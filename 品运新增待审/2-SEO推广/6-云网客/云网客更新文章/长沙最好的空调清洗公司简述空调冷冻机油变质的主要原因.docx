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长沙最好的空调清洗公司简述空调冷冻机油变质的主要原因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使用空调的大多数用户来说，空调冷冻机油这么专业的词可能还很陌生，然而正是因为这个空调冷冻机油保证了空调制冷压缩机的正常运行，而万物使用都有一个寿命之说，空调冷冻机油也不例外，在长期的空调使用过程中，空调冷冻机也会发生变质。导致空调制冷效果不佳。下面</w:t>
      </w:r>
      <w:r>
        <w:rPr>
          <w:sz w:val="28"/>
          <w:szCs w:val="28"/>
        </w:rPr>
        <w:t>湖南保嘉绿色清洁环保科技有限公司</w:t>
      </w:r>
      <w:r>
        <w:rPr>
          <w:rFonts w:hint="eastAsia"/>
          <w:sz w:val="28"/>
          <w:szCs w:val="28"/>
          <w:lang w:val="en-US" w:eastAsia="zh-CN"/>
        </w:rPr>
        <w:t>就总结了以下几点空调冷冻机油变质的主要原因。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1、混入水分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　　由于制冷系统中渗入空气，空气中的水分与冷冻机油接触后混合进去；武汉中央空调冷冻机油变质的主要原因制冷剂中含水量较多时，也会使水分混入冷冻机油。冷冻机油中混入水分后，粘度降低，对金属造成腐蚀。在氟利昂制冷系统中，还会引起“冰塞”现象；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2、氧化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　　冷冻机油在使用过程中，当压缩机的排气温度较高时，就有可能引起氧化变质，中央空调特别是化学稳定性差的冷冻机油，更易变质，经过一段时间，冷冻机油中会形成残渣，使轴承等处的润滑变坏。有机填料、机械杂质等混入冷冻机油中也会加速它的老化或氧化；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3、冷冻机油混用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　　几种不同牌号的冷冻机油混合使用时，会造成冷冻机油的粘度降低，甚至会破坏油膜的形成，使轴承受到损害；中央空调如果两种冷冻机油中，含有不同性质的抗氧化添加剂，混合在一起时，就有可能产生化学变化，形成沉淀物，使压缩机的润滑受到影响，故使用时要注意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4、冷冻机油中有杂质。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冷冻机油的选择标准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　　冷冻机油的规格品种很多，为了保证制冷压缩机的正常运行，必须了解冷冻机油的性能，并能正确选用。中央空调冷冻机油的性能可由很多指标来决定。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　　粘度，粘度是润滑油最重要的性能参数之一，它决定了滑动轴承中油膜的承载能力、摩擦功耗和密封面的密封能力。武汉中央空调粘度的大小通常以运动粘度来表示，法定单位是m2/s，常用单位是斯（st）和厘斯（cst）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比起一般的空调中央空调功能更强大，体积也比较大，所以清洗和保养也比一般空调更重要。在你享受大型中央空调给您生活带来的舒适的同时也不能忘记清洗，好的产品也要有好的使用习惯才能让中央空调发挥出更好的效果。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393127"/>
    <w:rsid w:val="17393127"/>
    <w:rsid w:val="201C7418"/>
    <w:rsid w:val="2BEB7A67"/>
    <w:rsid w:val="349B61C7"/>
    <w:rsid w:val="41D947BE"/>
    <w:rsid w:val="560307C7"/>
    <w:rsid w:val="5F44650C"/>
    <w:rsid w:val="66797143"/>
    <w:rsid w:val="6D535020"/>
    <w:rsid w:val="777A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2018-08-17T03:51:00Z</dcterms:created>
  <dc:creator>Administrator</dc:creator>
  <cp:lastModifiedBy>Administrator</cp:lastModifiedBy>
  <dcterms:modified xsi:type="dcterms:W3CDTF">2018-08-17T06:04:27Z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