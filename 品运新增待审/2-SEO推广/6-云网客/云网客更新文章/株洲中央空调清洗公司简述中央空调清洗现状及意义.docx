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株洲中央空调清洗公司简述中央空调清洗的现状及意义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事物皆具有两面性，就如中央空调给我们生活带来方便的同时，也会对人体造成很多的伤害，某个大型商场的中央空调两年都没洗过了，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很多人去那边购物总会闻到了一股发霉的味道，而且有很多人因吹了那边的空调就患上了严重的感冒，这才引起了一些人对中央空调清洗的重视。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中央空调清洗的现状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公共场所的中央空调当中会产生军团菌，这是一种很容易导致身体出现造成呼吸系统、肺部疾病的病原体。往往会让患者导致咳嗽、发热等症状出现，严重的还会导致呼吸衰竭和肾衰竭，甚至死亡。这种军团菌往往会通过风管被输送到室内各处。因此，公共场所中央空调风管国家规定两年必须进行清洗，而由于清洗费用较高，该规定几乎没有得到执行，也让被污染的中央空调威胁着人们的身心健康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中央空调清洗的意义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1、对中央空调通风系统定期清洗消毒，可以安全迅速的杀菌防霉，减少室内空气的浮尘、消除霉味、消除室内空气质量问题而产生的各种对人体不适和危害，提高人们的工作效率和生活质量。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2、对中央空调通风系统定期清洗，可以有效的增加通风能力，提高换热效率节省系统能耗。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3、对中央空调通风系统定期清洗，可以有效的保养空调系统，延长空调使用寿命，减少空调系统运营成本。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4、对中央空调通风系统定期清洗，清除了通风管道内的可燃积尘，消除安全隐患。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而且</w:t>
      </w: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</w:t>
      </w: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坚持的经营准则。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7CB7"/>
    <w:rsid w:val="00B47344"/>
    <w:rsid w:val="02A04D89"/>
    <w:rsid w:val="04576217"/>
    <w:rsid w:val="0A947FD3"/>
    <w:rsid w:val="0C38328B"/>
    <w:rsid w:val="10B72B40"/>
    <w:rsid w:val="111F547A"/>
    <w:rsid w:val="114223AD"/>
    <w:rsid w:val="16202C63"/>
    <w:rsid w:val="1A553F42"/>
    <w:rsid w:val="1AC64D2F"/>
    <w:rsid w:val="1BF428A3"/>
    <w:rsid w:val="24991013"/>
    <w:rsid w:val="27347CB7"/>
    <w:rsid w:val="2B770A64"/>
    <w:rsid w:val="2E3136B4"/>
    <w:rsid w:val="3C533B8B"/>
    <w:rsid w:val="3D506755"/>
    <w:rsid w:val="3DA37A20"/>
    <w:rsid w:val="48017ACB"/>
    <w:rsid w:val="4BD71ED2"/>
    <w:rsid w:val="4F5327D4"/>
    <w:rsid w:val="5874685E"/>
    <w:rsid w:val="5C173174"/>
    <w:rsid w:val="5C527CF9"/>
    <w:rsid w:val="5FED4EEE"/>
    <w:rsid w:val="602A517F"/>
    <w:rsid w:val="60D035D4"/>
    <w:rsid w:val="64CF1876"/>
    <w:rsid w:val="689F5962"/>
    <w:rsid w:val="68F25032"/>
    <w:rsid w:val="692635EA"/>
    <w:rsid w:val="6CFC620B"/>
    <w:rsid w:val="6D535020"/>
    <w:rsid w:val="73EE41A7"/>
    <w:rsid w:val="76A9551F"/>
    <w:rsid w:val="777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2018-09-10T01:29:00Z</dcterms:created>
  <dc:creator>admin</dc:creator>
  <cp:lastModifiedBy>admin</cp:lastModifiedBy>
  <dcterms:modified xsi:type="dcterms:W3CDTF">2018-09-10T02:19:00Z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