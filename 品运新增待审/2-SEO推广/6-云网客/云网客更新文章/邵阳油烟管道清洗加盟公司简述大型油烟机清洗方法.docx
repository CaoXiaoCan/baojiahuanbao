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邵阳油烟管道清洗加盟公司简述大型油烟机清洗方法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是一家以绿色环保为主题的新型专业清洁公司，在国内拥有多家分公司及服务机构，集专业清洁服务，专业设备、工具，药剂（环保）销售为一体的公司。</w:t>
      </w:r>
      <w:r>
        <w:rPr>
          <w:rFonts w:hint="eastAsia"/>
          <w:sz w:val="28"/>
          <w:szCs w:val="28"/>
          <w:lang w:eastAsia="zh-CN"/>
        </w:rPr>
        <w:t>公司</w:t>
      </w:r>
      <w:r>
        <w:rPr>
          <w:sz w:val="28"/>
          <w:szCs w:val="28"/>
        </w:rPr>
        <w:t>拥有多名高级技能的技术骨干，有着丰富的工作经验。专业的服务人员是经过严格技能培训、礼仪培训后真正能熟练操作专业设备，做到人性化服务，严格考核上岗的。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公司</w:t>
      </w:r>
      <w:bookmarkStart w:id="0" w:name="_GoBack"/>
      <w:bookmarkEnd w:id="0"/>
      <w:r>
        <w:rPr>
          <w:sz w:val="28"/>
          <w:szCs w:val="28"/>
        </w:rPr>
        <w:t>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大型油烟机是酒店、饭店必备的厨房工具，通过其强力的吸油烟效果，将烹饪产生的油烟排出，不仅给人的健康带来了好处，而且有利于烹饪厨健康的食物，但是油烟机使用</w:t>
      </w:r>
      <w:r>
        <w:rPr>
          <w:rFonts w:hint="eastAsia"/>
          <w:sz w:val="28"/>
          <w:szCs w:val="28"/>
        </w:rPr>
        <w:t>时间久了，</w:t>
      </w:r>
      <w:r>
        <w:rPr>
          <w:rFonts w:hint="eastAsia"/>
          <w:sz w:val="28"/>
          <w:szCs w:val="28"/>
          <w:lang w:eastAsia="zh-CN"/>
        </w:rPr>
        <w:t>会</w:t>
      </w:r>
      <w:r>
        <w:rPr>
          <w:rFonts w:hint="eastAsia"/>
          <w:sz w:val="28"/>
          <w:szCs w:val="28"/>
        </w:rPr>
        <w:t>堆积</w:t>
      </w:r>
      <w:r>
        <w:rPr>
          <w:rFonts w:hint="eastAsia"/>
          <w:sz w:val="28"/>
          <w:szCs w:val="28"/>
          <w:lang w:eastAsia="zh-CN"/>
        </w:rPr>
        <w:t>很多</w:t>
      </w:r>
      <w:r>
        <w:rPr>
          <w:rFonts w:hint="eastAsia"/>
          <w:sz w:val="28"/>
          <w:szCs w:val="28"/>
        </w:rPr>
        <w:t>油渍，影响</w:t>
      </w:r>
      <w:r>
        <w:rPr>
          <w:rFonts w:hint="eastAsia"/>
          <w:sz w:val="28"/>
          <w:szCs w:val="28"/>
          <w:lang w:eastAsia="zh-CN"/>
        </w:rPr>
        <w:t>其</w:t>
      </w:r>
      <w:r>
        <w:rPr>
          <w:rFonts w:hint="eastAsia"/>
          <w:sz w:val="28"/>
          <w:szCs w:val="28"/>
        </w:rPr>
        <w:t>正常的使用效果。</w:t>
      </w:r>
      <w:r>
        <w:rPr>
          <w:rFonts w:hint="eastAsia"/>
          <w:sz w:val="28"/>
          <w:szCs w:val="28"/>
          <w:lang w:eastAsia="zh-CN"/>
        </w:rPr>
        <w:t>下面保嘉清洗给大家说说大型油烟机的清洗方法。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一、清洗扇叶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油烟机上扇叶的清洗，要使用专用的清洁剂。将这些清洁剂喷洒在扇叶上，然后静置三分钟。接着将一锅水煮沸，并使水蒸气对准油烟机口。再打开油烟机，利用离心力原理，使残留在扇叶上的油污流入集油杯中。再关掉油烟机开关，拿干净的抹布进行擦拭即可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二、清洗滤网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油烟机滤网的清洗，一定要格外仔细，因为它里面残留了太多的油渣碎屑。具体做法是：取下滤网，将它浸泡在加有专用清洁剂的温水中，静置约十分钟；然后再拿出来用抹布进行擦拭。如果它上面仍有顽固的油渍附着，可以用牙刷蘸取一点强油污清洁剂轻轻刷洗，并用清水冲洗干净即可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三、清洗储油盒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油烟机的储油盒是很关键的部件，它里面积累了平时做菜时吸收进去的油。如果发现它内部已有六分满，那就要清洗了。具体做法是：将积存的废油倒掉，然后放在温水及清洁剂中浸泡三分钟，再拿出来用抹布抹净即可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四、使用百洁布擦拭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油烟机的清洗自始至终是离不开百洁布的，对于它开关键之间缝隙较小等手指伸不进去的地方，那就可以用竹片垫上百洁布进行擦拭。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95EC4"/>
    <w:rsid w:val="0F567513"/>
    <w:rsid w:val="24722889"/>
    <w:rsid w:val="2E52739E"/>
    <w:rsid w:val="3B9F5818"/>
    <w:rsid w:val="43810AF9"/>
    <w:rsid w:val="4AB35CA5"/>
    <w:rsid w:val="5D736C2C"/>
    <w:rsid w:val="6D535020"/>
    <w:rsid w:val="748370FE"/>
    <w:rsid w:val="7CF9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2018-10-26T08:34:00Z</dcterms:created>
  <dc:creator>admin</dc:creator>
  <cp:lastModifiedBy>admin</cp:lastModifiedBy>
  <dcterms:modified xsi:type="dcterms:W3CDTF">2018-10-26T08:45:50Z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