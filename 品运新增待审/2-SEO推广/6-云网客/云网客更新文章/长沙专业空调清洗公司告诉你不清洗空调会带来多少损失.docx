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长沙专业空调清洗公司告诉你不清洗空调会带来多少损失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随着城市化进程的加快，人们对于现代化的电器产品空调也越来越喜欢，不仅解决了生活中的难题，还让人们处于一个舒适的环境中，然而在对空调长时间的使用过程中，人们往往忽略了空调的保养工作，</w:t>
      </w:r>
      <w:r>
        <w:rPr>
          <w:rFonts w:hint="default"/>
          <w:sz w:val="28"/>
          <w:szCs w:val="28"/>
        </w:rPr>
        <w:t>尤其是室外机的清洗，实际上，空调在长时间使用之后，就会积累许多灰尘，灰尘太多后就会堵塞滤网，这样不但影响了空调的</w:t>
      </w:r>
      <w:r>
        <w:rPr>
          <w:rFonts w:hint="eastAsia"/>
          <w:sz w:val="28"/>
          <w:szCs w:val="28"/>
          <w:lang w:val="en-US" w:eastAsia="zh-CN"/>
        </w:rPr>
        <w:t>使用效果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而且</w:t>
      </w:r>
      <w:r>
        <w:rPr>
          <w:rFonts w:hint="default"/>
          <w:sz w:val="28"/>
          <w:szCs w:val="28"/>
        </w:rPr>
        <w:t>缩短了空调的使用寿命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下面给大家说说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不清洗空调会带来多少损失？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小编先给大家算一笔账，如果</w:t>
      </w:r>
      <w:r>
        <w:rPr>
          <w:rFonts w:hint="default"/>
          <w:sz w:val="28"/>
          <w:szCs w:val="28"/>
        </w:rPr>
        <w:t>一台输入功率为2千瓦的空调，使用了两年后，污垢厚达到0.2毫米，通过清洗后可节约28%的电费，若一天使用8小时，电费为0.6元/度，一年使用5个月，则一年节约的电费为：2x8x30x5x0.6x0.28=403.2元。可见，用户仅花了少量清洗费，每年就可以节约400元左右的电费，为您节省开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根据以上的书记分析，小编觉得空调的清洗还是很有必要的，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下面给大家介绍下空调室内外机的清洗方法。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　一、空调室外机清理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由于空调特殊的工作方式 ——灰尘、污垢、细菌等积聚在空调内部，不但影响空调的制冷，还会促成螨虫的滋生，污染整个室内的空气、传播疾病。有资料显示，隐藏在空调内的军团菌、螨虫、大肠杆菌等会让人们不知不觉地患上严重的呼吸道疾病及皮肤病、头疼头晕等威胁家人的身体健康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二、空调室内机清理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首先观察一下空调外机有无障碍物。若有，要进行清理。打开室内机壳，观察内机过滤网有无灰尘及异味。若灰尘多或异味严重，要对过滤网进行清洗。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清洗过滤网时，首先要切断电源，再打开面板，取出过滤网。用毛刷式吸尘器对过滤网进行除尘后，再用清水洗净。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太脏有油污时，可用除污剂或中性肥皂水清洗，用水冲净并晾干后装好。应注意的是一定不要用40℃以上的热水清洗。不能用洗衣粉、洗洁精、汽油、香蕉水等清洗，以免滤网变形。另外，用清水冲洗干净后，用软布擦干或阴凉处吹干，千万不要在阳光下暴晒或在火炉等明火处烘干，以免滤网变形。</w:t>
      </w:r>
    </w:p>
    <w:p>
      <w:pPr>
        <w:rPr>
          <w:rFonts w:hint="default"/>
          <w:sz w:val="28"/>
          <w:szCs w:val="28"/>
        </w:rPr>
      </w:pPr>
    </w:p>
    <w:p>
      <w:pPr>
        <w:ind w:firstLine="560"/>
        <w:rPr>
          <w:rFonts w:hint="default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A71B9"/>
    <w:rsid w:val="01306F8F"/>
    <w:rsid w:val="17F36AB6"/>
    <w:rsid w:val="22F52F05"/>
    <w:rsid w:val="2FE45BA0"/>
    <w:rsid w:val="306D38EC"/>
    <w:rsid w:val="30936288"/>
    <w:rsid w:val="321C6A54"/>
    <w:rsid w:val="37A004CE"/>
    <w:rsid w:val="3CE536C0"/>
    <w:rsid w:val="3D2E45B9"/>
    <w:rsid w:val="3D875C31"/>
    <w:rsid w:val="4FF26CD5"/>
    <w:rsid w:val="5ACA71B9"/>
    <w:rsid w:val="61882506"/>
    <w:rsid w:val="6B1536E0"/>
    <w:rsid w:val="6D535020"/>
    <w:rsid w:val="6EA644C0"/>
    <w:rsid w:val="748E4711"/>
    <w:rsid w:val="77F1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2018-08-27T02:58:00Z</dcterms:created>
  <dc:creator>Administrator</dc:creator>
  <cp:lastModifiedBy>Administrator</cp:lastModifiedBy>
  <dcterms:modified xsi:type="dcterms:W3CDTF">2018-08-27T04:01:29Z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