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湘潭中央空调清洗加盟公司简述商场中央空调的清洗步骤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我们依靠诚信、专业的服务态度，已承接多种清洗保洁业务，严格按照6S标准为三一集团，晟通科技，芙蓉区政府，湖南省委九所宾馆、省人大、广汽三菱、中国建设银行，中国移动公司，中国中兴通讯，华天大酒店，衡阳富士康等多家企事业单位大型百货商场、和上千</w:t>
      </w:r>
      <w:bookmarkStart w:id="0" w:name="_GoBack"/>
      <w:bookmarkEnd w:id="0"/>
      <w:r>
        <w:rPr>
          <w:sz w:val="28"/>
          <w:szCs w:val="28"/>
        </w:rPr>
        <w:t>家连锁酒店提供过清洗、保洁服务，赢得众多客户的信赖。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在一些</w:t>
      </w:r>
      <w:r>
        <w:rPr>
          <w:rFonts w:hint="eastAsia"/>
          <w:sz w:val="28"/>
          <w:szCs w:val="28"/>
          <w:lang w:eastAsia="zh-CN"/>
        </w:rPr>
        <w:t>购物</w:t>
      </w:r>
      <w:r>
        <w:rPr>
          <w:rFonts w:hint="eastAsia"/>
          <w:sz w:val="28"/>
          <w:szCs w:val="28"/>
        </w:rPr>
        <w:t>商场， </w:t>
      </w:r>
      <w:r>
        <w:rPr>
          <w:rFonts w:hint="eastAsia"/>
          <w:sz w:val="28"/>
          <w:szCs w:val="28"/>
          <w:lang w:eastAsia="zh-CN"/>
        </w:rPr>
        <w:t>中央空调是必不可少的电器设备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因为其制冷制热的效果好，吸引了很多前来购物的消费者，对于商场来说这是中央空调带来的效益。</w:t>
      </w:r>
      <w:r>
        <w:rPr>
          <w:rFonts w:hint="eastAsia"/>
          <w:sz w:val="28"/>
          <w:szCs w:val="28"/>
        </w:rPr>
        <w:t>而在</w:t>
      </w:r>
      <w:r>
        <w:rPr>
          <w:rFonts w:hint="eastAsia"/>
          <w:sz w:val="28"/>
          <w:szCs w:val="28"/>
          <w:lang w:eastAsia="zh-CN"/>
        </w:rPr>
        <w:t>中央空调</w:t>
      </w:r>
      <w:r>
        <w:rPr>
          <w:rFonts w:hint="eastAsia"/>
          <w:sz w:val="28"/>
          <w:szCs w:val="28"/>
        </w:rPr>
        <w:t>长时间使用过程中，会出现</w:t>
      </w:r>
      <w:r>
        <w:rPr>
          <w:rFonts w:hint="eastAsia"/>
          <w:sz w:val="28"/>
          <w:szCs w:val="28"/>
          <w:lang w:eastAsia="zh-CN"/>
        </w:rPr>
        <w:t>受污染</w:t>
      </w:r>
      <w:r>
        <w:rPr>
          <w:rFonts w:hint="eastAsia"/>
          <w:sz w:val="28"/>
          <w:szCs w:val="28"/>
        </w:rPr>
        <w:t>的情况，如果没有及时清理，不仅会增加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"http://product.pconline.com.cn/itbk/jd/ac/1111/2580411.html" \t "http://product.pconline.com.cn/itbk/jd/ac/1712/_blank"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空调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的负荷量，而且还会对人的身体产生不良影响。 商场中央空调清洗是一项</w:t>
      </w:r>
      <w:r>
        <w:rPr>
          <w:rFonts w:hint="eastAsia"/>
          <w:sz w:val="28"/>
          <w:szCs w:val="28"/>
          <w:lang w:eastAsia="zh-CN"/>
        </w:rPr>
        <w:t>需</w:t>
      </w:r>
      <w:r>
        <w:rPr>
          <w:rFonts w:hint="eastAsia"/>
          <w:sz w:val="28"/>
          <w:szCs w:val="28"/>
        </w:rPr>
        <w:t>要及时完成的工作，</w:t>
      </w:r>
      <w:r>
        <w:rPr>
          <w:rFonts w:hint="eastAsia"/>
          <w:sz w:val="28"/>
          <w:szCs w:val="28"/>
          <w:lang w:eastAsia="zh-CN"/>
        </w:rPr>
        <w:t>具体应该怎么清洗中央空调呢？下面保嘉清洗给大家说说商场中央空调的清洗步骤。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大型商场中央空调清洗一般包括冷冻水、冷却系统清洗除垢、水处理、溴化锂机组内腔清洗处理、更换新溶液、旧溶液再生、中央空调 风机盘管 清洗。想要杀菌，是可以通过通过向循环系统加入杀菌药剂，清除循环水中的各种细菌和藻类。加入剥离剂，将管道内的生物粘泥剥离脱落，通过循环将粘泥清洗出来。加入化学清洗剂、分散剂、将管道系统内的浮锈、垢、油污清洗下来，分散排出，还原成清洁的金属表面。投入预膜药剂，在金属表面形成致密的聚合高分子保护膜，以起防蚀作用。加入缓蚀剂，避免金属生锈，同时加入阻垢剂，通过综合作用，防止钙镁离子结晶沉淀。并定期抽验，监控水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商场中央空调的清洗工作，当前因为受到人员监管不到位、资金不到位等因素的影响，目前做的并不是很好，甚至还存在一些商场根本就不想去清理的状况。这种情况会导致空调超负荷工作，吹出来的冷风或是热风等，对人体健康会产生不良影响。针对这种情况，商场的人员需要高度负责，日常可以进行简单的局部清洗工作，而如想要彻底清理，还需要请专业的工作人员，现在有专门的管道清洗机器人，可以进入到中央空调的内部，彻底进行全面的清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商场中央空调清理是比家庭中央空调清理还要繁琐一些的工作，所以商场在挑选的时候，一定要找专业而正规的清理机构，毕竟清理的费用是非常高的，只有找到了正规而专业的机构，才能保证清理干净，能起到更好的保护作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32BF9"/>
    <w:rsid w:val="00917675"/>
    <w:rsid w:val="02A347F8"/>
    <w:rsid w:val="0A632BF9"/>
    <w:rsid w:val="0A6F44C1"/>
    <w:rsid w:val="109A1439"/>
    <w:rsid w:val="1132429B"/>
    <w:rsid w:val="143F0D20"/>
    <w:rsid w:val="1660602E"/>
    <w:rsid w:val="67EA71B0"/>
    <w:rsid w:val="6B7C735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2018-10-18T02:19:00Z</dcterms:created>
  <dc:creator>admin</dc:creator>
  <cp:lastModifiedBy>admin</cp:lastModifiedBy>
  <dcterms:modified xsi:type="dcterms:W3CDTF">2018-10-18T02:49:16Z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