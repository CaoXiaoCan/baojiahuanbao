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长沙空调清洗保养做好这几点！空调使用更长久！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中央空调其调节空气温度的能力，有着无法比拟的优势，</w:t>
      </w:r>
      <w:r>
        <w:rPr>
          <w:rFonts w:hint="eastAsia"/>
          <w:sz w:val="28"/>
          <w:szCs w:val="28"/>
        </w:rPr>
        <w:t>不仅安装更美观、舒适度更好、更节能，而且使用寿命也更长，一般可以高达15年-20年。</w:t>
      </w:r>
      <w:r>
        <w:rPr>
          <w:rFonts w:hint="eastAsia"/>
          <w:sz w:val="28"/>
          <w:szCs w:val="28"/>
          <w:lang w:val="en-US" w:eastAsia="zh-CN"/>
        </w:rPr>
        <w:t>虽然中央空调有这么多的优点，如果不好好爱护和保养它，它的使用寿命也会被缩短的。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至今，公司已经专注空调清洗保养几十年。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就说说空调保养的几个小妙招！让你家的空调使用更长久。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空调尽量每月开一次机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即使在不使用空调的季节，最好也要保持一个月开机一次的使用量。因为空调的工作核心是压缩机，里面有润滑油。如果长时间不使用，润滑油会凝结，再次使用的时候有可能会造成压缩机卡死。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清洗风管机和过滤网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一般一个月左右清洗一次，清扫的时候将过滤网抽出来，最好用吸尘器把上面的尘土吸干净，也可以用清水冲洗干净。晾干后装入空调使用。对尘土较多的环境，过滤网的清洗应该经常，以免灰尘太多堵死出风口，而影响制冷效果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设定合适的温度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在冬季使用空调，一定注意不要将温度设在空调可承受的极端30℃，这会引起空调不停机或频繁启动，对压缩机有较大的损坏，直接影响中央空调的使用年限，而且耗电量也较大。一般冬季用空调机取暖的地方，室温最好设在16℃与26℃之间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4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使用季结束后全面清洗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空调器要长期停机时(如空调器的季节性停机)应对空调器作全面清洗。中央空调清洗好后只开空调器的风机，运转约2至3小时，使空调器内部干燥，然后用防尘套将空调器套好。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小问题要及时处理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中央空调是一个系统，在使用过程中如果出现不正常情况，应立即停机。不要等到小毛病引起大故障才想起来维修，那时候中央空调可能已经遭受到了很大的损坏，使用效果和寿命都会受到极大影响。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47AC5"/>
    <w:rsid w:val="019451D7"/>
    <w:rsid w:val="19E873E2"/>
    <w:rsid w:val="29E2677A"/>
    <w:rsid w:val="2FC829B5"/>
    <w:rsid w:val="33633C79"/>
    <w:rsid w:val="35BB598C"/>
    <w:rsid w:val="3DB03F5C"/>
    <w:rsid w:val="450D2E4B"/>
    <w:rsid w:val="58894E28"/>
    <w:rsid w:val="6D535020"/>
    <w:rsid w:val="706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2018-08-24T08:25:00Z</dcterms:created>
  <dc:creator>Administrator</dc:creator>
  <cp:lastModifiedBy>Administrator</cp:lastModifiedBy>
  <dcterms:modified xsi:type="dcterms:W3CDTF">2018-08-24T08:36:54Z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