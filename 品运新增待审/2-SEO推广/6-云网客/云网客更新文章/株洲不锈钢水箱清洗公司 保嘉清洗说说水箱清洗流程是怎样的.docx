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株洲不锈钢水箱清洗公司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保嘉清洗说说水箱清洗流程是怎样的</w:t>
      </w:r>
    </w:p>
    <w:p/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bookmarkStart w:id="0" w:name="_GoBack"/>
      <w:bookmarkEnd w:id="0"/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不锈钢水箱是极易造成二次供水污染的设施，也因此卫生环保部门就有相关规定，每年要定期的进行二次供水水箱清洗消毒检测，来保障居民生活用水的安全，下面保嘉清洗给大家说说不锈钢水箱清洗的流程。</w:t>
      </w:r>
    </w:p>
    <w:p>
      <w:pPr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不锈钢水箱清洗流程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1.水箱清洗目的保证供水清洁卫生，符合卫生检验标准。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2.适用范围水池、水箱的清洗、消毒，阀门、浮球阀的检修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内容每年对地下水池清洗二次，对天面水箱清洗二次，若遇特殊需要可增加清洗次数。清洗后，由专业清洗单位取水样送市防疫站化验取证，使水质达到国家卫生饮用水的标准。清洗工作由取得合格证的专业人员执行，清洗人员要有健康合格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4.清洗前的准备工作。清洗人员应准备好所需的机电工具、清洗工具、消毒工具及消毒药物。根据清洗时间安排，报管理处主任审批停水时间。清洗前一周应出通告通知客户停水时间，以便客户做好贮水准备。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清洗程序关闭进水总阀，关闭水箱之间的连通阀门，开启泄水阀，排空水池、水箱中的水。让泄水阀门处于开启位置，用鼓风机对着水池、水箱口吹风2小时以上，以便空气流通，排除水池、水箱中的有毒气体，吹进新鲜空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清洗负责人招集清洗人员及检修人员讲解清洗程序、安全措施、技术要求以及安全注意事项。把燃着的蜡烛放入池底，如不熄灭说明水池内不缺氧。安装36V行灯供水池、水箱内照明用。清洗和检修人员进入池内工作。清洗人员刷洗六面体水池（箱）横、竖各三遍，检修人员对水池（箱）的管道及浮球、水位控制器进行维修。清洗完毕后排尽水池（箱）中的污水，再向水池（箱）内洒漂白精消毒。半小时后，再次进入水池（箱）内冲洗，最后消毒三次后，清除池底污泥，用潜水泵抽出池中的积水。在清洗水池的同时，另派人检修、清理紧固阀门，清洗过滤网以及检查电气控制线路。检查各种设施正常后，注水入池，取水样到市卫生防疫检测站化验取证。加盖加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06333"/>
    <w:rsid w:val="03831CFD"/>
    <w:rsid w:val="077778C5"/>
    <w:rsid w:val="13C25B2B"/>
    <w:rsid w:val="2DA0218F"/>
    <w:rsid w:val="54506333"/>
    <w:rsid w:val="549E51E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2018-10-13T06:18:00Z</dcterms:created>
  <dc:creator>admin</dc:creator>
  <cp:lastModifiedBy>admin</cp:lastModifiedBy>
  <dcterms:modified xsi:type="dcterms:W3CDTF">2018-10-13T06:31:19Z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