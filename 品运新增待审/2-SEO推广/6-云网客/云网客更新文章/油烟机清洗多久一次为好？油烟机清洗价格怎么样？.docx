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油烟机清洗多久一次为好？油烟机清洗价格怎么样？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油烟机在厨房里发挥着举足轻重的作用，有了油烟机，就不用在炒菜的时候担心油烟呛人的现象发生，给厨师营造了一个健康干净的厨房环境，</w:t>
      </w:r>
      <w:r>
        <w:rPr>
          <w:sz w:val="28"/>
          <w:szCs w:val="28"/>
        </w:rPr>
        <w:t>但是油烟机使用时间长了就会很脏，这个时候就需要定期的清洗，但是抽油烟机的油污很顽固，并不是说只是简单的清洗就可以，</w:t>
      </w:r>
      <w:r>
        <w:rPr>
          <w:rFonts w:hint="eastAsia"/>
          <w:sz w:val="28"/>
          <w:szCs w:val="28"/>
          <w:lang w:val="en-US" w:eastAsia="zh-CN"/>
        </w:rPr>
        <w:t>可以找找专业的清洗油烟机公司，会给你一个满意的清洗结果。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下面小编给大家说说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油烟机清洗多久一次为好？油烟机清洗价格怎么样？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油烟机清洗多久一次为好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烟机的核心部分是叶轮，一般使用半年左右，叶轮就会粘满油污，应该请专业人员彻底清洗。如果长时间带着超负荷的油污旋转，就容易变形，噪音增大，影响抽烟效果，缩短油烟机寿命。对厨师的健康是非常不利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油烟机使用6个月后需要深度清洗，如果油烟较多，应缩短清洗周期，才能给机器减负，更好地工作。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用高温高压油烟清洗机，配合高效环保清洗剂，对油烟机的外壳、网罩、风轮等进行了全方位清洗，油烟机很快恢复了效果。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油烟机清洗价格怎么样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找专业的人员清洗，师傅们不但有专业技巧，还有专业的工具。通常，他们会先用高温高压清洗机，配合高效环保清洗剂，对油烟机的风轮、网罩、外壳等进行全方位清洗，彻底去除内外油污。接着，拆下涡轮，放在专业清洗剂中浸泡，再用高温高压喷雾机往油箱内喷洒高温蒸气3分钟，用专用铁铲铲出较厚的油垢。清洗时，师傅还会铺上专用的垫布、折叠架和接水袋，保证厨房的灶台、地板不沾一滴油，不少客户体验后都说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油烟机清洗;80-120元。新型环保清洁剂新一代清洗机，不伤机器，不伤地板，无污染，第一次清洗80-100元，3个月内(200个小时)60元。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油烟机使用久了，肯定会要对其进行清洗，千万不要找外面的“马路游击队”，是没有售后保障的。</w:t>
      </w: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2449D"/>
    <w:rsid w:val="184551FA"/>
    <w:rsid w:val="2F846024"/>
    <w:rsid w:val="3A273072"/>
    <w:rsid w:val="3BC2449D"/>
    <w:rsid w:val="52305EEE"/>
    <w:rsid w:val="56A31AC6"/>
    <w:rsid w:val="57E85775"/>
    <w:rsid w:val="647613E7"/>
    <w:rsid w:val="6A1F29A8"/>
    <w:rsid w:val="6ADA2D0E"/>
    <w:rsid w:val="6D535020"/>
    <w:rsid w:val="7177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2018-08-27T02:17:00Z</dcterms:created>
  <dc:creator>Administrator</dc:creator>
  <cp:lastModifiedBy>Administrator</cp:lastModifiedBy>
  <dcterms:modified xsi:type="dcterms:W3CDTF">2018-08-27T02:37:29Z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