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吉首中央空调清洗公司说说中央空调清洗后的保养技巧</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中央空调不管是从美观的还是功能的角度分析，都占据着市场的很大优势，因其美观大方、耗能低、制冷效果好而备受很多消费者的喜爱，很多人在选购中央空调时大多数会在乎中央空调的使用年限，而且在上面都有标示：如想保持空调的使用效果及寿命，请定期进行清洗和保养。在延长中央空调使用寿命和增加其性能方面，对中央空调进行保养就显得很重要了。</w:t>
      </w:r>
    </w:p>
    <w:p>
      <w:pPr>
        <w:rPr>
          <w:rFonts w:hint="eastAsia"/>
          <w:b w:val="0"/>
          <w:bCs w:val="0"/>
          <w:sz w:val="28"/>
          <w:szCs w:val="28"/>
          <w:lang w:eastAsia="zh-CN"/>
        </w:rPr>
      </w:pPr>
      <w:r>
        <w:rPr>
          <w:rFonts w:hint="eastAsia"/>
          <w:b w:val="0"/>
          <w:bCs w:val="0"/>
          <w:sz w:val="28"/>
          <w:szCs w:val="28"/>
          <w:lang w:eastAsia="zh-CN"/>
        </w:rPr>
        <w:t>下面湖南保嘉绿色清洁环保科技有限公司给大家说说中央空调的保养技巧。</w:t>
      </w:r>
    </w:p>
    <w:p>
      <w:pPr>
        <w:rPr>
          <w:sz w:val="28"/>
          <w:szCs w:val="28"/>
        </w:rPr>
      </w:pPr>
      <w:r>
        <w:rPr>
          <w:rFonts w:hint="eastAsia"/>
          <w:sz w:val="28"/>
          <w:szCs w:val="28"/>
          <w:lang w:val="en-US" w:eastAsia="zh-CN"/>
        </w:rPr>
        <w:t>01空调尽量每月开次机：即使在不使用空调的季节，最好也要保持一个月开机一次的使用量。因为空调的工作核心是压缩机，里面有润滑油。如果长时间不使用，润滑油会凝结，再次使用的时候有可能会造成压缩机卡死。</w:t>
      </w:r>
    </w:p>
    <w:p>
      <w:pPr>
        <w:rPr>
          <w:rFonts w:hint="eastAsia"/>
          <w:sz w:val="28"/>
          <w:szCs w:val="28"/>
        </w:rPr>
      </w:pPr>
      <w:r>
        <w:rPr>
          <w:rFonts w:hint="eastAsia"/>
          <w:sz w:val="28"/>
          <w:szCs w:val="28"/>
          <w:lang w:val="en-US" w:eastAsia="zh-CN"/>
        </w:rPr>
        <w:t>02清洗风管机和过滤网：一般一个月左右清洗一次，清扫的时候将过滤网抽出来，最好用吸尘器把上面的尘土吸干净，也可以用清水冲洗干净。晾干后装入空调使用。对尘土较多的环境，过滤网的清洗应该经常，以免灰尘太多堵死出风口，而影响制冷效果。</w:t>
      </w:r>
    </w:p>
    <w:p>
      <w:pPr>
        <w:rPr>
          <w:sz w:val="28"/>
          <w:szCs w:val="28"/>
        </w:rPr>
      </w:pPr>
      <w:r>
        <w:rPr>
          <w:rFonts w:hint="eastAsia"/>
          <w:sz w:val="28"/>
          <w:szCs w:val="28"/>
          <w:lang w:val="en-US" w:eastAsia="zh-CN"/>
        </w:rPr>
        <w:t>03冬季勿将温度设置到30℃：冬季一定注意不要将温度设在空调可承受的极端30℃，这会引起空调不停机或频繁启动，对压缩机有较大的损坏，直接影响中央空调的使用年限，而且耗电量也较大。一般冬季用空调机取暖的地方，室温最好设在16℃与26℃之间。</w:t>
      </w:r>
    </w:p>
    <w:p>
      <w:pPr>
        <w:rPr>
          <w:rFonts w:hint="eastAsia"/>
          <w:sz w:val="28"/>
          <w:szCs w:val="28"/>
          <w:lang w:val="en-US" w:eastAsia="zh-CN"/>
        </w:rPr>
      </w:pPr>
      <w:r>
        <w:rPr>
          <w:rFonts w:hint="eastAsia"/>
          <w:sz w:val="28"/>
          <w:szCs w:val="28"/>
          <w:lang w:val="en-US" w:eastAsia="zh-CN"/>
        </w:rPr>
        <w:t>04使用季结束后全面清洗：空调器要长期停机时(如空调器的季节性停机)应对空调器作全面清洗。中央空调清洗好后只开空调器的风机，运转约2至3小时，使空调器内部干燥，然后用防尘套将空调器套好。</w:t>
      </w:r>
    </w:p>
    <w:p>
      <w:pPr>
        <w:rPr>
          <w:sz w:val="28"/>
          <w:szCs w:val="28"/>
        </w:rPr>
      </w:pPr>
      <w:r>
        <w:rPr>
          <w:sz w:val="28"/>
          <w:szCs w:val="28"/>
        </w:rPr>
        <w:t>05发现情况及时修理：中央空调是一个系统，在使用过程中如果出现不正常情况，应立即停机。不要等到小毛病引起大故障才想起来维修，那时候中央空调可能已经遭受到了很大的损坏，使用效果和寿命都会受到极大影响。</w:t>
      </w:r>
    </w:p>
    <w:p>
      <w:pPr>
        <w:rPr>
          <w:rFonts w:hint="eastAsia"/>
          <w:sz w:val="28"/>
          <w:szCs w:val="28"/>
          <w:lang w:eastAsia="zh-CN"/>
        </w:rPr>
      </w:pPr>
      <w:r>
        <w:rPr>
          <w:sz w:val="28"/>
          <w:szCs w:val="28"/>
        </w:rPr>
        <w:t>湖南保嘉绿色清洁环保科技有限公司，是一家以绿色环保为主题的新型专业清洁公司，在国内拥有多家分公司及服务机构，集专业清洁服务，专业设备、工具，药剂（环保）销售为一体的公司。我们拥有多名高级技能的技术骨干，有着丰富的工作经验。专业的服务人员是经过严格技能培训、礼仪培训后真正能熟练操作专业设备，做到人性化服务，严格考核上岗的。我们依靠诚信、专业的服务态度，已承接多种清洗保洁业务，严格按照6S标准为三一集团，晟通科技，芙蓉区政府，湖南省委九所宾馆、省人大、广汽三菱、中国建设银行，中国移动公司，中国中兴通讯，华天大酒店，衡阳富士康等多家企事业单位大型百货商场、和上千家连锁酒店提供过清洗、保洁服务，赢得众多客户的信赖。</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E558E4"/>
    <w:rsid w:val="01E558E4"/>
    <w:rsid w:val="43B75BAE"/>
    <w:rsid w:val="482E4E8C"/>
    <w:rsid w:val="526F3F68"/>
    <w:rsid w:val="657F275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2018-09-18T06:39:00Z</dcterms:created>
  <dc:creator>admin</dc:creator>
  <cp:lastModifiedBy>admin</cp:lastModifiedBy>
  <dcterms:modified xsi:type="dcterms:W3CDTF">2018-09-18T06:51:41Z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