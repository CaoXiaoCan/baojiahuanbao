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岳阳中央空调清洗加盟公司简述中央空调清洗步骤</w:t>
      </w: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中央空调因其美观，使用效果好，备受很多用户的喜爱，并在近几年飞速的进入到了平常百姓家，出现了一波高品质的生活浪潮，可是中央空调使用久了，就需要对其进行定期的清洗保养，才能保持好其良好的效果，下来和保嘉环保一起来了解下中央空调的清洗步骤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中央空调清洗第一步：首先把空调室内机盖打开，取出过滤网，对空气过滤网进行清扫和更换，空气过滤网是一种长效除臭空气滤清过滤网，它可以大大提高空调的清新空气质素，在清扫时，注意拆卸过程中不要碰到室内机组的金属部分，因为很容易对其造成损伤。用干净过滤网刷子刷一刷，把附在过滤网上的绝大部分脏物刷干净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中央空调清洗第二步：然后将过滤网浸泡在含有特效空调机清洗液中，浸泡时间10—20分钟，视过滤网肮脏度而定，浸泡完用瓶刷轻轻刷过滤网，让每个滤孔清澈透明，无脏堵痕迹。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中央空调清洗第三步：再经过特殊擦净布擦干，检查完好无损，把过滤网安装到机体后，视运行是否正常。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中央空调清洗第四步：当清洗质量被认可以后，用气动喷雾器喷洒杀菌剂，对风管内部进行消毒处理。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中央空调清洗第五步：对排水部分的清洁，因为排水部分累积的污垢比较多，需要对其进行彻底的清扫和消毒，确保排水的畅通。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央空调清洗第六步：进行深度清洁，对中央空调的电路控制部分进行灰尘的清除，检查各接触件，确保电路控制部分的安全稳定运行;然后对主机的工作指标进行检查，对主机运转存在的隐患进行排除，对一些松动的部件进行及时的处理;最后对外壳进行清洗上蜡，使外壳保持清洁和美观。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82D82"/>
    <w:rsid w:val="1663430E"/>
    <w:rsid w:val="1B917B15"/>
    <w:rsid w:val="1BF82D82"/>
    <w:rsid w:val="31255C36"/>
    <w:rsid w:val="3784026E"/>
    <w:rsid w:val="61F522EE"/>
    <w:rsid w:val="6D535020"/>
    <w:rsid w:val="6D6E7A3A"/>
    <w:rsid w:val="7037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2018-10-11T02:01:00Z</dcterms:created>
  <dc:creator>admin</dc:creator>
  <cp:lastModifiedBy>admin</cp:lastModifiedBy>
  <dcterms:modified xsi:type="dcterms:W3CDTF">2018-10-11T02:59:18Z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