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株洲专业油烟机清洗公司说说为何要定期清洗油烟净化器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想必使用过油烟机的用户，都比较清楚，在油烟管道上有一个静电式油烟净化器装置，能将有害的油污颗粒通过转化，最终排出洁净的空气，而</w:t>
      </w:r>
      <w:r>
        <w:rPr>
          <w:rFonts w:hint="eastAsia"/>
          <w:sz w:val="28"/>
          <w:szCs w:val="28"/>
        </w:rPr>
        <w:t>静电式油烟净化器主要由极板和过滤网等构成，净化器长时间的使用过程中，极板和过滤网上会慢慢积累起厚厚的油垢，使得油烟净化器的净化油烟效果变差，通风效果变差，导致排烟不畅，污染环境!会被街坊邻居们投诉，有关部门甚至会做出相应的经济处罚!有些店里的油烟净化器使用半年以上都不进行清洗，导致油烟净化效果变差，排烟不出，以为是坏了，让我们工作人员过去维修，结果经过我们工作人员的检查，机器并没有损坏，是由于长时间不清洗导致的这些问题，所以说油烟净化器是要定期清洗的，可一个季度清洗一次。清洗油烟净化器必需由经验丰富的专业人士进行清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长期运行后排放口及周边环境不会被污染。有的净化设备净化效果相当不错，但由于缺乏负离子中和功能，导致尾气中负离子浓度过高，会使排放口物体表面积累大量电荷，从而吸附污染物而导致排放口周边建筑物表面发黑，造成严重视觉污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净化器风阻低。提高净化效率与降低设备风阻是一对矛盾。有的厂家和经销商为了增强处理效果，采用阻风的恶劣手段，在净化器中增加阻风材料，这样可以以小充大，有的甚至将设备处理容量夸大5倍以上。这样造成的恶果是厨房排严重受阻，厨房空气质量恶化，环境温度剧增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85F35"/>
    <w:rsid w:val="02873D36"/>
    <w:rsid w:val="0D216E1C"/>
    <w:rsid w:val="0D697773"/>
    <w:rsid w:val="163038E5"/>
    <w:rsid w:val="174522DF"/>
    <w:rsid w:val="18593AFC"/>
    <w:rsid w:val="22785A39"/>
    <w:rsid w:val="22E85F35"/>
    <w:rsid w:val="23212A9F"/>
    <w:rsid w:val="2A7B509F"/>
    <w:rsid w:val="3054436C"/>
    <w:rsid w:val="357B00A7"/>
    <w:rsid w:val="3A7231B2"/>
    <w:rsid w:val="3DE44B2E"/>
    <w:rsid w:val="402551AD"/>
    <w:rsid w:val="471276B1"/>
    <w:rsid w:val="51CB5582"/>
    <w:rsid w:val="53601A1D"/>
    <w:rsid w:val="53EB647B"/>
    <w:rsid w:val="580330BF"/>
    <w:rsid w:val="58E87324"/>
    <w:rsid w:val="5BD31F1D"/>
    <w:rsid w:val="5D54059F"/>
    <w:rsid w:val="645F4BE7"/>
    <w:rsid w:val="65B86882"/>
    <w:rsid w:val="6BDF5029"/>
    <w:rsid w:val="6D535020"/>
    <w:rsid w:val="7CA3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2018-09-12T02:09:00Z</dcterms:created>
  <dc:creator>admin</dc:creator>
  <cp:lastModifiedBy>admin</cp:lastModifiedBy>
  <dcterms:modified xsi:type="dcterms:W3CDTF">2018-09-12T02:23:12Z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