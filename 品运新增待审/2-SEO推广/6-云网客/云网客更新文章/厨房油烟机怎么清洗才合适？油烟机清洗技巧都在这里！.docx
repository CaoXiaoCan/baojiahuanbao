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厨房油烟机怎么清洗才合适？油烟机清洗技巧都在这里！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厨房是一个烹饪出美食的地方，一并承载着安全、卫生的难题，为了给厨师营造一个干净、清洁的炒菜环境，自然就少不了大家耳熟能详的油烟机了，它是目前全世界家庭中使用率非常高的家用电器，其清理油烟的能力不容小觑，但是如果不对油烟机进行清洗的话，是很难发挥出其最大的功能的，而且会留下一个不干净的厨房。炒出一些不健康的食物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厨房油烟机到底应该怎么清洗才合适呢？下面小编给大家分享下油烟机的清洗技巧。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1、油烟机表面清洁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选用软布及中性洗涤剂对油烟机</w:t>
      </w:r>
      <w:r>
        <w:rPr>
          <w:rFonts w:hint="eastAsia"/>
          <w:sz w:val="28"/>
          <w:szCs w:val="28"/>
          <w:lang w:val="en-US" w:eastAsia="zh-CN"/>
        </w:rPr>
        <w:t>表面</w:t>
      </w:r>
      <w:bookmarkStart w:id="0" w:name="_GoBack"/>
      <w:bookmarkEnd w:id="0"/>
      <w:r>
        <w:rPr>
          <w:rFonts w:hint="eastAsia"/>
          <w:sz w:val="28"/>
          <w:szCs w:val="28"/>
        </w:rPr>
        <w:t>进行擦拭清洁。注意不要使用强腐蚀性洗涤剂，如威猛先生等，以防止对</w:t>
      </w:r>
      <w:r>
        <w:rPr>
          <w:rFonts w:hint="eastAsia"/>
          <w:sz w:val="28"/>
          <w:szCs w:val="28"/>
          <w:lang w:val="en-US" w:eastAsia="zh-CN"/>
        </w:rPr>
        <w:t>不锈钢面板</w:t>
      </w:r>
      <w:r>
        <w:rPr>
          <w:rFonts w:hint="eastAsia"/>
          <w:sz w:val="28"/>
          <w:szCs w:val="28"/>
        </w:rPr>
        <w:t>等组件造成损伤。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2、油烟机油盒清洁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采用一些巧方法，使油盒清洁变容易。例如在盒内贴上一层保鲜膜或套上一只小塑料袋，保证塑料膜或塑料袋完全盖住盒内表面，兜得住吸附的废油，那么，隔一段时间抽起置换，储油盒基本就是干净的;也可以把干净的油盒里先放上点水再安在油烟机上，让油滴在水上，等快满时拿下来往水池口一倒，油就全出来了，又干净又利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3、油烟机油网清洁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网可用螺丝刀慢慢卸下来，将取下的油网放在中性洗涤剂的温水中静置5-10分钟。然后用软的塑料刷子把过滤网孔隙中的污垢清除干净，再用干抹布擦干。若油网上油垢很厚，也可以用薄竹片轻轻刮下一部分油垢后再行清洗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4、油烟机扇叶清洁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机扇叶的清洗可以喷上油烟净等洗涤液，几分钟后，利用风扇将油烟净和溶下的油污抽走，然后再用抹布擦拭干净。此外，也可将扇叶小心取下，浸泡在自行调配的洗洁精和食醋混合的热水中，浸泡约15分钟后，再用抹布擦洗干净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5、油烟机清洁注意事项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机清洗时，必定要先断开电源;油烟机清洗时禁用锐利、硬物和钢丝球等损害表面的器具，禁用强腐化性、强碱强酸的洗涤剂;油烟机内机清洗比较复杂，主要在于油烟机拆卸和安装容易出现问题。油烟机内机每年需定期清洗一次，这一次需要请专业人员进行操作，而平时油烟机表面及油盒、油网等的清洁可以由主妇自己来完成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14244"/>
    <w:rsid w:val="141B3088"/>
    <w:rsid w:val="14A75746"/>
    <w:rsid w:val="214A04EA"/>
    <w:rsid w:val="21E77B82"/>
    <w:rsid w:val="38E07919"/>
    <w:rsid w:val="3A61483C"/>
    <w:rsid w:val="44FE10ED"/>
    <w:rsid w:val="48D429CD"/>
    <w:rsid w:val="4F334789"/>
    <w:rsid w:val="57555B70"/>
    <w:rsid w:val="5D0C5529"/>
    <w:rsid w:val="64C14244"/>
    <w:rsid w:val="653C26BC"/>
    <w:rsid w:val="6D535020"/>
    <w:rsid w:val="6FCC2FD4"/>
    <w:rsid w:val="77346F82"/>
    <w:rsid w:val="795F782F"/>
    <w:rsid w:val="797F6CBF"/>
    <w:rsid w:val="7E89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2018-08-28T06:50:00Z</dcterms:created>
  <dc:creator>Administrator</dc:creator>
  <cp:lastModifiedBy>Administrator</cp:lastModifiedBy>
  <dcterms:modified xsi:type="dcterms:W3CDTF">2018-08-28T07:04:36Z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