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岳阳油烟管道清洗加盟公司浅谈油烟净化器正确的清洗方法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油烟净化器是油烟系统里比较重要的设备，它能够将有害的油烟进行无害化处理，避免有害的油烟对大气造成污染，而油烟净化器</w:t>
      </w:r>
      <w:r>
        <w:rPr>
          <w:sz w:val="28"/>
          <w:szCs w:val="28"/>
        </w:rPr>
        <w:t>清洗我们一定要重视，如果长时间不清洗的话会有可能</w:t>
      </w:r>
      <w:r>
        <w:rPr>
          <w:rFonts w:hint="eastAsia"/>
          <w:sz w:val="28"/>
          <w:szCs w:val="28"/>
          <w:lang w:eastAsia="zh-CN"/>
        </w:rPr>
        <w:t>引发火灾，到时候只会得不偿失。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下面保嘉清洗给大家说说</w:t>
      </w:r>
      <w:r>
        <w:rPr>
          <w:rFonts w:hint="eastAsia"/>
          <w:b/>
          <w:bCs/>
          <w:sz w:val="28"/>
          <w:szCs w:val="28"/>
          <w:lang w:eastAsia="zh-CN"/>
        </w:rPr>
        <w:t>油烟净化器正确的清洗方法。</w:t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第一步：关闭电源泄放电荷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安全是最为重要的，对于接触所有用电器我们都要关闭其电源，放掉其中的电荷。不要觉得关闭电源就安全了。这个是错误的认知。打开设备检测们过后，手握住螺丝刀的绝缘手柄，用螺丝刀的金属部分短接一下电场其中一个筒的阴阳极。这样就能放电荷了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第二步 ：拧下螺栓，抽拉出电场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确保电源已经断开的情况下，拧下固定用的螺栓，打开维护门，再用手抽拉电场两侧，在电场即将抽出时，末端用手扶住，防止突然脱落，使电场受损。(注意电场要轻拿轻放，不能挤压，重摔)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第三步：拆卸配件，方便清洗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因为绝缘子湿水极易造成漏电，故要把绝缘子拆下，同时分开阴极针和阳极圆筒方便进一步清洗。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第四步：电场清洗，浸泡冲洗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用一个不锈钢或塑料清洗槽容器，外形大于电场外形尺寸就可。避免清洗时弄脏地板，故将油烟净化器包裹起来，然后在容器中拆掉包裹袋。用重量比为1:20的烧碱与热水混合溶液泡洗，根据油污的程度不同浸泡的时间长度也不同，浸泡好然后用高压水枪加清水冲洗，放置在干净的地方晾干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第五步：绝缘子的检查与清洗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检查发现绝缘子如有烧坏的痕迹如有裂缝，则要更换掉；需把绝缘子和绝缘瓷上边的油污清洁干净，并保持干燥。清洗方法如下：应先在绝缘子上喷酒精，然后用干抹布擦干。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第六步：装配检查校正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把清洗干净的部件以此装配，对于电场应该按照原位置装入，电场的方向不能呢个颠倒。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第七步：设备调试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清洗结束，装配结束过后就应该进行调试，如果调试没问题则没问题了，如果调试出现电源指示灯闪烁时，并伴随着有“兹兹”的响声，则需取出对应电场，如果实在装配不好，无法解决那只有和厂家联系装配了。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A64340"/>
    <w:rsid w:val="0E7A22DA"/>
    <w:rsid w:val="0FF22CB6"/>
    <w:rsid w:val="119A7093"/>
    <w:rsid w:val="15473A83"/>
    <w:rsid w:val="1FA627C3"/>
    <w:rsid w:val="25555608"/>
    <w:rsid w:val="2CB661F8"/>
    <w:rsid w:val="2E3802AC"/>
    <w:rsid w:val="44A87E7B"/>
    <w:rsid w:val="46A920CC"/>
    <w:rsid w:val="5EA64340"/>
    <w:rsid w:val="61B61119"/>
    <w:rsid w:val="638C180B"/>
    <w:rsid w:val="6D535020"/>
    <w:rsid w:val="7C99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2018-10-16T03:34:00Z</dcterms:created>
  <dc:creator>admin</dc:creator>
  <cp:lastModifiedBy>admin</cp:lastModifiedBy>
  <dcterms:modified xsi:type="dcterms:W3CDTF">2018-10-16T03:46:34Z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