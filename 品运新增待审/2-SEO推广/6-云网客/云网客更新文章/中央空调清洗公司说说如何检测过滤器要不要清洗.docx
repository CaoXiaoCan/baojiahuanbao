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eastAsia="zh-CN"/>
        </w:rPr>
        <w:t>中央空调清洗公司说说如何检测过滤器要不要清洗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中央空调清洗中过滤器的清洗是非常重要的，因为它起着过滤灰尘和污垢的作用，如果过滤器的工作效率下降，那么室内的空气质量就会出现严重的污染，会对人们的身体健康带来危害，所以中央空调清洗中过滤器的清洗是非常重要的。但是在进行中央空调清洗之前一定要检测过滤器是否要进行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在中央空调清洗中过滤器的检测方法较多，采用什么样的检测方法取决于方法本身的适用性。比如，质量法是靠称重前后采样的质量变化来计算出效率值，而高效过滤器的穿透率小，在过滤器的采样量变化就质量而言是难于辨别的，因而质量法就不适合于高效过滤器的检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以下是中央空调清洗中比较常见的几种过滤器的检测方法：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1. 比色法：比色法是通过滤纸或滤膜进行采样，按照一定的光照条件，按透光量的大小比色计测出过滤器前后采样滤纸的透光度。这种方法可以用在中效过滤器的检测中。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2. 钠焰法：钠焰法可以通过光电火焰光度计测得氯化钠粒子浓度，在根据过滤器的采样浓度获得过滤器的检测效率。这种方法比较适合用在高效过滤器的检测中。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3. 油雾法：这种方法是利用粒子群的总散射光强与粒子浓度的关系，再通过光电浊度计测过滤器效率。这种方法比较适合用在亚高效和高效过滤器的检测中。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4. 粒子计数法：它是用粒子的光散射特性进行检测的，每一粒子均产生一次光散射，形成一个光脉冲信号，利用光电倍增管将此信号转换成电脉冲信号。而电脉冲的高度与粒径存在一定的关系。目前，以激光为光源的粒子计数器已在洁净空间的检测、局部净化设备的检测及过滤器效率的测定中广泛应用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保嘉专业中央空调清洗，采用</w:t>
      </w:r>
      <w:r>
        <w:rPr>
          <w:sz w:val="28"/>
          <w:szCs w:val="28"/>
        </w:rPr>
        <w:t>专业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sz w:val="28"/>
          <w:szCs w:val="28"/>
        </w:rPr>
        <w:t>设备、工具</w:t>
      </w:r>
      <w:r>
        <w:rPr>
          <w:rFonts w:hint="eastAsia"/>
          <w:sz w:val="28"/>
          <w:szCs w:val="28"/>
          <w:lang w:eastAsia="zh-CN"/>
        </w:rPr>
        <w:t>，依着丰富经验的</w:t>
      </w:r>
      <w:r>
        <w:rPr>
          <w:sz w:val="28"/>
          <w:szCs w:val="28"/>
        </w:rPr>
        <w:t>多名高级技能的技术骨干</w:t>
      </w:r>
      <w:r>
        <w:rPr>
          <w:rFonts w:hint="eastAsia"/>
          <w:sz w:val="28"/>
          <w:szCs w:val="28"/>
          <w:lang w:eastAsia="zh-CN"/>
        </w:rPr>
        <w:t>，提供标准的中央空调清洗服务，</w:t>
      </w:r>
      <w:r>
        <w:rPr>
          <w:sz w:val="28"/>
          <w:szCs w:val="28"/>
        </w:rPr>
        <w:t>赢得众多客户的信赖。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以现代化的管理模式、以人为本的服务理念、诚信守诺的服务宗旨、强烈的责任感和良好的职业道德，为您提供满意的服务。打造中国一流绿色清洁环保企业！服务社会！保嘉人，不单是清洁工，更是健康的传播者！愿保嘉人的服务给你带去洁净的环境，健康的身体和快乐的心情！同时，我们愿将经验、技术与有志之士共同分享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57ECA"/>
    <w:rsid w:val="27244E62"/>
    <w:rsid w:val="35CB338D"/>
    <w:rsid w:val="4F857EC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2018-09-10T07:06:00Z</dcterms:created>
  <dc:creator>admin</dc:creator>
  <cp:lastModifiedBy>admin</cp:lastModifiedBy>
  <dcterms:modified xsi:type="dcterms:W3CDTF">2018-09-10T07:25:06Z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