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岳阳高楼外墙清洗公司浅谈玻璃清洗的常识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下面保嘉清洗给大家说说玻璃清洗的常识。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1、磨砂玻璃的清洗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磨砂玻璃的清洗一直是人们中的难题，给我们的总有一层污渍在表面，怎么都擦不干净，毛套涂湿的时候就感觉非常的亮，但是一旦干了就觉得花花的不平整，南昌外墙清洁公司用专业的清除剂喷上后，再用布、报纸擦拭。这样基本直接可以擦拭的掉，或者我们还可以使用干布蘸油来清洁，这是清楚磨砂玻璃最好的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2、彩晶玻璃的清洗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彩晶玻璃是用AB胶附于玻璃表面而成，所以很容易发生脱落，因此南昌外墙清洁公司在清洗的时候应注意掌握好恰当的力度，先用干的软布轻轻地擦拭，在擦洗的时候还应注意不可使用其它会溶解胶的物质。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3、上色玻璃的清洗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上色玻璃一般用专用玻璃漆进行上色制成，不专业的清法方法非常容易对玻璃的色彩层造成伤害，在清洗的时候一定不能用含有氯的清洗剂，更不能用钢丝球等硬度很高的刷子刷洗，会直接刮落色漆。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4、雕刻玻璃的清洗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雕刻玻璃是以冰雕、砂雕、水切割等工艺加工成的，这种艺术玻璃具有表面凹凸不平的特点，所以经历时间久了灰尘会积在上面，加上是凹凸不平的效果，清洁起来更要花些精力和功夫，这样的雕刻艺术玻璃可以用软布加清水的方式进行擦洗，南昌外墙清洁公司但是不可以使用具有酸性的清洗剂，酸性清洗剂会对玻璃造成伤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5、中空玻璃的清洗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中空玻璃隔断由两层玻璃制作而成，玻璃的外表与普通的钢化玻璃不同，南昌外墙清洁公司所以可以使用和普通玻璃清洗一样的办法，不过需要注意的是不可以用较硬的东西去碰触玻璃的表面，以免造成玻璃表面划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61FF3"/>
    <w:rsid w:val="6D535020"/>
    <w:rsid w:val="7196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2018-10-17T08:31:00Z</dcterms:created>
  <dc:creator>admin</dc:creator>
  <cp:lastModifiedBy>admin</cp:lastModifiedBy>
  <dcterms:modified xsi:type="dcterms:W3CDTF">2018-10-17T08:44:57Z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