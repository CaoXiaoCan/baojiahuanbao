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株洲高楼外墙清洗公司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保嘉清洁 说说外墙清洗的工作管理技巧</w:t>
      </w:r>
    </w:p>
    <w:bookmarkEnd w:id="0"/>
    <w:p/>
    <w:p/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保嘉清洁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D6F97"/>
    <w:rsid w:val="202D6F9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2018-10-13T02:24:00Z</dcterms:created>
  <dc:creator>admin</dc:creator>
  <cp:lastModifiedBy>admin</cp:lastModifiedBy>
  <dcterms:modified xsi:type="dcterms:W3CDTF">2018-10-13T02:26:54Z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