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长沙酒店油烟机清洗公司怎么分辨是否靠谱呢？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很多人在选择油烟机清洗公司的时候或许会问一个问题：这家清洗公司靠谱么？在小编看来，既然会问这样的问题，就说明酒店方对油烟机清洗公司怀有不安定之心，也就是说不知道这家公司清洗的服务好不好？清洗的专不专业等，面对要选择一家正规靠谱的油烟机清洗公司，是有很多需要考察的，下面给大家介绍下如何分辨一家油烟机清洗公司是否靠谱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 看是否是正规公司，其注册资金是否小于50万元,注册资金越小，其公司风险承受能力越差，操作设备越简陋，工程质量越难以保证。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 看其是否具备消防协会颁发的资格证书，工作人员是否经过专业培训，是否有消防协会颁发的上岗证书。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 看其工作现场是否具备高温高压清洗机（压力在250公斤以上、温度在90-140度以上）、可进入管道内部进行清洗的机器人设备、清洗完后用于业主方抽检检测清洗效果的专业内窥视频设备等。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 看其是否具备工程验收的专业设备，是否能让您看到透明的施工效果。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管道最需要清洗的是横管道部分，这里存油最多，清洗难度最大，火灾隐患也最突出；一旦长时间不清洗，管道内存油较多，灶台火头又较高时，极易引发厨房火灾。各地因为此类事情发生的就发生多起厨房火灾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由于施工难度大、技术要求高，一些不负责任的厨房管道清洗公司在给业主提供服务</w:t>
      </w:r>
      <w:bookmarkStart w:id="0" w:name="_GoBack"/>
      <w:bookmarkEnd w:id="0"/>
      <w:r>
        <w:rPr>
          <w:rFonts w:hint="eastAsia"/>
          <w:sz w:val="28"/>
          <w:szCs w:val="28"/>
        </w:rPr>
        <w:t>时，往往都是在横管道清洗时坑害业主。这些公司很善于做表面文章；而业主人员一般也不会钻进管道去验收清洗效果。这些公司就是抓住了这个漏洞，对于横管道的清洗要么不做，要么应付，结果自己挣了昧心钱，却给甲方业主方留下后患无穷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另一方面，甲方为了节省几百元钱，往往也会选择这些公司提供清洗服务，其结果是被人坑害，还给自己留下安全隐患。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小公司清洗厨房横管道由于条件所限，其使用工具主要是铲刀、钢丝球、火碱，虽然价格便宜，但是问题不少。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 会留下化学残留物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 业主看不到的地方要么不做、要么应付。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 强碱腐蚀甲方设备、设施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 留下火灾隐患，使业主花了冤枉钱 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32D0E"/>
    <w:rsid w:val="13132D0E"/>
    <w:rsid w:val="272F575C"/>
    <w:rsid w:val="3575067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2018-09-03T06:57:00Z</dcterms:created>
  <dc:creator>Administrator</dc:creator>
  <cp:lastModifiedBy>Administrator</cp:lastModifiedBy>
  <dcterms:modified xsi:type="dcterms:W3CDTF">2018-09-03T07:16:24Z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