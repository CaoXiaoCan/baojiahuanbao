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长沙中央空调清洗公司浅谈为何要找专业的公司清洗中央空调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中央空调分为家用中央空调和公共场所用的大型中央空调，较之普通空调中央空调要使用的时间更长功能更多，价格也更高。中央空调的清洗维护是一个比较大的工程，所需费用也高，所以为了省钱很多人都自己动手维护。那么，中央空调清洗</w:t>
      </w:r>
      <w:r>
        <w:rPr>
          <w:rFonts w:hint="eastAsia"/>
          <w:sz w:val="28"/>
          <w:szCs w:val="28"/>
          <w:lang w:eastAsia="zh-CN"/>
        </w:rPr>
        <w:t>为何要找专业的公司清洗呢？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中央空调清洗包括三大块：基础清洗、换季清洗以及深度清洗，像基础清洗保养是可以自己来的，但是像一些专业的深度清洗保养就必须要找专业的</w:t>
      </w:r>
      <w:r>
        <w:rPr>
          <w:rFonts w:hint="eastAsia"/>
          <w:sz w:val="28"/>
          <w:szCs w:val="28"/>
          <w:lang w:eastAsia="zh-CN"/>
        </w:rPr>
        <w:t>清洗公司</w:t>
      </w:r>
      <w:r>
        <w:rPr>
          <w:rFonts w:hint="eastAsia"/>
          <w:sz w:val="28"/>
          <w:szCs w:val="28"/>
        </w:rPr>
        <w:t>来。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中央空调清洗内容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风管：采用机械清洗与人工清洗清除所有通风管道内的可视污染物，并采取有效的措施，控制敏感的异味、尘土等影响工作生活的情况，清洗过程中清除的污染物还会收集、稳重。采用专用工具、器械对部件进行清洗，确保清洗后的空调系统部件均满足有关标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冷却塔：检查冷却水是否有致病微生物，首先采用化学方法对冷却水和塔壁进行消毒处理，然后将塔内的水排空，并对冷却塔内壁进行彻底清洗。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冷凝器：根据客户的需求，提供主机通炮，或是安装在线自动清洗装置。彻底清洗中央空调主机冷凝器上的污垢，恢复冷凝器的热交换效率。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风管、冷却塔、冷凝器是我们定期清理空调时的清理对象，它们的正常运行也是我们的空调得以正常工作的关键。所以在我们平时的使用中，如果出现中央空调制冷效果变差，排除出现故障的原因，那么就说明空调需要清理了，这时我们就要注意这些部位的清洁了。</w:t>
      </w: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0197D"/>
    <w:rsid w:val="0E3809C5"/>
    <w:rsid w:val="25B921FC"/>
    <w:rsid w:val="4EE16452"/>
    <w:rsid w:val="54F0197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2018-09-25T09:20:00Z</dcterms:created>
  <dc:creator>admin</dc:creator>
  <cp:lastModifiedBy>admin</cp:lastModifiedBy>
  <dcterms:modified xsi:type="dcterms:W3CDTF">2018-09-25T09:28:01Z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