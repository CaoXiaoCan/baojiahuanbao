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b/>
          <w:bCs/>
          <w:sz w:val="28"/>
          <w:szCs w:val="28"/>
          <w:lang w:eastAsia="zh-CN"/>
        </w:rPr>
      </w:pPr>
      <w:r>
        <w:rPr>
          <w:rFonts w:hint="eastAsia"/>
          <w:b/>
          <w:bCs/>
          <w:sz w:val="28"/>
          <w:szCs w:val="28"/>
          <w:lang w:eastAsia="zh-CN"/>
        </w:rPr>
        <w:t>邵阳中央空调清洗加盟公司浅谈中央空调清洗方法</w:t>
      </w:r>
    </w:p>
    <w:p/>
    <w:p>
      <w:pPr>
        <w:rPr>
          <w:rFonts w:hint="eastAsia"/>
          <w:sz w:val="28"/>
          <w:szCs w:val="28"/>
        </w:rPr>
      </w:pPr>
    </w:p>
    <w:p>
      <w:pPr>
        <w:rPr>
          <w:rFonts w:hint="eastAsia"/>
          <w:sz w:val="28"/>
          <w:szCs w:val="28"/>
        </w:rPr>
      </w:pPr>
      <w:r>
        <w:rPr>
          <w:rFonts w:hint="eastAsia"/>
          <w:sz w:val="28"/>
          <w:szCs w:val="28"/>
          <w:lang w:eastAsia="zh-CN"/>
        </w:rPr>
        <w:t>保嘉清洗</w:t>
      </w:r>
      <w:r>
        <w:rPr>
          <w:sz w:val="28"/>
          <w:szCs w:val="28"/>
        </w:rPr>
        <w:t>拥有多种专业的清洁设备，保洁用品、专业清洁剂等，引进美国、意大利等国的先进技术、设备，追求品质一流，服务一流，为客户提供物美价廉的清洁产品与设备。公司大力发展多元化经营，研究创新，服务客户，销售优良的产品。质量与专业服务是我们坚持的经营准则。</w:t>
      </w:r>
      <w:bookmarkStart w:id="0" w:name="_GoBack"/>
      <w:bookmarkEnd w:id="0"/>
    </w:p>
    <w:p>
      <w:pPr>
        <w:rPr>
          <w:sz w:val="28"/>
          <w:szCs w:val="28"/>
        </w:rPr>
      </w:pPr>
      <w:r>
        <w:rPr>
          <w:rFonts w:hint="eastAsia"/>
          <w:sz w:val="28"/>
          <w:szCs w:val="28"/>
        </w:rPr>
        <w:t>中央空调在使用的过程中，就会有一些灰尘或者是杂质积聚在空调的管道之中，随之而来的是细菌和一些不健康的因素，如果长时间使用中央空调，但是对中央空调管道不进行清洗的话，就会大大降低室内空气的新鲜，用户在使用中央空调期间如果不进行管道清洗，不但会严重影响中央空调的制冷效果，另一方面室内机中滋生的细菌就会伴随着送风系统被送到了室内，室内的空气会被污染，对于一些传染的疾病，使用这种中央空调的风险就是很高的。</w:t>
      </w:r>
    </w:p>
    <w:p>
      <w:pPr>
        <w:ind w:firstLine="560"/>
        <w:rPr>
          <w:rFonts w:hint="eastAsia"/>
          <w:sz w:val="28"/>
          <w:szCs w:val="28"/>
        </w:rPr>
      </w:pPr>
      <w:r>
        <w:rPr>
          <w:rFonts w:hint="eastAsia"/>
          <w:sz w:val="28"/>
          <w:szCs w:val="28"/>
        </w:rPr>
        <w:t>在对中央空调管道进行清洗时，可以用微型的机器人放入管道中里了解一下管道内部的污染情况，在对中央空调管道有了一定的了解之后，在制定合理的中央空调管道清洗方案，除了准备管道清洗方案，还要准备一些中央空调清洗管道的工具，比如适当的清洗毛刷，集尘器以及软管，在清洗之后，还需要用机器人对管道的清洁情况进行拍照，以便进行清洗质量的检测，同时要请有资质的检验机构对中央空调管道清洗后管道的清洁情况进行检测，而检测的方法就是检测空气质量，一般来讲，中央空调管道清洗是专业人士工作范围，清洗管道的相关人员在清洗之后就需要将清洗记录整理为报告呈给用户。</w:t>
      </w:r>
    </w:p>
    <w:p>
      <w:pPr>
        <w:rPr>
          <w:rFonts w:hint="eastAsia" w:eastAsiaTheme="minorEastAsia"/>
          <w:b/>
          <w:bCs/>
          <w:sz w:val="28"/>
          <w:szCs w:val="28"/>
          <w:lang w:eastAsia="zh-CN"/>
        </w:rPr>
      </w:pPr>
      <w:r>
        <w:rPr>
          <w:rFonts w:hint="eastAsia"/>
          <w:b/>
          <w:bCs/>
          <w:sz w:val="28"/>
          <w:szCs w:val="28"/>
          <w:lang w:eastAsia="zh-CN"/>
        </w:rPr>
        <w:t>中央空调清洗的好处</w:t>
      </w:r>
    </w:p>
    <w:p>
      <w:pPr>
        <w:rPr>
          <w:sz w:val="28"/>
          <w:szCs w:val="28"/>
        </w:rPr>
      </w:pPr>
      <w:r>
        <w:rPr>
          <w:sz w:val="28"/>
          <w:szCs w:val="28"/>
        </w:rPr>
        <w:t>首先从中央空调系统的使用角度来看，定期对中央空调管道清洗，能较少因为灰尘堵塞而导致的故障，从而减少维修费用，很多中央空调系统会出现管道堵塞或者是管道腐蚀等问题，这些问题的产生就是由于疏忽了对中央空调管道的清洗工作所导致的，另外能够提高中央空调系统的使用效率，改善中央空调系统制冷和制热的功能，如果中央空调系统使用顺畅就能大大的减少能源的浪费，还能延长中央空调系统的使用寿命，除了能带来生活中的种种方便之外，还可以保护环境，从中央空调系统中产生的废水可以直接向外排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FD3C96"/>
    <w:rsid w:val="55FD3C96"/>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2018-10-24T08:52:00Z</dcterms:created>
  <dc:creator>admin</dc:creator>
  <cp:lastModifiedBy>admin</cp:lastModifiedBy>
  <dcterms:modified xsi:type="dcterms:W3CDTF">2018-10-24T09:03:47Z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