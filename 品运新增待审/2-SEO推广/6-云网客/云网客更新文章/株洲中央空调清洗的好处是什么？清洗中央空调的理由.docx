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株洲中央空调清洗的好处是什么？清洗中央空调的理由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随着中央空调慢慢的走进每个人的家庭，人们对于其喜爱的程度也越来越高，因其能耗低，寿命长故障少，最主要是吹着非常舒适。可是在长时间使用后就会发现中央空调里面很脏，不进行清洗的话，可能会患上人们常说的“空调病”，而且大大增加了中央空调的能耗。久而久之，中央空调就寿命降低了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您是否在网上听得最多的就是关于中央空调清洗的好处是什么？中央空调多久清洗一次为好？下面小编据为你来一一解答。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中央空调清洗的好处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1.增强制冷。专用清洗剂清洗后空调内无尘无垢，气流交换顺畅，制冷效果明显增强。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2.有益健康。专用清洗剂清洗后，不但大大减少“空调综合症”的发病机率，还净化了室内空气，除去空调产生的怪味。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3.延长空调使用寿命。专用清洗剂清洗后，空调器的工作环境改变，空调器寿命延长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4.降低电耗。清洗后的空调环境改变，工作效率提高，也就降低电耗。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5.减少开支。经过清洗保养后的空调，故障率降低，耗电量下降，无形中节省开支。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空调多长时间清洗一次比较适宜？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空调应每年清洗保养1-2次。很多用户的空调两三年从未清洗，空调长期带病工作，危害人体健康，减少空调使用寿命，应尽早清洗。传统的空调清洗只能简单冲洗过滤网，不能对空调蒸发器缝隙及送风系统进行全面的清洗，而蒸发器内部正是灰尘堵塞最严重，细菌、病毒最容易繁殖的地方。应该找专业从事</w:t>
      </w:r>
      <w:r>
        <w:rPr>
          <w:rFonts w:hint="eastAsia"/>
          <w:sz w:val="28"/>
          <w:szCs w:val="28"/>
          <w:lang w:eastAsia="zh-CN"/>
        </w:rPr>
        <w:t>中央</w:t>
      </w:r>
      <w:r>
        <w:rPr>
          <w:sz w:val="28"/>
          <w:szCs w:val="28"/>
        </w:rPr>
        <w:t>空调清洗的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上门服务。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为了不影响您的身体健康，中央空调在使用一段时间后，就需要进行清洗，</w:t>
      </w:r>
      <w:r>
        <w:rPr>
          <w:sz w:val="28"/>
          <w:szCs w:val="28"/>
        </w:rPr>
        <w:t>这样才能保证您有一个优质、舒适、清新的空气环境。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22244"/>
    <w:rsid w:val="06123C36"/>
    <w:rsid w:val="12766638"/>
    <w:rsid w:val="26C54F67"/>
    <w:rsid w:val="2A972D17"/>
    <w:rsid w:val="2BFA61C5"/>
    <w:rsid w:val="315F3DB3"/>
    <w:rsid w:val="409E4280"/>
    <w:rsid w:val="411E7E6B"/>
    <w:rsid w:val="45E54061"/>
    <w:rsid w:val="4EF115F9"/>
    <w:rsid w:val="54285F56"/>
    <w:rsid w:val="5AC10E89"/>
    <w:rsid w:val="6C650106"/>
    <w:rsid w:val="6D535020"/>
    <w:rsid w:val="73922244"/>
    <w:rsid w:val="7638344C"/>
    <w:rsid w:val="7F20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2018-09-13T06:36:00Z</dcterms:created>
  <dc:creator>admin</dc:creator>
  <cp:lastModifiedBy>admin</cp:lastModifiedBy>
  <dcterms:modified xsi:type="dcterms:W3CDTF">2018-09-13T07:00:07Z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