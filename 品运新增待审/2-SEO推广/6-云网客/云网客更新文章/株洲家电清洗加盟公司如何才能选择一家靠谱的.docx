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株洲家电清洗加盟公司教你如何才能选择一家靠谱的？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家电清洗行业来说，相信很多人已经不陌生了，而比较有眼光的人，都已经在这个行业里开始抢占商机，您是否还在考虑加盟一家比较靠谱的家电清洗公司？却又不知道哪家比较好？其实好不好，需要从很多方面考虑，找一家合适自己的才最重要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清洗理念是一个看似不重要的方面，但是殊不知现代人对清洁要求比较高，因此一定要有良好的理念。在给客户清洗的时候，不仅要干净了，而且还一定要让客户满意了，在做好表面工作的基础上，还一定要对空调进行一个彻底的消毒，还需要给客户传播健康的理念，赢得了客户青睐的才更好。家电清洗哪家好？技术上也能发现一二，清洗公司的技术客户往往很看重，大的品质都有严格的，并且非常标准化的操作流程，能让客户看得出他们专业，能让客户感受到他们非常地道。再就是是一些细节方面，服务的具体情况等，系统化、流程化方面做得成功到位，这样的机构更容易引起客户的青睐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</w:t>
      </w:r>
      <w:r>
        <w:rPr>
          <w:rFonts w:hint="eastAsia"/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  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湖南保嘉绿色清洁环保科技有限公司，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企业文化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保嘉使命：打造中国一流绿色清洁环保企业，服务社会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经营理念：传播绿色健康文化，全力推动中国健康，节能环保事业的发展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服务理念：一对一服务点对点交付合作一个成功一个满意一个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价值观：专业的技术一流的品质真诚的合作热忱的服务成功的保障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保嘉公司自成立以来，着重于把“团队是财富，顾客是上帝”的理念，作为公司的核心理念。是中国健康，节能环保产业的积极倡导者和传播者。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保嘉价值观的由来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专业的技术+一流的品质+真诚的合作+热忱的服务=成功的保障  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E65AC"/>
    <w:rsid w:val="0DA85BBD"/>
    <w:rsid w:val="0E6A74A4"/>
    <w:rsid w:val="0F105F0E"/>
    <w:rsid w:val="13796154"/>
    <w:rsid w:val="207C1040"/>
    <w:rsid w:val="248E65AC"/>
    <w:rsid w:val="31FF1E42"/>
    <w:rsid w:val="396D419E"/>
    <w:rsid w:val="569D61E9"/>
    <w:rsid w:val="695654BB"/>
    <w:rsid w:val="6D535020"/>
    <w:rsid w:val="6EB048A7"/>
    <w:rsid w:val="7E3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2018-09-29T01:33:00Z</dcterms:created>
  <dc:creator>admin</dc:creator>
  <cp:lastModifiedBy>admin</cp:lastModifiedBy>
  <dcterms:modified xsi:type="dcterms:W3CDTF">2018-09-29T01:48:36Z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