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株洲空调清洗保养公司来说说空调清洗中的问题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着生活节奏的加快，空调已经成为了很多家庭的必备电器，特别是在夏天，空调的使用率基本上都会达到峰值，可是一说到空调多久清洗一次比较合适，应该怎样才能达到清洗的最佳效果，很多人都是一脸茫然，只知道空调是要进行定期清洗保养的，这也是为了自己的健康方面考虑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空调使用时间长了过滤网就会积灰，再次使用的话不仅会污染室内空气，而且容易让空调积水滋生细菌，危害人的身体健康。而且当灰尘飘散进空调内部后，还会影响内部电子器件运作，对空调的使用寿命有一定影响。</w:t>
      </w:r>
      <w:r>
        <w:rPr>
          <w:rFonts w:hint="eastAsia"/>
          <w:sz w:val="28"/>
          <w:szCs w:val="28"/>
          <w:lang w:val="en-US" w:eastAsia="zh-CN"/>
        </w:rPr>
        <w:t>下面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保嘉清洗公司就空调清洗保养中遇到的问题给大家分析分析。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一、空调为什么要拆开来清理？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</w:rPr>
        <w:t>许多家庭在自行清洗空调时，只是简单的擦洗一下外壳和过滤网，其实完全没没有洗干净。空调在长期使用后，里面会聚积大量灰尘、细菌、螨虫等有害物质，对于过敏体质的人群而言，如果不及时清洗空调等家电，里面的灰尘很可能会造成过敏等症状。所以，空调要定期进行专业清洗消毒，才能有效保护家人的身体健康。此外，清洁保养空调不但可以改善使用效果，还可以降能耗省电，深度清洗可以节电，提高制冷效率，延长空调的使用寿命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二、空调是不是清洗得越频繁越干净？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家电保持最新的样子和状态肯定能让机器的运转效果最好，但是清洗次数也要适量，像空调的机身外壳箱体经常清洁没太多问题，但是内部的零件如果清洗太过频繁，老是进行机器拆装也会造成零件松动。所以清洗次数还是适量为好，最经济合理的清洗次数是1-2个月清洗一次即可。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三、容易积灰的内机滤网怎样清洗？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空气过滤网可用吸尘器或清水直接冲洗，如果太脏可用含中性洗涤剂的温水溶液洗涤，过滤网应采用晾干方式，不可用太阳晒干或用火烘烤，防止过滤网变形。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四、空调里还有什么隐藏污垢的地方？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定期清洗空调过滤网已经成为了很多人的共识。但是很多人可能还不知道，在空调过滤网后面还隐藏着一个更大的“灰尘集散地”——空调散热片。冷风在经过滤网以后，最先接触到的就是空调内部的散热片，在通过内部风轮从出风口吹出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</w:rPr>
        <w:t>空调散热片并不像滤网那样可以拆卸，这里我们就需要借助专业的工具了——空调清洗剂。将空调清洗剂喷在翅片上，用量不要太多，均匀地覆盖在所有翅片上即可。喷涂好后，静置5分钟左右，然后将晾干的滤网装回并盖好前面板，用遥控器开启空调制冷模式，温度设定的稍低一些（20 左右），将风量调至最大，运行15分钟左右，换热器翅片的清洁工作即可完成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6648C"/>
    <w:rsid w:val="315F1A9C"/>
    <w:rsid w:val="4756648C"/>
    <w:rsid w:val="5E7E1EE9"/>
    <w:rsid w:val="606566B8"/>
    <w:rsid w:val="65E60235"/>
    <w:rsid w:val="66B965A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2018-09-03T06:21:00Z</dcterms:created>
  <dc:creator>Administrator</dc:creator>
  <cp:lastModifiedBy>Administrator</cp:lastModifiedBy>
  <dcterms:modified xsi:type="dcterms:W3CDTF">2018-09-03T06:32:41Z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