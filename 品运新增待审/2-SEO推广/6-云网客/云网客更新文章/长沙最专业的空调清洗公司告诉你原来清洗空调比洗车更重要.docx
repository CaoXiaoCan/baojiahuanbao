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长沙最专业的空调清洗公司告诉你原来清洗空调比洗车更重要！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人说爱车就是自己的第二老婆！都将车和老婆来相提并论了，可见人们对车的爱护程度可见一斑。而且事实证明，很多爱车的朋友每个星期都会去将自己的爱车内外清洗的一尘不染。而汽车最脏的地方并没有清洗到，那就是空调系统，</w:t>
      </w:r>
      <w:r>
        <w:rPr>
          <w:rFonts w:hint="eastAsia"/>
          <w:sz w:val="28"/>
          <w:szCs w:val="28"/>
        </w:rPr>
        <w:t>空调过脏，会严重危害我们的健康。空调系统应该如何清洗？清洁时需要注意哪些事项？看看它到底有多脏？到底应如何清洗？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为什么要清洗汽车空调呢？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你知道一年不洗空调产生的细菌是马桶的60倍吗？</w:t>
      </w:r>
      <w:r>
        <w:rPr>
          <w:rFonts w:hint="default"/>
          <w:sz w:val="28"/>
          <w:szCs w:val="28"/>
        </w:rPr>
        <w:t>黑暗、潮湿、温暖是霉菌生长所需的三大条件，空调系统具备了以上条件，几乎所有汽车空调都无法避免蒸发器上霉菌的生长。当然，难闻的味道只是表象，发霉之后至少会生成三种有害人体健康的霉菌：曲霉菌、阴霉菌和青霉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这些细菌会给人体带来多种不良反应。影响身体的健康。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所以清洗情况比洗车更重要！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</w:rPr>
        <w:t>如何判断空调系统是否需要清洗</w:t>
      </w:r>
      <w:r>
        <w:rPr>
          <w:rFonts w:hint="eastAsia"/>
          <w:b/>
          <w:bCs/>
          <w:sz w:val="28"/>
          <w:szCs w:val="28"/>
          <w:lang w:eastAsia="zh-CN"/>
        </w:rPr>
        <w:t>？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空调刚打开时，吹出来的风还未完全制冷或制热时，会闻到一股类似霉变、烟尘的气味。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制冷或制热时，从风口吹出的空气不清新，伴有酸臭味或其他怪味。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制冷效果下降，油耗增加。由于蒸发箱长期未清理，污垢过多，从而影响散冷。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人在车内时，鼻腔、气管、肺部感到不适，或伴有咳嗽、胸闷等。5、车辆使用一年以上仍未对空调系统进行过清洗养护。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空调清洗的好处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增强制冷。专用清洗剂清洗后空调内无尘无垢，气流交换顺畅，制冷效果明显增强；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有益健康。专用清洗剂清洗后，不但大大减少“空调综合症”的发病机率，还净化了室内空气，除去空调产生的怪味；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延长空调使用寿命。专用清洗剂清洗后，空调器的工作环境改变，空调器寿命延长空调器本身清洁如新；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降低电耗。清洗后的空调环境改变，工作效率提高，也就降低电耗；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减少开支。经过清洗保养后的空调，故障率降低，耗电量下降，无形中节省开支。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0BD14"/>
    <w:multiLevelType w:val="singleLevel"/>
    <w:tmpl w:val="9A00BD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F35BCC9"/>
    <w:multiLevelType w:val="singleLevel"/>
    <w:tmpl w:val="2F35BC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36338"/>
    <w:rsid w:val="00802915"/>
    <w:rsid w:val="0EBE173A"/>
    <w:rsid w:val="1204456F"/>
    <w:rsid w:val="135A0EA5"/>
    <w:rsid w:val="13B63F86"/>
    <w:rsid w:val="1E4F55A0"/>
    <w:rsid w:val="3B3A48C2"/>
    <w:rsid w:val="3D6B31E9"/>
    <w:rsid w:val="4CC50F8E"/>
    <w:rsid w:val="55704AE1"/>
    <w:rsid w:val="5FF90F95"/>
    <w:rsid w:val="6823633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2018-08-17T02:09:00Z</dcterms:created>
  <dc:creator>Administrator</dc:creator>
  <cp:lastModifiedBy>Administrator</cp:lastModifiedBy>
  <dcterms:modified xsi:type="dcterms:W3CDTF">2018-08-17T02:24:12Z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