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长沙中央空调清洗公司简述中央空调的优势及工作原理</w:t>
      </w:r>
    </w:p>
    <w:p>
      <w:pPr>
        <w:rPr>
          <w:rFonts w:hint="eastAsia"/>
          <w:b/>
          <w:bCs/>
          <w:sz w:val="28"/>
          <w:szCs w:val="28"/>
          <w:lang w:eastAsia="zh-CN"/>
        </w:rPr>
      </w:pPr>
    </w:p>
    <w:p>
      <w:pPr>
        <w:rPr>
          <w:rFonts w:hint="eastAsia"/>
          <w:b w:val="0"/>
          <w:bCs w:val="0"/>
          <w:sz w:val="28"/>
          <w:szCs w:val="28"/>
          <w:lang w:eastAsia="zh-CN"/>
        </w:rPr>
      </w:pPr>
      <w:r>
        <w:rPr>
          <w:rFonts w:hint="eastAsia"/>
          <w:b w:val="0"/>
          <w:bCs w:val="0"/>
          <w:sz w:val="28"/>
          <w:szCs w:val="28"/>
          <w:lang w:eastAsia="zh-CN"/>
        </w:rPr>
        <w:t>中央空调一般被应用于大型的商场或是写字楼，因其有很多的优点备受用户的喜爱，而且近年来，中央空调已经走近了千家万户，给人们的生活带来了一份舒适。下面保嘉环保清洗公司给大家说说中央空调的优势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  <w:lang w:eastAsia="zh-CN"/>
        </w:rPr>
        <w:t>、</w:t>
      </w:r>
      <w:r>
        <w:rPr>
          <w:rFonts w:hint="eastAsia"/>
          <w:sz w:val="28"/>
          <w:szCs w:val="28"/>
        </w:rPr>
        <w:t>制冷均匀舒适度高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中央空调对室内温度的掌控能力比分体式空调更强，一般分体式空调会在室内达到设定温度后停机，直到室内温度浮动超过2℃时重新启动制冷，而人体在温度浮动超过1℃时就会有明显的不适感，中央空调能平衡室内温度浮动在0.5℃以内，整体感受更舒适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  <w:lang w:eastAsia="zh-CN"/>
        </w:rPr>
        <w:t>、</w:t>
      </w:r>
      <w:r>
        <w:rPr>
          <w:rFonts w:hint="eastAsia"/>
          <w:sz w:val="28"/>
          <w:szCs w:val="28"/>
        </w:rPr>
        <w:t>节省空间外形美观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中央空调的安装位置隐藏在了吊顶内部，所以能够节省下空调挂机和柜机的安装空间。</w:t>
      </w:r>
      <w:r>
        <w:rPr>
          <w:rFonts w:hint="eastAsia"/>
          <w:sz w:val="28"/>
          <w:szCs w:val="28"/>
          <w:lang w:eastAsia="zh-CN"/>
        </w:rPr>
        <w:t>而且</w:t>
      </w:r>
      <w:bookmarkStart w:id="0" w:name="_GoBack"/>
      <w:bookmarkEnd w:id="0"/>
      <w:r>
        <w:rPr>
          <w:rFonts w:hint="eastAsia"/>
          <w:sz w:val="28"/>
          <w:szCs w:val="28"/>
        </w:rPr>
        <w:t>设置在吊顶中的风口能够更好的与室内装修相契合，在安装时具有更多的可调控和多边性，让室内装修更加时尚。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  <w:lang w:eastAsia="zh-CN"/>
        </w:rPr>
        <w:t>、</w:t>
      </w:r>
      <w:r>
        <w:rPr>
          <w:rFonts w:hint="eastAsia"/>
          <w:sz w:val="28"/>
          <w:szCs w:val="28"/>
        </w:rPr>
        <w:t>故障率低寿命长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普通分体空调的寿命在5—10年，中央空调的平均寿命在20年左右，远大于分体式空调，同时，中央空调的故障率相比分体空调也低上许多，不少直到寿命年限才开始逐步出现较小的故障问题。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  <w:lang w:eastAsia="zh-CN"/>
        </w:rPr>
        <w:t>、</w:t>
      </w:r>
      <w:r>
        <w:rPr>
          <w:rFonts w:hint="eastAsia"/>
          <w:sz w:val="28"/>
          <w:szCs w:val="28"/>
        </w:rPr>
        <w:t>能耗比高节能强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</w:rPr>
        <w:t>中央空调采用一拖多的安装模式，减少了空调的室外机数量，同时，空调变频平衡也进一步的增强了其节能程度，相比分体式空调，中央空调的能耗更小，长期使用来看节能能力更强。</w:t>
      </w:r>
    </w:p>
    <w:p>
      <w:pPr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</w:rPr>
        <w:t>大型中央空调系统组成成分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大型中央空调的冷冻水循环系统主要是由冷冻泵、冷冻水管道以及室内风机这三个部分组成的;而主机部分主要由压缩机、冷凝器、蒸发器以及制冷剂组成，系统通过这两大组成部分完成工作，为用户提供舒适的环境。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大型中央空调系统工作原理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</w:rPr>
        <w:t>大型中央空调的工作原理是通过压缩机把制冷剂压缩成为液体之后，在蒸发器中和冷冻水进行制冷，然后冷冻泵会将已经制冷的冷冻水传送到风口的冷却盘管中，再由风机吹送，达到降温的目的，最后将已经蒸发的制冷剂在冷凝器中转换成为气态，水塔风机会对其进行冷却，最后和空气中的大气进行交换，这就是大型中央空调系统的工作原理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E374D5"/>
    <w:rsid w:val="1A780FA6"/>
    <w:rsid w:val="1B850194"/>
    <w:rsid w:val="2614670D"/>
    <w:rsid w:val="282B6E86"/>
    <w:rsid w:val="28A44C8D"/>
    <w:rsid w:val="36176B0A"/>
    <w:rsid w:val="38F617F6"/>
    <w:rsid w:val="3B8E540D"/>
    <w:rsid w:val="40387346"/>
    <w:rsid w:val="41A03FAF"/>
    <w:rsid w:val="43C611C7"/>
    <w:rsid w:val="4F137702"/>
    <w:rsid w:val="55E374D5"/>
    <w:rsid w:val="64E233E0"/>
    <w:rsid w:val="6C7C47EC"/>
    <w:rsid w:val="6D2778B3"/>
    <w:rsid w:val="6D535020"/>
    <w:rsid w:val="6EE80AC2"/>
    <w:rsid w:val="7B8B3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50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2018-09-29T02:33:00Z</dcterms:created>
  <dc:creator>admin</dc:creator>
  <cp:lastModifiedBy>admin</cp:lastModifiedBy>
  <dcterms:modified xsi:type="dcterms:W3CDTF">2018-09-29T03:23:53Z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