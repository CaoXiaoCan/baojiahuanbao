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江苏空调清洗公司教你怎么延长空调机设备的寿命！</w:t>
      </w:r>
    </w:p>
    <w:p>
      <w:pPr>
        <w:rPr>
          <w:rFonts w:hint="eastAsia"/>
          <w:lang w:val="en-US" w:eastAsia="zh-CN"/>
        </w:rPr>
      </w:pPr>
    </w:p>
    <w:p>
      <w:pPr>
        <w:rPr>
          <w:rFonts w:hint="eastAsia" w:eastAsiaTheme="minorEastAsia"/>
          <w:sz w:val="28"/>
          <w:lang w:val="en-US" w:eastAsia="zh-CN"/>
        </w:rPr>
      </w:pPr>
      <w:r>
        <w:rPr>
          <w:rFonts w:hint="eastAsia" w:eastAsiaTheme="minorEastAsia"/>
          <w:sz w:val="28"/>
          <w:lang w:val="en-US" w:eastAsia="zh-CN"/>
        </w:rPr>
        <w:t>夏天炎热起来了，使用空调的频率也高了起来，</w:t>
      </w:r>
      <w:r>
        <w:rPr>
          <w:rFonts w:eastAsiaTheme="minorEastAsia"/>
          <w:sz w:val="28"/>
        </w:rPr>
        <w:t>经过一个冬季的停用后，空调内部会存积大量灰尘、污垢，产生大量的细菌、病毒。这些有害物质随着空气在室内循环，污染空气，传播疾病，严重危害人体健康。而污垢会降低空调的制冷效率，增加能耗，缩短空调使用寿命。</w:t>
      </w:r>
    </w:p>
    <w:p>
      <w:pPr>
        <w:rPr>
          <w:rFonts w:hint="eastAsia"/>
          <w:sz w:val="28"/>
          <w:szCs w:val="28"/>
          <w:lang w:val="en-US" w:eastAsia="zh-CN"/>
        </w:rPr>
      </w:pPr>
      <w:r>
        <w:rPr>
          <w:rFonts w:hint="eastAsia"/>
          <w:sz w:val="28"/>
          <w:szCs w:val="28"/>
          <w:lang w:val="en-US" w:eastAsia="zh-CN"/>
        </w:rPr>
        <w:t>为了延长空调的使用时间，很有必要了解空调清洗的方法。</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sz w:val="28"/>
          <w:szCs w:val="28"/>
        </w:rPr>
      </w:pPr>
      <w:r>
        <w:rPr>
          <w:rFonts w:hint="eastAsia"/>
          <w:sz w:val="28"/>
          <w:szCs w:val="28"/>
          <w:lang w:val="en-US" w:eastAsia="zh-CN"/>
        </w:rPr>
        <w:t>1、清洗方法</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8"/>
          <w:szCs w:val="28"/>
        </w:rPr>
      </w:pPr>
      <w:r>
        <w:rPr>
          <w:rFonts w:hint="eastAsia"/>
          <w:sz w:val="28"/>
          <w:szCs w:val="28"/>
          <w:lang w:val="en-US" w:eastAsia="zh-CN"/>
        </w:rPr>
        <w:t>空调机的清洗应该包括三个部分，第一空调机体外壳和裸露部分，容易受污染的部件；第二过滤网清洗，是核心最重要部位；第三冷凝器和蒸发器部分，比较少见，与维修结合在一块，相当于小系统的清洗，属于比较大“手术”，往往出现在陈旧空调机或“特价机”、“劣质机”，这一类空调机相当大部分没有清洗和维修价值。</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8"/>
          <w:szCs w:val="28"/>
          <w:lang w:val="en-US" w:eastAsia="zh-CN"/>
        </w:rPr>
      </w:pPr>
      <w:r>
        <w:rPr>
          <w:rFonts w:hint="eastAsia"/>
          <w:sz w:val="28"/>
          <w:szCs w:val="28"/>
          <w:lang w:val="en-US" w:eastAsia="zh-CN"/>
        </w:rPr>
        <w:t>关于空调机体外壳和相应部件的清洗简单，只要清水中加少许肥皂粉和洗洁精，或专门空调机清洗液就可以把空调机相当部分清洗干净，符合清洗操作要求。至于家用空调清洗的关键部位是过滤网的清洗，首先把空调室内机盖打开，取出过滤网，用干净过滤网刷子刷一刷，把附在过滤网上的绝大部分脏物刷干净，然后浸泡在含有特效空调机清洗液或自制清洗液或洗洁精和肥皂粉的混合液中，浸泡时间10—20分钟，视过滤网肮脏度而定，浸泡完用瓶刷轻轻刷过滤网，让每个滤孔清澈透明，无脏堵痕迹，再经过特殊擦净布擦干，检查完好无损，把过滤网安装到机体后，视运行是否正常。若正常可以签单验收，清洗工作结束。家用空调机清洗有利提高制冷效率；有利提高制冷效果，有利延长家用空调机设备的寿命，有利提高节能效果，有利用户身体健康，效果比“健康空调机”更健康、更理想。</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Theme="minorEastAsia"/>
          <w:sz w:val="28"/>
          <w:szCs w:val="28"/>
          <w:lang w:val="en-US" w:eastAsia="zh-CN"/>
        </w:rPr>
      </w:pPr>
      <w:r>
        <w:rPr>
          <w:sz w:val="28"/>
          <w:szCs w:val="28"/>
        </w:rPr>
        <w:t>空调行业的多年实践证明，空调机每年清洗2—3次最佳。通常空调开机前清洗一次，空调开机中间时段清洗一次，空调关机时清洗一次，这样比较合理。有时空调关机时，经过一次保养、维护、清洗等工序的大清理，空调机套上机罩，待来年开启比较干净，过滤网亦洁净，这时把空调开机前的一次清理免除，就是一年清洗二次，效果很好</w:t>
      </w:r>
      <w:r>
        <w:rPr>
          <w:rFonts w:hint="eastAsia"/>
          <w:sz w:val="28"/>
          <w:szCs w:val="28"/>
          <w:lang w:eastAsia="zh-CN"/>
        </w:rPr>
        <w:t>。</w:t>
      </w:r>
      <w:bookmarkStart w:id="0" w:name="_GoBack"/>
      <w:bookmarkEnd w:id="0"/>
    </w:p>
    <w:p>
      <w:pPr>
        <w:rPr>
          <w:rFonts w:hint="eastAsia"/>
          <w:sz w:val="28"/>
          <w:szCs w:val="28"/>
          <w:lang w:val="en-US" w:eastAsia="zh-CN"/>
        </w:rPr>
      </w:pP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FA2D7F"/>
    <w:rsid w:val="42677B41"/>
    <w:rsid w:val="59FA2D7F"/>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2018-08-16T08:15:00Z</dcterms:created>
  <dc:creator>Administrator</dc:creator>
  <cp:lastModifiedBy>Administrator</cp:lastModifiedBy>
  <dcterms:modified xsi:type="dcterms:W3CDTF">2018-08-16T08:26:19Z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