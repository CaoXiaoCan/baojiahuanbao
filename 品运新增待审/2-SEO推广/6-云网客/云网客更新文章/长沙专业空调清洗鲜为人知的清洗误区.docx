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bookmarkStart w:id="0" w:name="_GoBack"/>
      <w:r>
        <w:rPr>
          <w:rFonts w:hint="eastAsia"/>
          <w:b/>
          <w:bCs/>
          <w:sz w:val="28"/>
          <w:szCs w:val="28"/>
          <w:lang w:val="en-US" w:eastAsia="zh-CN"/>
        </w:rPr>
        <w:t>长沙专业空调清洗鲜为人知的清洗误区！</w:t>
      </w:r>
    </w:p>
    <w:bookmarkEnd w:id="0"/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中央空调能够调节室内的空气环境，适应人体舒适的生活与工作要求。</w:t>
      </w:r>
      <w:r>
        <w:rPr>
          <w:rFonts w:hint="eastAsia"/>
          <w:sz w:val="28"/>
          <w:szCs w:val="28"/>
        </w:rPr>
        <w:t>定期清洗和保养中央空调，不仅可以减少空调的耗电量，还可延长其使用寿命，而不按标准清洗的中央空调，比清洗后的中央空调耗电量要增加很多。</w:t>
      </w:r>
      <w:r>
        <w:rPr>
          <w:rFonts w:hint="eastAsia"/>
          <w:sz w:val="28"/>
          <w:szCs w:val="28"/>
          <w:lang w:val="en-US" w:eastAsia="zh-CN"/>
        </w:rPr>
        <w:t>而很多人存在着</w:t>
      </w:r>
      <w:r>
        <w:rPr>
          <w:rFonts w:hint="eastAsia"/>
          <w:sz w:val="28"/>
          <w:szCs w:val="28"/>
        </w:rPr>
        <w:t>中央空调</w:t>
      </w:r>
      <w:r>
        <w:rPr>
          <w:rFonts w:hint="eastAsia"/>
          <w:sz w:val="28"/>
          <w:szCs w:val="28"/>
          <w:lang w:val="en-US" w:eastAsia="zh-CN"/>
        </w:rPr>
        <w:t>清洗</w:t>
      </w:r>
      <w:r>
        <w:rPr>
          <w:rFonts w:hint="eastAsia"/>
          <w:sz w:val="28"/>
          <w:szCs w:val="28"/>
        </w:rPr>
        <w:t>误区，</w:t>
      </w:r>
      <w:r>
        <w:rPr>
          <w:rFonts w:hint="eastAsia"/>
          <w:sz w:val="28"/>
          <w:szCs w:val="28"/>
          <w:lang w:val="en-US" w:eastAsia="zh-CN"/>
        </w:rPr>
        <w:t>避免这些误区，</w:t>
      </w:r>
      <w:r>
        <w:rPr>
          <w:rFonts w:hint="eastAsia"/>
          <w:sz w:val="28"/>
          <w:szCs w:val="28"/>
        </w:rPr>
        <w:t>正确合理的清洗中央空调，重视清洁和消毒，不要让它成为你的健康隐患。</w:t>
      </w:r>
    </w:p>
    <w:p>
      <w:pPr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误区一：认为只清洗滤网就可以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不少人都会认为，清洗商用中央空调，只要把过滤网拆下来，用水冲洗一下就可以了。其实这并不科学，除了清洗过滤网外，还不能漏洗散热片。清洗散热片是空调清洗的重要一环，但空调散热片不像过滤网能够拆下来清洗，由于构造较为复杂，清洗时应该用专业的空调清洁剂。</w:t>
      </w:r>
    </w:p>
    <w:p>
      <w:pPr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误区二：等到用时才开始清洁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许多人认为商用中央空调如果不用，摆在那里，就算清洁也是浪费，没什么用，况且还用空调罩覆盖着，所以无需清洁。这种想法是错误的，商用中央空调一年至少需要清洁2-3次，分别为使用前、使用中、使用后，这样商用中央空调在使用时才不会损害身体健康。</w:t>
      </w:r>
    </w:p>
    <w:p>
      <w:pPr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误区三：消毒剂可以随时买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在购买清洗消毒剂时，首先要尽量选择腐蚀性刺激性较小的消毒剂，一则在清洗消毒空调时，人与消毒剂会近距离接触，即使戴好口罩和手套，呼吸道和皮肤也难免会碰到少量消毒剂，为避免空调受损，确保清洗消毒后能正常使用。在购买时，要特别留意消毒剂的腐蚀性和刺激性。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湖南保嘉绿色清洁环保科技有限公司，是一家以绿色环保为主题的新型专业清洁公司，在国内拥有多家分公司及服务机构，集专业清洁服务，专业设备、工具，药剂（环保）销售为一体的公司。我们拥有多名高级技能的技术骨干，有着丰富的工作经验。专业的服务人员是经过严格技能培训、礼仪培训后真正能熟练操作专业设备，做到人性化服务，严格考核上岗的。我们依靠诚信、专业的服务态度，已承接多种清洗保洁业务，严格按照6S标准为三一集团，晟通科技，芙蓉区政府，湖南省委九所宾馆、省人大、广汽三菱、中国建设银行，中国移动公司，中国中兴通讯，华天大酒店，衡阳富士康等多家企事业单位大型百货商场、和上千家连锁酒店提供过清洗、保洁服务，赢得众多客户的信赖。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  公司拥有多种专业的清洁设备，保洁用品、专业清洁剂等，引进美国、意大利等国的先进技术、设备，追求品质一流，服务一流，为客户提供物美价廉的清洁产品与设备。公司大力发展多元化经营，研究创新，服务客户，销售优良的产品。质量与专业服务是我们坚持的经营准则。</w:t>
      </w:r>
    </w:p>
    <w:p>
      <w:pPr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BA334A"/>
    <w:rsid w:val="2DBA334A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2018-08-22T03:32:00Z</dcterms:created>
  <dc:creator>Administrator</dc:creator>
  <cp:lastModifiedBy>Administrator</cp:lastModifiedBy>
  <dcterms:modified xsi:type="dcterms:W3CDTF">2018-08-22T03:50:43Z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