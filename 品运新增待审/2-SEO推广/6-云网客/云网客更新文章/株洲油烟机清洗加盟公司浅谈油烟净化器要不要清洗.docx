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株洲油烟机清洗加盟公司浅谈油烟净化器要不要清洗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对于很多大型的饭店或是酒店来说，经常使用到的就是厨房的油烟机，一个油烟机吸油烟的能力决定了厨房里的空气质量，也就保障了厨房工作人员的身心免受油烟的伤害，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B7FED"/>
    <w:rsid w:val="04935132"/>
    <w:rsid w:val="12047659"/>
    <w:rsid w:val="19BD0D49"/>
    <w:rsid w:val="1DC053E2"/>
    <w:rsid w:val="22C22137"/>
    <w:rsid w:val="295A7D9E"/>
    <w:rsid w:val="33FE2E77"/>
    <w:rsid w:val="34641119"/>
    <w:rsid w:val="4AE8012A"/>
    <w:rsid w:val="4B1A0F74"/>
    <w:rsid w:val="522B4CC5"/>
    <w:rsid w:val="572609FD"/>
    <w:rsid w:val="596B7FED"/>
    <w:rsid w:val="60613385"/>
    <w:rsid w:val="61B04F8A"/>
    <w:rsid w:val="66661B1B"/>
    <w:rsid w:val="6C382DBA"/>
    <w:rsid w:val="6D535020"/>
    <w:rsid w:val="6DFA4B6C"/>
    <w:rsid w:val="72DF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2018-09-29T01:52:00Z</dcterms:created>
  <dc:creator>admin</dc:creator>
  <cp:lastModifiedBy>admin</cp:lastModifiedBy>
  <dcterms:modified xsi:type="dcterms:W3CDTF">2018-09-29T02:00:22Z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