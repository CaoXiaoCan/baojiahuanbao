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株洲大型油烟管道清洗公司浅谈有哪些清洗油烟管道的方法？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快节奏的城市生活中，或许很多人会为了家里厨房的油烟管道排烟不顺畅而烦恼。做个饭弄得家里乌烟瘴气的，不仅影响了一天的心情状态，还让自己的身心健康受到了损害。很有必要了解一些关于清洗油烟管道的方法，不过即使会清洗的朋友们，还是找专业的油烟管道清洗公司比较好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清洗油烟管道的方法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空降法：这个是简单来说就是拆卸法，将油烟净化器管道先拆下管道的最上截和最下截，但是此法，主要用于清洗50公分以上的竖烟道。烟道上方固定高空安全绳，系上安全带，安装清洗人员从上至下清洗竖烟道内的油污。此法危险性较大，技术性强，用度较高，清理效果好。因为，竖烟道一般积油较少一年清洗一次就可以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(2)人工进入法：这个是针对特殊管道来说的，只有管道口径大于40公分时，才方便选用这样的方法。因为这个方法的劳动强度较大，需要清洗人员进入管道内部，因此需要留意加强透风，配备低压(36伏)照明电源。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(3)拆卸法：人工无法进入时采用此法，当烟道小于40公分见方时。安装清洗人员根据现场实际情况，每隔一定间隔拆卸一段烟道向两方延伸清理，此法效果好，难度较大，用度较高。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(4)开孔法：安装清洗人员采用专用无火花开孔工具将管道的一方或多方开孔，，此法对于人工无法进入且拆卸较为难题的烟道采用此法。开孔大小、间隔、数目根据现场情况而定，油污清理完后将管道密封复原。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(5)清洗周期短的烟道采用此法清理，即机器设备清洗法，对于油污较少。先将管道内喷洒清洗剂，使油污软化，再用30米长的电动软轴刷将油污洗擦干净。此法使用于30公分见方的竖烟道，人工无法进入且不便拆卸的隐蔽的小烟道。这种不易清洗而且轻易积油要缩短清洗周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湖南保嘉绿色清洁环保科技有限公司</w:t>
      </w: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</w:t>
      </w:r>
      <w:bookmarkStart w:id="0" w:name="_GoBack"/>
      <w:bookmarkEnd w:id="0"/>
      <w:r>
        <w:rPr>
          <w:sz w:val="28"/>
          <w:szCs w:val="28"/>
        </w:rPr>
        <w:t>销售优良的产品。质量与专业服务是我们坚持的经营准则。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C4452"/>
    <w:rsid w:val="236C4452"/>
    <w:rsid w:val="32EC28D1"/>
    <w:rsid w:val="3CA43574"/>
    <w:rsid w:val="60FC767D"/>
    <w:rsid w:val="6D535020"/>
    <w:rsid w:val="752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2018-08-20T01:52:00Z</dcterms:created>
  <dc:creator>Administrator</dc:creator>
  <cp:lastModifiedBy>Administrator</cp:lastModifiedBy>
  <dcterms:modified xsi:type="dcterms:W3CDTF">2018-08-20T02:05:21Z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