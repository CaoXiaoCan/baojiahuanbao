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衡阳专业空调清洗公司说说要清洗中央空调热换器的原因</w:t>
      </w:r>
    </w:p>
    <w:p>
      <w:pPr>
        <w:rPr>
          <w:rFonts w:hint="eastAsia"/>
          <w:b/>
          <w:bCs/>
          <w:sz w:val="28"/>
          <w:szCs w:val="28"/>
          <w:lang w:val="en-US" w:eastAsia="zh-CN"/>
        </w:rPr>
      </w:pPr>
    </w:p>
    <w:p>
      <w:pPr>
        <w:rPr>
          <w:rFonts w:hint="eastAsia"/>
          <w:sz w:val="28"/>
          <w:szCs w:val="28"/>
          <w:lang w:val="en-US" w:eastAsia="zh-CN"/>
        </w:rPr>
      </w:pPr>
      <w:r>
        <w:rPr>
          <w:rFonts w:hint="eastAsia"/>
          <w:b w:val="0"/>
          <w:bCs w:val="0"/>
          <w:sz w:val="28"/>
          <w:szCs w:val="28"/>
          <w:lang w:val="en-US" w:eastAsia="zh-CN"/>
        </w:rPr>
        <w:t>城市化水平的不断加快，让空调悄然走近了人们的身边，它满足了人们对于舒适度的需求，也暗示着生活水平已经上升了几个档次，可是空调在经过长时间的使用后，就需要对其进行清洗工作，而消费者中很少有人知道正确的清洗方式，并且</w:t>
      </w:r>
      <w:r>
        <w:rPr>
          <w:rFonts w:hint="eastAsia"/>
          <w:sz w:val="28"/>
          <w:szCs w:val="28"/>
        </w:rPr>
        <w:t>不正确的清洗方式会使得空调的性能变差。那么下面，小编就为大家介绍</w:t>
      </w:r>
      <w:r>
        <w:rPr>
          <w:rFonts w:hint="eastAsia"/>
          <w:sz w:val="28"/>
          <w:szCs w:val="28"/>
          <w:lang w:val="en-US" w:eastAsia="zh-CN"/>
        </w:rPr>
        <w:t>一下清洗空调热换器</w:t>
      </w:r>
      <w:r>
        <w:rPr>
          <w:rFonts w:hint="eastAsia"/>
          <w:sz w:val="28"/>
          <w:szCs w:val="28"/>
        </w:rPr>
        <w:t>的</w:t>
      </w:r>
      <w:r>
        <w:rPr>
          <w:rFonts w:hint="eastAsia"/>
          <w:sz w:val="28"/>
          <w:szCs w:val="28"/>
          <w:lang w:val="en-US" w:eastAsia="zh-CN"/>
        </w:rPr>
        <w:t>原因。</w:t>
      </w:r>
    </w:p>
    <w:p>
      <w:pPr>
        <w:rPr>
          <w:rFonts w:hint="eastAsia"/>
          <w:b/>
          <w:bCs/>
          <w:sz w:val="28"/>
          <w:szCs w:val="28"/>
          <w:lang w:val="en-US" w:eastAsia="zh-CN"/>
        </w:rPr>
      </w:pPr>
      <w:r>
        <w:rPr>
          <w:rFonts w:hint="eastAsia"/>
          <w:b/>
          <w:bCs/>
          <w:sz w:val="28"/>
          <w:szCs w:val="28"/>
          <w:lang w:val="en-US" w:eastAsia="zh-CN"/>
        </w:rPr>
        <w:t>专业空调清洗——清洗中央空调热换器的原因</w:t>
      </w:r>
    </w:p>
    <w:p>
      <w:pPr>
        <w:rPr>
          <w:rFonts w:hint="eastAsia"/>
          <w:sz w:val="28"/>
          <w:szCs w:val="28"/>
        </w:rPr>
      </w:pPr>
      <w:r>
        <w:rPr>
          <w:rFonts w:hint="eastAsia"/>
          <w:sz w:val="28"/>
          <w:szCs w:val="28"/>
        </w:rPr>
        <w:t>长期使用的家庭中央空调进行定期的清洗，有多方面的好处。首先，有利于身体健康。中央空调经过清洗之后能够有效地将细菌杀灭，从而确保风机盘管口送出清新、优质的冷暖气；其次，确保使用效果。中央空调在使用一段时间之后，管道内会残留一些杂物，容易堵塞管道，定期进行清理可以确保系统正常的运行，保证采暖和制冷效果。第三，可以节约费用。对中央空调中的水垢和杂质进行定期清理，可以提高系统的热交换效率，减少了燃料和能源的浪费，从而节约了运行费用；最后，可以延长使用寿命。中央空调长期使用，设备内部会存在腐蚀等情况，通过定期清洗进行预防处理和维护，就可以使腐蚀速度减缓，从而帮助延长空调的使用寿命。</w:t>
      </w:r>
    </w:p>
    <w:p>
      <w:pPr>
        <w:rPr>
          <w:rFonts w:hint="eastAsia"/>
          <w:b/>
          <w:bCs/>
          <w:sz w:val="28"/>
          <w:szCs w:val="28"/>
          <w:lang w:val="en-US" w:eastAsia="zh-CN"/>
        </w:rPr>
      </w:pPr>
      <w:r>
        <w:rPr>
          <w:rFonts w:hint="eastAsia"/>
          <w:b/>
          <w:bCs/>
          <w:sz w:val="28"/>
          <w:szCs w:val="28"/>
          <w:lang w:val="en-US" w:eastAsia="zh-CN"/>
        </w:rPr>
        <w:t>专业空调清洗——不清洗的危害</w:t>
      </w:r>
    </w:p>
    <w:p>
      <w:pPr>
        <w:rPr>
          <w:rFonts w:hint="eastAsia"/>
          <w:sz w:val="28"/>
          <w:szCs w:val="28"/>
        </w:rPr>
      </w:pPr>
      <w:r>
        <w:rPr>
          <w:rFonts w:hint="eastAsia"/>
          <w:sz w:val="28"/>
          <w:szCs w:val="28"/>
        </w:rPr>
        <w:t>滋生细菌、传播疾病由于风道通过出风口、回风口与室内形成相对封闭的空间，风道内的灰尘及病菌会随着空调风吹到房间各个角落，逐渐变成室内空气的污染源；同时某一个房间的病菌也容易随着空调循环风吹到其他房间形成交叉感染。如“非典”期间国家卫生部就曾命令停止室内所有无新风的中央空调，防止疫情传播。空气置换效果较差在使用中央空调环境下，大多数为封闭、半封 闭空间，室内空气循环利用，空气的清洁度依靠空调本身的过滤和定时输送少量新风来维持，因此室内空气比较浑浊。</w:t>
      </w:r>
    </w:p>
    <w:p>
      <w:pPr>
        <w:rPr>
          <w:rFonts w:hint="eastAsia"/>
          <w:b/>
          <w:bCs/>
          <w:sz w:val="28"/>
          <w:szCs w:val="28"/>
        </w:rPr>
      </w:pPr>
      <w:r>
        <w:rPr>
          <w:rFonts w:hint="eastAsia"/>
          <w:b/>
          <w:bCs/>
          <w:sz w:val="28"/>
          <w:szCs w:val="28"/>
          <w:lang w:val="en-US" w:eastAsia="zh-CN"/>
        </w:rPr>
        <w:t>专业空调清洗——</w:t>
      </w:r>
      <w:r>
        <w:rPr>
          <w:rFonts w:hint="default"/>
          <w:b/>
          <w:bCs/>
          <w:sz w:val="28"/>
          <w:szCs w:val="28"/>
        </w:rPr>
        <w:t>清洗膨胀水箱</w:t>
      </w:r>
    </w:p>
    <w:p>
      <w:pPr>
        <w:rPr>
          <w:rFonts w:hint="default"/>
          <w:sz w:val="28"/>
          <w:szCs w:val="28"/>
        </w:rPr>
      </w:pPr>
      <w:r>
        <w:rPr>
          <w:rFonts w:hint="default"/>
          <w:sz w:val="28"/>
          <w:szCs w:val="28"/>
        </w:rPr>
        <w:t>清洗膨胀水箱，然后在水箱中投加杀菌灭藻剂，开泵循环16-24小时，作全系统的灭菌灭藻剥生活污泥处理。在冷冻水系统最低闸阀处排放冷冻水后，加至水满，然后于膨胀水箱投加系统清洗剂，开泵循环24小时，将系统内的浮锈、油污渗透剥落。排放冷冻水，将清洗出的锈渣、污泥排出冷冻系统之处。拆开冷冻系统Y型过滤网，清除滤网杂物，再封好过滤器，向系统注水排气至冷冻水满。</w:t>
      </w:r>
      <w:bookmarkStart w:id="0" w:name="_GoBack"/>
      <w:bookmarkEnd w:id="0"/>
    </w:p>
    <w:p>
      <w:pPr>
        <w:rPr>
          <w:rFonts w:hint="eastAsia" w:ascii="Arial" w:hAnsi="Arial" w:eastAsia="Arial" w:cs="Arial"/>
          <w:i w:val="0"/>
          <w:caps w:val="0"/>
          <w:color w:val="191919"/>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3526A6"/>
    <w:rsid w:val="1D83411F"/>
    <w:rsid w:val="21C02553"/>
    <w:rsid w:val="263526A6"/>
    <w:rsid w:val="2AE20B85"/>
    <w:rsid w:val="2B673018"/>
    <w:rsid w:val="2D051A8F"/>
    <w:rsid w:val="39314D77"/>
    <w:rsid w:val="39CB20EE"/>
    <w:rsid w:val="3A333A8B"/>
    <w:rsid w:val="3AB52528"/>
    <w:rsid w:val="44FF5E94"/>
    <w:rsid w:val="5AFA2018"/>
    <w:rsid w:val="6D181D01"/>
    <w:rsid w:val="6D535020"/>
    <w:rsid w:val="76360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2018-09-03T03:24:00Z</dcterms:created>
  <dc:creator>Administrator</dc:creator>
  <cp:lastModifiedBy>Administrator</cp:lastModifiedBy>
  <dcterms:modified xsi:type="dcterms:W3CDTF">2018-09-03T03:44:48Z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