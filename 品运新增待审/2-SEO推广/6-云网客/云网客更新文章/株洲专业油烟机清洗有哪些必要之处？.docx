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株洲专业油烟管道清洗有哪些必要之处？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很多饭店和酒店的厨房都会备有油烟机，用来解决厨房油烟污染室内环境的问题，但是经过长时间的使用后会发现，油烟管道会排出大量的浓烟，有很严重的油污气味，造成了环境的严重污染，而油烟管道出现大量浓烟的原因有以下几种情况。</w:t>
      </w:r>
    </w:p>
    <w:p>
      <w:pPr>
        <w:numPr>
          <w:ilvl w:val="0"/>
          <w:numId w:val="1"/>
        </w:numPr>
        <w:ind w:left="65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净化器的机芯及过滤网未及时清洗，使内部油垢淤积堵塞。（2）处理风量不足，使净化器长期处于高浓度油烟之中。（3）整机机芯绝缘子，电极系统损坏。</w:t>
      </w:r>
    </w:p>
    <w:p>
      <w:pPr>
        <w:numPr>
          <w:numId w:val="0"/>
        </w:numPr>
        <w:ind w:left="65"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在这个时候对油烟管道进行清洗就很有必要了，而且小编建议要定期对油烟净化器进行保养和维护，这样才能保证排出室外的是干净的空气。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    1、定期排出油烟净化器的油污。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2、定期进行油烟净化器清洗，否则会堵塞，特别是静电式很有可能会引起触电和引发火灾等安全问题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3、设备长期闲置时，需清洗干净，保证净化器处于干燥通风良好的环境。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定期清洗的必要之处：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1、油烟得不到净化，被高速运转的风机粘附到叶轮上，千叶涡轮叶片本身间隙就很小，一旦沾满油腻排烟效果会大打折扣。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2、不定期的清洗使风机的抽风力度越来越小，大量的油烟在通风管道、烟罩内侧粘附，管道空间也随着缩小。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3、风机的叶轮也随着日夜的油烟积累，增加了马达负荷加重，严重者电机烧坏。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4、排烟管道，特别是主排烟管水平线低处就是油烟屯积的地方。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5、排烟不畅，厨房环境污染。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6、主排烟罩清洗的必要性，灶台本身与烟罩之间距离短，烧菜时很容易把明火吸到沾满油垢的管道里面，后果不堪设想。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以现代化的管理模式、以人为本的服务理念、诚信守诺的服务宗旨、强烈的责任感和良好的职业道德，为您提供满意的服务。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1EE3C"/>
    <w:multiLevelType w:val="singleLevel"/>
    <w:tmpl w:val="DA11EE3C"/>
    <w:lvl w:ilvl="0" w:tentative="0">
      <w:start w:val="1"/>
      <w:numFmt w:val="decimal"/>
      <w:suff w:val="nothing"/>
      <w:lvlText w:val="（%1）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A0E82"/>
    <w:rsid w:val="035E111F"/>
    <w:rsid w:val="0BC90875"/>
    <w:rsid w:val="175F2ABB"/>
    <w:rsid w:val="1F2A0E82"/>
    <w:rsid w:val="21347974"/>
    <w:rsid w:val="21AD32D7"/>
    <w:rsid w:val="36AB5100"/>
    <w:rsid w:val="583171EC"/>
    <w:rsid w:val="5C566B3A"/>
    <w:rsid w:val="5DC2112B"/>
    <w:rsid w:val="5DD44D6A"/>
    <w:rsid w:val="60834247"/>
    <w:rsid w:val="61C718F8"/>
    <w:rsid w:val="680F2901"/>
    <w:rsid w:val="6D535020"/>
    <w:rsid w:val="702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2018-09-12T02:03:00Z</dcterms:created>
  <dc:creator>admin</dc:creator>
  <cp:lastModifiedBy>admin</cp:lastModifiedBy>
  <dcterms:modified xsi:type="dcterms:W3CDTF">2018-09-12T03:54:53Z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