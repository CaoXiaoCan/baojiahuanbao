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长沙油烟机清洗公司说说油烟管道清理有什么窍门？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油烟管道是家庭厨房排除油污的一个重要渠道，在对油烟机长期的使用过程中，难免会在油烟机和油烟管道留下一层厚厚的油污，给厨房烹饪带来了很大的不便和安全隐患，所以很有必要对油烟管道进行清理，下面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val="en-US" w:eastAsia="zh-CN"/>
        </w:rPr>
        <w:t>就来说一说油烟管道清理有什么窍门？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　</w:t>
      </w:r>
      <w:r>
        <w:rPr>
          <w:b/>
          <w:bCs/>
          <w:sz w:val="28"/>
          <w:szCs w:val="28"/>
        </w:rPr>
        <w:t>防备厨房煤气管道油污的方法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使用管道煤气的楼房用户都会遇到这种状况：粘附在煤气管道上的油污既厚又很难铲除。</w:t>
      </w:r>
      <w:r>
        <w:rPr>
          <w:rFonts w:hint="eastAsia"/>
          <w:sz w:val="28"/>
          <w:szCs w:val="28"/>
          <w:lang w:val="en-US" w:eastAsia="zh-CN"/>
        </w:rPr>
        <w:t>很有必要学一个防备的方法，</w:t>
      </w:r>
      <w:r>
        <w:rPr>
          <w:rFonts w:hint="default"/>
          <w:sz w:val="28"/>
          <w:szCs w:val="28"/>
        </w:rPr>
        <w:t>先将煤气管上钻进的油污进行一次完全的铲除，然后用废挂历裁成的纸条（5厘米）左右宽，顺着煤气管缠满，这样不只美观大方，而且纸条脏了换取也非常方便。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</w:rPr>
        <w:t>　　厨房抽油烟机除油妙法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抽油烟机使用后应将油盆整理洁净，可将包甜橙用的塑料袋放入油盒内，贴紧盒壁即可。待盒中油满后取下盛满油的袋子，再换上新袋。这样既可解决油企不净的烦恼，又利用了废塑料袋，节省了时刻。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</w:t>
      </w:r>
      <w:r>
        <w:rPr>
          <w:rFonts w:hint="default"/>
          <w:b/>
          <w:bCs/>
          <w:sz w:val="28"/>
          <w:szCs w:val="28"/>
        </w:rPr>
        <w:fldChar w:fldCharType="begin"/>
      </w:r>
      <w:r>
        <w:rPr>
          <w:rFonts w:hint="default"/>
          <w:b/>
          <w:bCs/>
          <w:sz w:val="28"/>
          <w:szCs w:val="28"/>
        </w:rPr>
        <w:instrText xml:space="preserve"> HYPERLINK "http://www.cscjqx.com/" \t "http://www.cscjqx.com/news/_self" </w:instrText>
      </w:r>
      <w:r>
        <w:rPr>
          <w:rFonts w:hint="default"/>
          <w:b/>
          <w:bCs/>
          <w:sz w:val="28"/>
          <w:szCs w:val="28"/>
        </w:rPr>
        <w:fldChar w:fldCharType="separate"/>
      </w:r>
      <w:r>
        <w:rPr>
          <w:rFonts w:hint="default"/>
          <w:b/>
          <w:bCs/>
          <w:sz w:val="28"/>
          <w:szCs w:val="28"/>
        </w:rPr>
        <w:t>长沙油烟管道清洗</w:t>
      </w:r>
      <w:r>
        <w:rPr>
          <w:rFonts w:hint="default"/>
          <w:b/>
          <w:bCs/>
          <w:sz w:val="28"/>
          <w:szCs w:val="28"/>
        </w:rPr>
        <w:fldChar w:fldCharType="end"/>
      </w:r>
      <w:r>
        <w:rPr>
          <w:rFonts w:hint="default"/>
          <w:b/>
          <w:bCs/>
          <w:sz w:val="28"/>
          <w:szCs w:val="28"/>
        </w:rPr>
        <w:t>油盒里的废油可利用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现在许多家庭厨房里，都使用抽油烟机，其油盒内不几天就存满了废油。用它铲除厨房窗棂、换气扇和抽油烟机污渍是最佳的“祛油污剂”。具体方法：用破布或破毛巾在废油中蘸一下涂于油污处，再用布擦净油污，然后用洁净布揩拭亮。油污厚的物件可先用废油浸泡几秒钟，等油污软化后即可用布擦掉（特别厚的需用薄竹板刮一刮。）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抽油烟机油盒里的油可利用。门窗都用铁制合页连接，常常开闭磨损很厉害，可用小木棍将废油点在合页轴上，既延长合页的寿命，又降低了噪声。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</w:rPr>
        <w:t>　　清洗抽油烟机集油盒有窍门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抽油烟机的集油盒内积满油后，粘附在盒底和四壁的油垢很难除掉，若每次清洗洁净后，在盒底薄薄地撒上一层洗衣粉，少加点儿清水，油比水轻，再有积油时就会漂浮在水上，清洗时将盒内油倒出后，盒底则不会有油垢粘附，用清洁剂很易清洗洁净。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</w:t>
      </w:r>
      <w:r>
        <w:rPr>
          <w:rFonts w:hint="default"/>
          <w:b/>
          <w:bCs/>
          <w:sz w:val="28"/>
          <w:szCs w:val="28"/>
        </w:rPr>
        <w:t>　煤气灶周围瓷砖保洁法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　　煤气灶周围的白瓷砖易被油溅烟薰污染，不易擦洁净，据友人告知一法，可将去年不用的挂历彩色塑料薄膜，用金鱼洗涤灵涂在周边粘贴在瓷砖上，既可省去擦拭时刻，又可按自己喜欢的图样，隔几个月换一次。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A2DB1"/>
    <w:rsid w:val="0F0060CC"/>
    <w:rsid w:val="157A2DB1"/>
    <w:rsid w:val="18222EE0"/>
    <w:rsid w:val="20476849"/>
    <w:rsid w:val="59320F35"/>
    <w:rsid w:val="6D467BE7"/>
    <w:rsid w:val="6D4E7DB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2018-08-21T05:59:00Z</dcterms:created>
  <dc:creator>Administrator</dc:creator>
  <cp:lastModifiedBy>Administrator</cp:lastModifiedBy>
  <dcterms:modified xsi:type="dcterms:W3CDTF">2018-08-21T06:18:23Z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