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株洲高楼外墙清洗加盟公司浅说外墙清洗的必要性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城市快速的发展，高楼大厦就成为了城市发展过程中的标志性建筑，但是</w:t>
      </w:r>
      <w:r>
        <w:rPr>
          <w:sz w:val="28"/>
          <w:szCs w:val="28"/>
        </w:rPr>
        <w:t>高层建筑物外墙，由于常年日晒和风吹雨打，以及大气中有害的气体和油烟等污染和化学反应的侵蚀，使得建筑物外墙产生了污垢和风化，既影响了建筑物的标致和市容，又损坏了建筑物，还对大楼里的办公人员有安全隐患。因此，清洗建筑物的外墙，不仅美化了环境，而且起到了保护建筑物的作用。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下面湖南保嘉绿色清洁环保科技有限公司给大家说说</w:t>
      </w:r>
      <w:r>
        <w:rPr>
          <w:rFonts w:hint="eastAsia"/>
          <w:b/>
          <w:bCs/>
          <w:sz w:val="28"/>
          <w:szCs w:val="28"/>
          <w:lang w:val="en-US" w:eastAsia="zh-CN"/>
        </w:rPr>
        <w:t>高空外墙清洗的安全性及安全培训的必要性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高空作业针对性较强，作业内容比较复杂，形形色色的建筑构造、多种多样的建筑造型给我们的高空作业造成了一定程度上的困难，且又不能用机械对其进行替代，作业环境混乱，就连美国、英国工业发达程度较高的国家，现在也还采用这种方法进行作业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高空作业内容复杂、危险性高、风险大，且高空无小事，一旦发生事故，死亡率高达90%左右，这就要求作业工人有较高的素质、较快的反应灵敏度、较丰富的作业经验和较强的安全意识。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岗前培训非常必要，必须持证上岗，杜绝“胆大就能上岗”者的工作作风，另外，高空作业对作业工具的要求极高，必须购买标准的，质量可靠的高空作业工具，如吊绳、吊板、安全绳、安全带、安全锁、吊篮、水桶等，一个不能忽视，一个出了问题都可能给作业人员带来生命危险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sz w:val="28"/>
          <w:szCs w:val="28"/>
        </w:rPr>
        <w:t>湖南保嘉绿色清洁环保科技有限公司，是一家以绿色环保为主题的新型专业清洁公司，在国内拥有多家分公司及服务机构，集专业清洁服务，专业设备、工具，药剂（环保）销售为一体的公司。我们拥有多名高级技能的技术骨干，有着丰富的工作经验。专业的服务人员是经过严格技能培训、礼仪培训后真正能熟练操作专业设备，做到人性化服务，严格考核上岗的</w:t>
      </w:r>
    </w:p>
    <w:p>
      <w:pPr>
        <w:rPr>
          <w:rFonts w:hint="eastAsia"/>
          <w:sz w:val="28"/>
          <w:szCs w:val="28"/>
          <w:lang w:val="en-US" w:eastAsia="zh-CN"/>
        </w:rPr>
      </w:pPr>
      <w:bookmarkStart w:id="0" w:name="_GoBack"/>
      <w:bookmarkEnd w:id="0"/>
      <w:r>
        <w:rPr>
          <w:sz w:val="28"/>
          <w:szCs w:val="28"/>
        </w:rPr>
        <w:t>公司拥有多种专业的清洁设备，保洁用品、专业清洁剂等，引进美国、意大利等国的先进技术、设备，追求品质一流，服务一流，为客户提供物美价廉的清洁产品与设备。公司大力发展多元化经营，研究创新，服务客户，销售优良的产品。质量与专业服务是我们坚持的经营准则。</w:t>
      </w:r>
    </w:p>
    <w:p>
      <w:pPr>
        <w:rPr>
          <w:rFonts w:hint="eastAsia"/>
          <w:sz w:val="28"/>
          <w:szCs w:val="2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7E38A9"/>
    <w:rsid w:val="016C20DD"/>
    <w:rsid w:val="0A84527C"/>
    <w:rsid w:val="0D4E7B5A"/>
    <w:rsid w:val="18D010B3"/>
    <w:rsid w:val="1D293D76"/>
    <w:rsid w:val="1D8A6A8C"/>
    <w:rsid w:val="231F3581"/>
    <w:rsid w:val="2563156A"/>
    <w:rsid w:val="25CD17CA"/>
    <w:rsid w:val="2EC10DCC"/>
    <w:rsid w:val="397E38A9"/>
    <w:rsid w:val="3BAA28FE"/>
    <w:rsid w:val="3C002B26"/>
    <w:rsid w:val="3D071E68"/>
    <w:rsid w:val="427D07E6"/>
    <w:rsid w:val="44F77320"/>
    <w:rsid w:val="47395DAC"/>
    <w:rsid w:val="4C8D6658"/>
    <w:rsid w:val="54E72EA7"/>
    <w:rsid w:val="588B12DC"/>
    <w:rsid w:val="6D535020"/>
    <w:rsid w:val="764F625B"/>
    <w:rsid w:val="7BA52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2018-09-27T06:14:00Z</dcterms:created>
  <dc:creator>admin</dc:creator>
  <cp:lastModifiedBy>admin</cp:lastModifiedBy>
  <dcterms:modified xsi:type="dcterms:W3CDTF">2018-09-27T07:20:02Z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