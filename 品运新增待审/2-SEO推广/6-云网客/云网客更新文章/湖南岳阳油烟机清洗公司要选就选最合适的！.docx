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湖南岳阳油烟机清洗公司要选就选最合适的！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对于很多饭店来说，选择一家比较合适的油烟机清洗公司是最先要考虑的问题，那么怎么才能选到合适的油烟机清洗公司呢？小编告诉大家</w:t>
      </w:r>
      <w:r>
        <w:rPr>
          <w:rFonts w:hint="eastAsia"/>
          <w:sz w:val="28"/>
          <w:szCs w:val="28"/>
        </w:rPr>
        <w:t>比较好的</w:t>
      </w:r>
      <w:r>
        <w:rPr>
          <w:rFonts w:hint="eastAsia"/>
          <w:sz w:val="28"/>
          <w:szCs w:val="28"/>
          <w:lang w:eastAsia="zh-CN"/>
        </w:rPr>
        <w:t>油烟机清洗</w:t>
      </w:r>
      <w:r>
        <w:rPr>
          <w:rFonts w:hint="eastAsia"/>
          <w:sz w:val="28"/>
          <w:szCs w:val="28"/>
        </w:rPr>
        <w:t>公司，</w:t>
      </w:r>
      <w:r>
        <w:rPr>
          <w:rFonts w:hint="eastAsia"/>
          <w:sz w:val="28"/>
          <w:szCs w:val="28"/>
          <w:lang w:eastAsia="zh-CN"/>
        </w:rPr>
        <w:t>一般都有</w:t>
      </w:r>
      <w:r>
        <w:rPr>
          <w:rFonts w:hint="eastAsia"/>
          <w:sz w:val="28"/>
          <w:szCs w:val="28"/>
        </w:rPr>
        <w:t>良好的市场口碑。通过网络了解，通过朋友介绍，多种途径了解哪家</w:t>
      </w:r>
      <w:r>
        <w:rPr>
          <w:rFonts w:hint="eastAsia"/>
          <w:sz w:val="28"/>
          <w:szCs w:val="28"/>
          <w:lang w:eastAsia="zh-CN"/>
        </w:rPr>
        <w:t>油烟机清洗</w:t>
      </w:r>
      <w:r>
        <w:rPr>
          <w:rFonts w:hint="eastAsia"/>
          <w:sz w:val="28"/>
          <w:szCs w:val="28"/>
        </w:rPr>
        <w:t>公司比较好，“货比三家”的挑选方案，实则也是适合的</w:t>
      </w:r>
      <w:r>
        <w:rPr>
          <w:rFonts w:hint="eastAsia"/>
          <w:sz w:val="28"/>
          <w:szCs w:val="28"/>
          <w:lang w:eastAsia="zh-CN"/>
        </w:rPr>
        <w:t>油烟机清洗</w:t>
      </w:r>
      <w:r>
        <w:rPr>
          <w:rFonts w:hint="eastAsia"/>
          <w:sz w:val="28"/>
          <w:szCs w:val="28"/>
        </w:rPr>
        <w:t>公司，针对</w:t>
      </w:r>
      <w:r>
        <w:rPr>
          <w:rFonts w:hint="eastAsia"/>
          <w:sz w:val="28"/>
          <w:szCs w:val="28"/>
          <w:lang w:eastAsia="zh-CN"/>
        </w:rPr>
        <w:t>油烟机清洗</w:t>
      </w:r>
      <w:r>
        <w:rPr>
          <w:rFonts w:hint="eastAsia"/>
          <w:sz w:val="28"/>
          <w:szCs w:val="28"/>
        </w:rPr>
        <w:t>价格与</w:t>
      </w:r>
      <w:r>
        <w:rPr>
          <w:rFonts w:hint="eastAsia"/>
          <w:sz w:val="28"/>
          <w:szCs w:val="28"/>
          <w:lang w:eastAsia="zh-CN"/>
        </w:rPr>
        <w:t>油烟机清洗</w:t>
      </w:r>
      <w:r>
        <w:rPr>
          <w:rFonts w:hint="eastAsia"/>
          <w:sz w:val="28"/>
          <w:szCs w:val="28"/>
        </w:rPr>
        <w:t>效果</w:t>
      </w:r>
      <w:r>
        <w:rPr>
          <w:rFonts w:hint="eastAsia"/>
          <w:sz w:val="28"/>
          <w:szCs w:val="28"/>
          <w:lang w:eastAsia="zh-CN"/>
        </w:rPr>
        <w:t>口碑</w:t>
      </w:r>
      <w:r>
        <w:rPr>
          <w:rFonts w:hint="eastAsia"/>
          <w:sz w:val="28"/>
          <w:szCs w:val="28"/>
        </w:rPr>
        <w:t>肯定，这也</w:t>
      </w:r>
      <w:r>
        <w:rPr>
          <w:rFonts w:hint="eastAsia"/>
          <w:sz w:val="28"/>
          <w:szCs w:val="28"/>
          <w:lang w:eastAsia="zh-CN"/>
        </w:rPr>
        <w:t>可以选到</w:t>
      </w:r>
      <w:r>
        <w:rPr>
          <w:rFonts w:hint="eastAsia"/>
          <w:sz w:val="28"/>
          <w:szCs w:val="28"/>
        </w:rPr>
        <w:t>适合的</w:t>
      </w:r>
      <w:r>
        <w:rPr>
          <w:rFonts w:hint="eastAsia"/>
          <w:sz w:val="28"/>
          <w:szCs w:val="28"/>
          <w:lang w:eastAsia="zh-CN"/>
        </w:rPr>
        <w:t>油烟机清洗</w:t>
      </w:r>
      <w:r>
        <w:rPr>
          <w:rFonts w:hint="eastAsia"/>
          <w:sz w:val="28"/>
          <w:szCs w:val="28"/>
        </w:rPr>
        <w:t>公司。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而且好的油烟机清洗公司一般都有规范的油烟机清洗流程。</w:t>
      </w:r>
      <w:bookmarkStart w:id="0" w:name="_GoBack"/>
      <w:bookmarkEnd w:id="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清洗内容包括烟罩表面、烟罩内的灯罩、运水系统、防火网、排烟口、以及灶台表面。清洁的重点部位是通过排烟口与烟罩同步平行的排烟道。我们将重点对平行烟道内部进行彻底清洁。采用的主要方法是人员进入烟道内进行清洁。但我们公司与其他公司相比，的优势和特点是：对于排烟口窄小，人工无法进入烟道或出于烟道本身复杂、狭窄、人工无法进行清洗，但又存在着重大隐患的，我公司可利用特殊设备进行清洁，不留死角，打消客户的疑虑和担心，消除一切潜在的火灾隐患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2、风机和油烟净化器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a、风机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我们不但对风机表面进行清洁，而且将风机进行拆卸后，对其内部进行清洗，清洗人员掌握相关专业知识并且有丰富经验的人员担任，确保清洗后风机运转正常。测量风机运转风速。和平衡度。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b、油烟净化器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我公司提供内置高压极片的清洗。80％左右的厨房排烟不畅，主要原因往往都是。由于长时间没有对油烟净化器内置高压极片进行清洗，油污堵塞造成的，我公司使用专用高压极片清洗设备清洗。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3、风机连接帆布或烟道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风机与烟道连接的方法一般有两种情况：一种是用帆布相连接，而另一种是直接与烟道相连的硬连接。我公司提供更换风机连接防火帆布的服务。如果是烟道硬连接，我们将与风机连接的烟道彻底清洁。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547FC7"/>
    <w:rsid w:val="178635B1"/>
    <w:rsid w:val="18F9753B"/>
    <w:rsid w:val="1A7839DF"/>
    <w:rsid w:val="5A547FC7"/>
    <w:rsid w:val="5B4F39EC"/>
    <w:rsid w:val="669C3C2C"/>
    <w:rsid w:val="66A72F3B"/>
    <w:rsid w:val="6C9A145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2018-09-07T05:55:00Z</dcterms:created>
  <dc:creator>admin</dc:creator>
  <cp:lastModifiedBy>admin</cp:lastModifiedBy>
  <dcterms:modified xsi:type="dcterms:W3CDTF">2018-09-07T06:25:05Z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