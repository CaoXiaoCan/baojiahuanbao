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长沙中央空调清洗公司教你小妙招，纠正空调保养观念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因其耗能低，制冷效果好等数不尽的优点已经广受用户的喜爱，可是很多用户并不是很会对中央空调进行保养，在使用的过程中，不知道中央空调能耗增加的原因，也不清楚空调是不是到了该清洗的时候了，所以这个时候多学一点中央空调的保养技巧是很重要的。下面保嘉中央空调清洗公司教大家小妙招，纠正下很多人在空调使用过程中的错误保养观念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观念一：外出关掉空调较省电？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当要短暂外出时，为了省电，大多数的人都会切掉空调，等回家后再重新启动。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这其实是一大错误观念。因为冷气在开始运作时，需要500瓦～1000瓦的耗功率，而等室温与冷气设定温度一致时，只需耗费100瓦左右。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因此若只是短暂外出10分钟，最好继续保持冷气运作，会比较省电。若想要更省电的话，建议外出时可以把设定温度上调1度。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观念二：温度调越低越凉？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风量调强+电风扇 ，室温更凉爽气温并非人体感知冷热的唯一条件，湿度、气流、辐射都会改变体感温度，因此一味地降低室温，并不能完全感到舒爽。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人体在吹风时，体感温度约会下降2度左右。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因此，与其拘泥于冷气温度，不如把冷气风量调强，让肌肤感受到冷风，有效降低体感温度。此外，由于冷空气下降的原理，所以可以搭配电风扇一起，提升冷气的循环。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观念三：微风模式更省电？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自动模式才是最佳首选吹冷气时，调微风模式其实也是耗电的行为。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是因为空调在启动后到室内凉爽时，此过程是最为耗电的，而待室温与设定温度相同后，耗电量则会慢慢降低。因此若调成微风模式的话，在距离室内凉爽之前，需要耗费大量时间、电力。而自动模式则会依照房间状况，选择最为适当的风量及风向，等房间凉爽之后，会一边控制耗电量，保持设定温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观念四：冷气模式才能保持室内干燥？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除湿模式才是干燥大师！ 当室内湿度越高时，体感温度也会更高，虽然冷气模式也具有除湿功能，但除湿效果还是比干燥模式来得差，且冷气模式也会同时让温度下降，耗费多余的电力，反之干燥模式则尽量维持温度一致，同时发挥优良的除湿功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冷气的最佳温度：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室内外的温差最好在5～6度之间。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例如室外气温32度，则冷气温度则要调整为26～28度。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人体能够适应与外界相差5～6度的温差，若差距过大，则会造成身体很大负担，容易感冒。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C054C"/>
    <w:rsid w:val="00BF0AE1"/>
    <w:rsid w:val="059C0C86"/>
    <w:rsid w:val="0B257B97"/>
    <w:rsid w:val="14181D9A"/>
    <w:rsid w:val="18052D6B"/>
    <w:rsid w:val="1E6B526A"/>
    <w:rsid w:val="20376FEC"/>
    <w:rsid w:val="21A7716F"/>
    <w:rsid w:val="2274392B"/>
    <w:rsid w:val="2AF90CEF"/>
    <w:rsid w:val="315C054C"/>
    <w:rsid w:val="31DE26C4"/>
    <w:rsid w:val="31E27F3C"/>
    <w:rsid w:val="3C007E73"/>
    <w:rsid w:val="3DD52584"/>
    <w:rsid w:val="48FB67C5"/>
    <w:rsid w:val="53245D51"/>
    <w:rsid w:val="541C66E5"/>
    <w:rsid w:val="54EF3ACD"/>
    <w:rsid w:val="55386095"/>
    <w:rsid w:val="598D03E9"/>
    <w:rsid w:val="5A6106DE"/>
    <w:rsid w:val="5BC575EE"/>
    <w:rsid w:val="5DED1FFA"/>
    <w:rsid w:val="5FC056AB"/>
    <w:rsid w:val="691D1E88"/>
    <w:rsid w:val="6CB15B8E"/>
    <w:rsid w:val="6D535020"/>
    <w:rsid w:val="6E360D03"/>
    <w:rsid w:val="70143851"/>
    <w:rsid w:val="75F9241A"/>
    <w:rsid w:val="7B34152F"/>
    <w:rsid w:val="7D8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2018-09-11T03:42:00Z</dcterms:created>
  <dc:creator>admin</dc:creator>
  <cp:lastModifiedBy>admin</cp:lastModifiedBy>
  <dcterms:modified xsi:type="dcterms:W3CDTF">2018-09-11T04:01:38Z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