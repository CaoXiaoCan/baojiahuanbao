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餐厅油烟机清洗公司哪家的清洗服务比较精细？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机自从问世以来，就走进了千家万户，它的出现为家庭厨房创造了一个健康的、干净的环境，有利于厨师更好的烹厨出舌尖上的美味。但这只是对于某些比较注重健康饮食的餐厅才会有的现象，他们会对厨房的油烟机进行定期的清洗保养，保障厨房的卫生及油烟机的使用效果，这样做让厨师炒出来的菜也特别的干净爽口，深受顾客的喜欢，餐厅的生意自然也会越来越好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实有些餐厅并不是不想清洗油烟机，看到沾满油污的油烟机，不管是油烟机的吸烟效果，还是厨师做饭的心情，都会随之下降，而事实就是很多餐厅不知道去哪找服务比较好的油烟机清洗公司？有的更不知道哪家的油烟机清洗服务比较精细？</w:t>
      </w: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下面给大家介绍一个清洗服务很专业的一家，</w:t>
      </w: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只有专业的人才能做专业的事，才能更好地把油烟机清洗好，下面一起看看清洗油烟机正确的方法。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拆卸清洗件：首先切断抽油烟机电源后把油烟机从吊装位置卸下，然后对油烟机其进行解体，依次取出：照明灯泡、集油盒、底面板、密封圈、叶轮，最后提出机体内芯。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浸泡清洗件：找一个较大的容器，再倒入清洗液，将拆下的部件进行放置里边浸泡。清洗液数量不要太少也不要太多，以能泡过所拆清洗件为准。大件则应采用抹布蘸清洗液进行冲洗。清洗件浸泡时间根据油污程度而定，一般</w:t>
      </w:r>
      <w:r>
        <w:rPr>
          <w:rFonts w:hint="eastAsia"/>
          <w:sz w:val="28"/>
          <w:szCs w:val="28"/>
          <w:lang w:val="en-US" w:eastAsia="zh-CN"/>
        </w:rPr>
        <w:t>15—20</w:t>
      </w:r>
      <w:r>
        <w:rPr>
          <w:rFonts w:hint="eastAsia"/>
          <w:sz w:val="28"/>
          <w:szCs w:val="28"/>
        </w:rPr>
        <w:t>分钟为宜。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刷洗污件：经过浸泡后的油污部件比较容易清洗，一般用铁刷、毛刷蘸清洗液进行反复清洗就可以洗干净。但油污严重的油烟机则要采取特殊清洗措施才可以清洗干净。通常采用的办法是：首先用平头抢子等工具把较厚的油污给抢掉，然后进行浸泡之，再用火碱水对油污严重处进行刷洗，刷洗时必须带上胶皮手套，以防止火碱烧伤皮肤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82A89"/>
    <w:rsid w:val="04D7690E"/>
    <w:rsid w:val="06241579"/>
    <w:rsid w:val="0FD35A9E"/>
    <w:rsid w:val="11DF381B"/>
    <w:rsid w:val="15AD7706"/>
    <w:rsid w:val="15F27D95"/>
    <w:rsid w:val="17E75A69"/>
    <w:rsid w:val="19C81E36"/>
    <w:rsid w:val="22490C67"/>
    <w:rsid w:val="25C94042"/>
    <w:rsid w:val="2EF72337"/>
    <w:rsid w:val="30503010"/>
    <w:rsid w:val="3190297A"/>
    <w:rsid w:val="33B11AB6"/>
    <w:rsid w:val="366B3B4C"/>
    <w:rsid w:val="384E4A40"/>
    <w:rsid w:val="3A682A89"/>
    <w:rsid w:val="3AB06908"/>
    <w:rsid w:val="3C0E2E52"/>
    <w:rsid w:val="46787770"/>
    <w:rsid w:val="49B96EC6"/>
    <w:rsid w:val="4B7636A1"/>
    <w:rsid w:val="4C0F43F7"/>
    <w:rsid w:val="4F891A43"/>
    <w:rsid w:val="56886952"/>
    <w:rsid w:val="63EA0774"/>
    <w:rsid w:val="68E96815"/>
    <w:rsid w:val="6D535020"/>
    <w:rsid w:val="718D06F4"/>
    <w:rsid w:val="751878E9"/>
    <w:rsid w:val="78904BFD"/>
    <w:rsid w:val="7BD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2018-08-29T06:07:00Z</dcterms:created>
  <dc:creator>Administrator</dc:creator>
  <cp:lastModifiedBy>Administrator</cp:lastModifiedBy>
  <dcterms:modified xsi:type="dcterms:W3CDTF">2018-08-29T10:03:05Z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