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长沙油烟管道清洗公司教你生活中的清洗小秘笈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重生活中的小细节，我们会发现有很多需要我们去解决的问题，就比如汤汁不小心倒到了地毯式上，清洁起来很麻烦，不知道怎么办？还有每天在厨房洗碗刷锅，满是油垢的水池好想清洗干净，有没有好的方法？……下面保嘉油烟管道清洗公司就来教你生活中的清洗小秘笈。</w:t>
      </w:r>
      <w:bookmarkStart w:id="0" w:name="_GoBack"/>
      <w:bookmarkEnd w:id="0"/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、用牙膏擦洗冰箱外壳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冰箱外壳的一般污垢，可用软布蘸少许牙膏慢慢擦洗。如果污迹较固执，可多挤一些牙膏再用布重复擦洗。冰箱即会恢复光亮。由于牙膏中含有研磨剂，去污力十分强。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、蘸牛奶擦木制家具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取一块洁净的抹布在过期不能饮用的牛奶里浸一下，然后用此抹布擦抹桌子、柜子等木制家具，去污效果十分好，最终再用清水擦一遍。油漆过的家具感染了灰尘，可用湿纱布包裹的茶叶渣去擦，或用冷茶水擦洗，会更加光亮明亮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、白萝卜擦料理台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切开的白萝卜搭配清洁剂擦洗厨房台面，将会发生意想不到的清洁效果，也可以用切片的小黄瓜和胡萝卜替代，不过，白萝卜的效果最佳。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、苹果核去油污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厨房里的水池常常有一层油污，碰巧刚吃完苹果就可用果核将油垢擦洗掉，这是由于果核中含有果胶，而果胶则具有去除油垢的效果。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、用盐去地毯上的汤汁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有小孩的家庭，地毯上常常滴有汤汁，千万不能用湿布去擦。应先用洁净的干布或手巾吸干水分，然后在污渍处撒些食盐，待盐面进入吸收后，用吸尘器将盐吸走，再用刷子整平地毯即可。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、冰块去除口香糖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有些孩子喜欢吃口香糖，不小心会弄到地毯上。粘在地毯上的口香糖很不简单取下来，可把冰块装在塑料袋中，覆盖在口香糖上，约30分钟后，手压上去感觉硬了，取下冰块，用刷子一刷就可刷下。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、巧用保鲜膜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这是一则懒人</w:t>
      </w:r>
      <w:r>
        <w:rPr>
          <w:rFonts w:hint="eastAsia"/>
          <w:sz w:val="28"/>
          <w:szCs w:val="28"/>
          <w:lang w:val="en-US" w:eastAsia="zh-CN"/>
        </w:rPr>
        <w:t>小秘笈</w:t>
      </w:r>
      <w:r>
        <w:rPr>
          <w:rFonts w:hint="eastAsia"/>
          <w:sz w:val="28"/>
          <w:szCs w:val="28"/>
        </w:rPr>
        <w:t>。在厨房临近灶台的墙面上张贴保鲜膜。由于保鲜膜简单附着的特色，加上呈透明状，肉眼不易察觉，数星期后待保鲜膜上沾满油污，只需轻轻将保鲜膜撕下，从头再铺上一层即可，丝毫不吃力。对于素日忙碌的主妇们，倒不失为一个方便偷闲的好办法。</w:t>
      </w:r>
      <w:r>
        <w:rPr>
          <w:rFonts w:hint="default"/>
          <w:sz w:val="28"/>
          <w:szCs w:val="2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877CC"/>
    <w:rsid w:val="020F5226"/>
    <w:rsid w:val="0225096C"/>
    <w:rsid w:val="05A00609"/>
    <w:rsid w:val="0CE35551"/>
    <w:rsid w:val="0CF877CC"/>
    <w:rsid w:val="1A247779"/>
    <w:rsid w:val="2CC90CC1"/>
    <w:rsid w:val="53AD0914"/>
    <w:rsid w:val="61276B2C"/>
    <w:rsid w:val="638F1549"/>
    <w:rsid w:val="658161AF"/>
    <w:rsid w:val="669F3F44"/>
    <w:rsid w:val="6D535020"/>
    <w:rsid w:val="766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2018-08-30T07:23:00Z</dcterms:created>
  <dc:creator>Administrator</dc:creator>
  <cp:lastModifiedBy>Administrator</cp:lastModifiedBy>
  <dcterms:modified xsi:type="dcterms:W3CDTF">2018-08-30T07:43:20Z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