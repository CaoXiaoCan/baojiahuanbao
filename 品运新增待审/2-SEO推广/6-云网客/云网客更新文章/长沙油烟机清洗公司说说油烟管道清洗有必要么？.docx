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长沙油烟机清洗公司说说油烟管道清洗有必要么？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6788B"/>
    <w:rsid w:val="1AD20F7D"/>
    <w:rsid w:val="4BB678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2018-09-08T07:32:00Z</dcterms:created>
  <dc:creator>admin</dc:creator>
  <cp:lastModifiedBy>admin</cp:lastModifiedBy>
  <dcterms:modified xsi:type="dcterms:W3CDTF">2018-09-08T07:36:05Z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