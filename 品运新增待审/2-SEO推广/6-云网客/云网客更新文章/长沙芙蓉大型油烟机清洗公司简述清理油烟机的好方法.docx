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长沙芙蓉大型油烟机清洗公司简述清理油烟机的好方法！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很多家庭对于油烟管道清洗都会说很难，里面有太多的油污，长期的积累，会让油烟管道的排烟性能不断的下降，如果不清洗油烟机，不仅是上面包裹着一层油污，而且对于烹厨的人来说，也是对身心的一大伤害，下面</w:t>
      </w:r>
      <w:r>
        <w:rPr>
          <w:sz w:val="28"/>
          <w:szCs w:val="28"/>
        </w:rPr>
        <w:t>湖南保嘉绿色清洁环保科技有限</w:t>
      </w:r>
      <w:r>
        <w:rPr>
          <w:rFonts w:hint="eastAsia"/>
          <w:sz w:val="28"/>
          <w:szCs w:val="28"/>
          <w:lang w:val="en-US" w:eastAsia="zh-CN"/>
        </w:rPr>
        <w:t>公司就说说几个清理油烟机的好方法。</w:t>
      </w:r>
    </w:p>
    <w:p>
      <w:pPr>
        <w:numPr>
          <w:ilvl w:val="0"/>
          <w:numId w:val="1"/>
        </w:numPr>
        <w:rPr>
          <w:rFonts w:hint="default"/>
          <w:sz w:val="28"/>
          <w:szCs w:val="28"/>
        </w:rPr>
      </w:pPr>
      <w:r>
        <w:rPr>
          <w:sz w:val="28"/>
          <w:szCs w:val="28"/>
        </w:rPr>
        <w:t>高压锅蒸汽冲洗法。把高压锅内的冷水烧沸，待有蒸汽不断排出时取下限压阀，打开抽油烟机，将蒸汽水柱对准旋转扇叶。由于高热水蒸汽不断冲入扇叶等部件，油污水会逐渐流入储油盒里，直到油盒里没有油为止。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2.洗洁精、食醋浸泡法。将抽油烟机的扇叶拆下，浸泡在用3~5滴洗洁精和50</w:t>
      </w:r>
      <w:r>
        <w:rPr>
          <w:rFonts w:hint="eastAsia"/>
          <w:sz w:val="28"/>
          <w:szCs w:val="28"/>
          <w:lang w:val="en-US" w:eastAsia="zh-CN"/>
        </w:rPr>
        <w:t>毫</w:t>
      </w:r>
      <w:r>
        <w:rPr>
          <w:rFonts w:hint="default"/>
          <w:sz w:val="28"/>
          <w:szCs w:val="28"/>
        </w:rPr>
        <w:t>升食醋混合而成的一盆温水中，浸泡10~20分钟后，再用干净的抹布擦洗。外壳及其他部件也可用此溶液清洗。此法对人的皮肤无损伤，对器材无腐蚀。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3.番笕糊涂改法。将碎番笕块加水制成糊状，然后涂改在扇叶等部件外表，抽油烟机用过一段时刻后，拆下扇叶等部件，用湿抹布一擦，油污就掉了。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4.在抽油烟机的储油盒里放一个空的果冻盒，抽油烟机运用一段时刻后，果冻盒内的油差不多满了，就换一个新的果冻盒。这样，抽油烟机的储油盒就会一向干净如新。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sz w:val="28"/>
          <w:szCs w:val="28"/>
        </w:rPr>
        <w:t>湖南保嘉绿色清洁环保科技有限公司，是一家以绿色环保为主题的新型专业清洁公司，在国内拥有多家分公司及服务机构，集专业清洁服务，专业设备、工具，药剂（环保）销售为一体的公司。我们拥有多名高级技能的技术骨干，有着丰富的工作经验。专业的服务人员是经过严格技能培训、礼仪培训后真正能熟练操作专业设备，做到人性化服务，严格考核上岗的。我们依靠诚信、专业的服务态度，已承接多种清洗保洁业务，严格按照6S标准为三一集团，晟通科技，芙蓉区政府，湖南省委九所宾馆、省人大、广汽三菱、中国建设银行，中国移动公司，中国中兴通讯，华天大酒店，衡阳富士康等多家企事业单位大型百货商场、和上千家连锁酒店提供过清洗、保洁服务，赢得众多客户的信赖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  公司拥有多种专业的清洁设备，保洁用品、专业清洁剂等，引进美国、意大利等国的先进技术、设备，追求品质一流，服务一流，为客户提供物美价廉的清洁产品与设备。公司大力发展多元化经营，研究创新，服务客户，销售优良的产品。质量与专业服务是我们坚持的经营准则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CCDB6C"/>
    <w:multiLevelType w:val="singleLevel"/>
    <w:tmpl w:val="F8CCDB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827134"/>
    <w:rsid w:val="03827134"/>
    <w:rsid w:val="414B570E"/>
    <w:rsid w:val="48191B10"/>
    <w:rsid w:val="5140513E"/>
    <w:rsid w:val="6D535020"/>
    <w:rsid w:val="7743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2018-08-21T06:32:00Z</dcterms:created>
  <dc:creator>Administrator</dc:creator>
  <cp:lastModifiedBy>Administrator</cp:lastModifiedBy>
  <dcterms:modified xsi:type="dcterms:W3CDTF">2018-08-21T06:40:59Z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