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株洲专业空调清洗公司说说空调清洗的内容及注意事项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空调是我们很熟悉的电子产品，它能有效的净化室内的空气，调节室内的温度，给人体最舒适的生活环境，但是空调用久了，总会出现或多或少的“毛病”，打开空调面板后，我们会发现过滤网上面积满了灰尘，成为了细菌的聚集地，为了防止吹到不干净的空调，很有必要对空调进行有效的清洗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空调清洗的内容有: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室外机：室外机的清洁主要就是散热片，室外机长期在外面。特别是在高粉尘的环境里工作的室外机散热片更是要注意。如果散热片上面的灰尘过多会导致空调的散热情况不好，不但耗电量增加很多还会导致空调的寿命缩短，严重的还会烧坏压缩机。</w:t>
      </w:r>
    </w:p>
    <w:p>
      <w:pPr>
        <w:numPr>
          <w:ilvl w:val="0"/>
          <w:numId w:val="1"/>
        </w:numPr>
        <w:ind w:left="0" w:leftChars="0" w:firstLine="0" w:firstLineChars="0"/>
        <w:rPr>
          <w:sz w:val="28"/>
          <w:szCs w:val="28"/>
        </w:rPr>
      </w:pPr>
      <w:r>
        <w:rPr>
          <w:sz w:val="28"/>
          <w:szCs w:val="28"/>
        </w:rPr>
        <w:t>室内机：这也是清洗最关键的一个，因为室内机才是空调致病的最主要原因。清洗的部位主要就</w:t>
      </w:r>
      <w:r>
        <w:rPr>
          <w:rFonts w:hint="eastAsia"/>
          <w:sz w:val="28"/>
          <w:szCs w:val="28"/>
          <w:lang w:val="en-US" w:eastAsia="zh-CN"/>
        </w:rPr>
        <w:t>是过滤</w:t>
      </w:r>
      <w:r>
        <w:rPr>
          <w:sz w:val="28"/>
          <w:szCs w:val="28"/>
        </w:rPr>
        <w:t>网和风口了。打开室内机的面罩，就会看见防尘网，长时间没清洗回导致上面覆满了厚厚的一层灰尘，遇到超市的天气上面还长满了霉斑，这是室内机传播疾病的一个主要源头。取下来后清洗干净后还要用消毒液在一次消毒，消灭传染源。</w:t>
      </w:r>
    </w:p>
    <w:p>
      <w:pPr>
        <w:numPr>
          <w:ilvl w:val="0"/>
          <w:numId w:val="1"/>
        </w:numPr>
        <w:ind w:left="0" w:leftChars="0" w:firstLine="0" w:firstLineChars="0"/>
        <w:rPr>
          <w:sz w:val="28"/>
          <w:szCs w:val="28"/>
        </w:rPr>
      </w:pPr>
      <w:r>
        <w:rPr>
          <w:sz w:val="28"/>
          <w:szCs w:val="28"/>
        </w:rPr>
        <w:t>出风口：这个地方不好清洗，所以在清洗的时候一定要特别的小心，更不能用水直接清洗，那样不但洗不了空调反而会使里面的电路板进水而被烧坏。这个地方要用空调专用的清洗剂和消毒液用布慢慢的擦拭，清洗完毕后好要晾一段时间才可以试机。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t>4、室内机的出水口和水槽：由于空调的长时间没清洗会导致里面的灰尘增多，时间长了还会把室内机的出水口堵住，或是水槽里面长期有灰尘在腐烂变质，这个地方也是空调为什么有一股怪味出来的主要地方。 以上就是清洗空调最应该注意的几个部位。除了空调的清洗要注意外，空调的正确使用也是非常重要的，这也是保证您舒适和健康的关键。空调只有勤保养</w:t>
      </w:r>
      <w:r>
        <w:rPr>
          <w:rFonts w:hint="eastAsia"/>
          <w:sz w:val="28"/>
          <w:szCs w:val="28"/>
          <w:lang w:val="en-US" w:eastAsia="zh-CN"/>
        </w:rPr>
        <w:t>清洗</w:t>
      </w:r>
      <w:r>
        <w:rPr>
          <w:sz w:val="28"/>
          <w:szCs w:val="28"/>
        </w:rPr>
        <w:t>才能使空调始终保持在最佳的状况。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空调清洗要注意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1、</w:t>
      </w:r>
      <w:r>
        <w:rPr>
          <w:sz w:val="28"/>
          <w:szCs w:val="28"/>
        </w:rPr>
        <w:t>清洗空调的散热片，要用专门清洗空调的空调清洗剂清洗，均匀的盆栽空调的散热片上面，半个小时左右，清洗剂会把散热片上面的灰尘污垢溶解，然后再打开空调制冷，运行大概也是半个小时左右。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</w:t>
      </w:r>
      <w:r>
        <w:rPr>
          <w:sz w:val="28"/>
          <w:szCs w:val="28"/>
        </w:rPr>
        <w:t>室外机悬挂的跟高，一个是危险，一个是不宜清理，需要找专业的清洗空调人员来帮忙。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</w:t>
      </w:r>
      <w:r>
        <w:rPr>
          <w:sz w:val="28"/>
          <w:szCs w:val="28"/>
        </w:rPr>
        <w:t>清洗空调滤网的时</w:t>
      </w:r>
      <w:bookmarkStart w:id="0" w:name="_GoBack"/>
      <w:bookmarkEnd w:id="0"/>
      <w:r>
        <w:rPr>
          <w:sz w:val="28"/>
          <w:szCs w:val="28"/>
        </w:rPr>
        <w:t>候要注意不要用热水或者洗衣粉等有酸碱性较强的清洗剂清洗，避免变形。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4、</w:t>
      </w:r>
      <w:r>
        <w:rPr>
          <w:sz w:val="28"/>
          <w:szCs w:val="28"/>
        </w:rPr>
        <w:t>清洗空调外壳，特别是显示面板的时候，一定要把抹布中的水分拧干后再擦拭，以免水进入到面板里面发生短路连点，损坏空调。</w:t>
      </w: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690BD"/>
    <w:multiLevelType w:val="singleLevel"/>
    <w:tmpl w:val="599690B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807CCF"/>
    <w:rsid w:val="087A7284"/>
    <w:rsid w:val="12807CCF"/>
    <w:rsid w:val="3B8B17B0"/>
    <w:rsid w:val="441863C7"/>
    <w:rsid w:val="478700AC"/>
    <w:rsid w:val="48D80976"/>
    <w:rsid w:val="4B5B7197"/>
    <w:rsid w:val="4F3552E2"/>
    <w:rsid w:val="55796410"/>
    <w:rsid w:val="5E2754E3"/>
    <w:rsid w:val="631B43BC"/>
    <w:rsid w:val="63395A14"/>
    <w:rsid w:val="6D535020"/>
    <w:rsid w:val="77521950"/>
    <w:rsid w:val="7DB3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2018-08-30T07:48:00Z</dcterms:created>
  <dc:creator>Administrator</dc:creator>
  <cp:lastModifiedBy>Administrator</cp:lastModifiedBy>
  <dcterms:modified xsi:type="dcterms:W3CDTF">2018-08-30T08:18:24Z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