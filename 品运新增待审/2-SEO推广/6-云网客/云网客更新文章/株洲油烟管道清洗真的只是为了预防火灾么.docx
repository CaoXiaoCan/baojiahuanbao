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株洲油烟管道清洗真的只是为了预防火灾么？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很多人误认为清洗油烟管道就是为了预防火灾的发生，以至于没到万不得已的地步，很多饭店或是酒店不会轻易选择清洗厨房里的油烟管道，而这样的饭店或酒店就好像在厨房预埋了一个“定时炸弹”，当达到一个突发状况或是临界值时，损失是不可估量的。其实话说回来，油烟管道要定期清洗的原因主要是预防火灾的发生，而预防火灾只是其中之一，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eastAsia="zh-CN"/>
        </w:rPr>
        <w:t>给大家说说为什么要清洗油烟管道？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一</w:t>
      </w:r>
      <w:r>
        <w:rPr>
          <w:b/>
          <w:bCs/>
          <w:sz w:val="28"/>
          <w:szCs w:val="28"/>
        </w:rPr>
        <w:t>方面</w:t>
      </w:r>
      <w:r>
        <w:rPr>
          <w:rFonts w:hint="eastAsia"/>
          <w:b/>
          <w:bCs/>
          <w:sz w:val="28"/>
          <w:szCs w:val="28"/>
          <w:lang w:eastAsia="zh-CN"/>
        </w:rPr>
        <w:t>不清洗油烟管道</w:t>
      </w:r>
      <w:r>
        <w:rPr>
          <w:b/>
          <w:bCs/>
          <w:sz w:val="28"/>
          <w:szCs w:val="28"/>
        </w:rPr>
        <w:t>在无形之中导致家电寿命减短，耗电增加。</w:t>
      </w:r>
      <w:r>
        <w:rPr>
          <w:rFonts w:hint="eastAsia"/>
          <w:b w:val="0"/>
          <w:bCs w:val="0"/>
          <w:sz w:val="28"/>
          <w:szCs w:val="28"/>
          <w:lang w:eastAsia="zh-CN"/>
        </w:rPr>
        <w:t>油烟油烟机在积满了油污之后，会导致风扇的重力不平衡，旋转过程中很容易造成损坏，而且油污增加了油烟机的负重，会让油烟机设备的耗电量增加。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另一方面，也对个人的身体健康带来极大的安全隐患</w:t>
      </w:r>
      <w:r>
        <w:rPr>
          <w:sz w:val="28"/>
          <w:szCs w:val="28"/>
        </w:rPr>
        <w:t>，油烟机清洗必须得关注，您知道厨房油烟的成分吗？食物在高温烹调下，产生大量的“热氧化分解产物”，其中分解产物以烟雾形式散到空气中，形成油烟气。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这些油烟包含有</w:t>
      </w:r>
      <w:r>
        <w:rPr>
          <w:sz w:val="28"/>
          <w:szCs w:val="28"/>
        </w:rPr>
        <w:t>苯并芘、挥发性亚硝胺、杂环胺等已知高致癌物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</w:rPr>
        <w:t>每天闻到油烟的人比没闻到油烟的人要容易得心脑血管疾病，因为油烟中含大量胆固醇可造成心脑血管疾病。长期在厨房油烟中的脂肪氧化物会引发心血管、脑血管疾病，尤其是老年人更</w:t>
      </w:r>
      <w:r>
        <w:rPr>
          <w:rFonts w:hint="eastAsia"/>
          <w:sz w:val="28"/>
          <w:szCs w:val="28"/>
          <w:lang w:eastAsia="zh-CN"/>
        </w:rPr>
        <w:t>甚。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为了避免厨房油烟给人的身体造成巨大的伤害，所以油烟机要经常清洗，</w:t>
      </w:r>
      <w:r>
        <w:rPr>
          <w:rFonts w:hint="eastAsia"/>
          <w:sz w:val="28"/>
          <w:szCs w:val="28"/>
          <w:lang w:eastAsia="zh-CN"/>
        </w:rPr>
        <w:t>而且相对于大型的饭店和酒店的</w:t>
      </w:r>
      <w:r>
        <w:rPr>
          <w:sz w:val="28"/>
          <w:szCs w:val="28"/>
        </w:rPr>
        <w:t>油烟机清洗非常困难，一般需要专业人员才能完成，如果是不专业的清洗机构，清洗后效果反而更差，</w:t>
      </w:r>
      <w:r>
        <w:rPr>
          <w:rFonts w:hint="eastAsia"/>
          <w:sz w:val="28"/>
          <w:szCs w:val="28"/>
          <w:lang w:eastAsia="zh-CN"/>
        </w:rPr>
        <w:t>浪费了你的时间又浪费了你的精力</w:t>
      </w:r>
      <w:r>
        <w:rPr>
          <w:sz w:val="28"/>
          <w:szCs w:val="28"/>
        </w:rPr>
        <w:t>。所以在油烟机清洗时，一定要选择专业的家电清洗机构来进行清洗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瀹嬩綋" w:hAnsi="瀹嬩綋" w:eastAsia="瀹嬩綋" w:cs="瀹嬩綋"/>
          <w:b w:val="0"/>
          <w:i w:val="0"/>
          <w:caps w:val="0"/>
          <w:color w:val="000000"/>
          <w:spacing w:val="0"/>
          <w:sz w:val="21"/>
          <w:szCs w:val="21"/>
        </w:rPr>
        <w:t>　</w:t>
      </w: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921DF"/>
    <w:rsid w:val="04985AF6"/>
    <w:rsid w:val="0D4373EF"/>
    <w:rsid w:val="2C8150AE"/>
    <w:rsid w:val="332128D2"/>
    <w:rsid w:val="3D916AEC"/>
    <w:rsid w:val="3ED93BFC"/>
    <w:rsid w:val="516577AD"/>
    <w:rsid w:val="571264BF"/>
    <w:rsid w:val="5EC12D43"/>
    <w:rsid w:val="65D35B13"/>
    <w:rsid w:val="6D535020"/>
    <w:rsid w:val="6F78628F"/>
    <w:rsid w:val="72D921DF"/>
    <w:rsid w:val="791C55E6"/>
    <w:rsid w:val="7FB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2018-09-08T07:51:00Z</dcterms:created>
  <dc:creator>admin</dc:creator>
  <cp:lastModifiedBy>admin</cp:lastModifiedBy>
  <dcterms:modified xsi:type="dcterms:W3CDTF">2018-09-08T08:16:49Z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