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株洲油烟管道清洗公司还你一个干净如初的油烟机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很多酒店都想要一个干净如初的油烟机来维持厨房的吸油烟工作，这样能最大效果的发挥其作用与效能，更主要的是给了厨房一个干净整洁的环境，让炒菜的厨师效率都会提升不少。而事实上，在油烟机长时间使用后，会残留上很多的油污和灰尘，长时间不清洗掉，就会形成油垢，影响油烟机和烟道的使用。</w:t>
      </w:r>
    </w:p>
    <w:p>
      <w:pPr>
        <w:rPr>
          <w:rFonts w:hint="eastAsia"/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大型酒店油烟机定时清洗必要性：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第一、酒店大型吸油烟机的排风涡轮，定期清洗可提高排风效果，因为大型风机的千叶涡轮叶片，本身间隙就很小，一旦沾满油腻排烟效果会大打折扣。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第二、 油烟净化器也要定期清洗，油烟净化器作为排烟系统的重要部分，它是集中油腻最多的地方。净化器清洗干净不但利于厨房排烟流畅，更能消除消防隐患。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第三、排烟主管道，特别是主排烟管水平线低处就是油烟屯积的地方。由饭店厨房设备的油污所引发的火灾事故已经不胜枚举，希望广大业主不可掉以轻心。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酒店大型油烟机清洗内容包括烟罩表面、烟罩内的灯罩、运水系统、防火网、排烟口、以及灶台表面。清洁的重点部位是通过排烟口与烟罩同步平行的排烟道。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大型酒店油烟机清洗方法：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重点对平行烟道内部进行彻底清洁。采用的主要方法是人员进入烟道内进行清洁。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济南油烟机清洗，一般需要清洗外壳表面和网罩、风轮和蜗壳内腔、过滤网罩这三大部分。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外壳表面清洗：首先切断油烟机电源，把油烟机从吊装位置卸下，然后对其进行解体，依次取出。对于外壳表面要先用软布沾少量的中性洗涤剂的温水擦洗，再用干的软布擦干。这样对烟机器件不会有腐蚀，清洗后表面还能保持原有光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风轮和蜗壳内腔的拆洗：取出风轮后，将取出的零件放入配好的中性洗涤液中浸泡，洗涤液以温水适宜，洗净后用软布擦干。而对于蜗壳内腔里的污垢，也是用放有少量中性洗涤剂的温水的软布擦洗。最后，保持器具的油路顺畅，蜗壳密封圈密封完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3、过滤网罩的清洗：把取下的过滤网罩放入配好中性洗涤液的温水，浸泡5~10分钟后，用软性塑料刷清洗过滤网孔隙污垢，再用干抹布擦干，也要保证器具的油路顺畅，蜗壳上的密封圈密封完好。</w:t>
      </w:r>
    </w:p>
    <w:bookmarkEnd w:id="0"/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A2D67"/>
    <w:rsid w:val="07BA2D67"/>
    <w:rsid w:val="0BB607AB"/>
    <w:rsid w:val="0D3D1E8E"/>
    <w:rsid w:val="0F81799D"/>
    <w:rsid w:val="245319A5"/>
    <w:rsid w:val="37150FD5"/>
    <w:rsid w:val="488C3A83"/>
    <w:rsid w:val="57BB1C9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2018-09-03T06:38:00Z</dcterms:created>
  <dc:creator>Administrator</dc:creator>
  <cp:lastModifiedBy>Administrator</cp:lastModifiedBy>
  <dcterms:modified xsi:type="dcterms:W3CDTF">2018-09-03T06:54:06Z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