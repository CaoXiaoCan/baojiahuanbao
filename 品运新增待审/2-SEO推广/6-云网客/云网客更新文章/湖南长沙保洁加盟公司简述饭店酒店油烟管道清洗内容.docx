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湖南长沙保洁加盟公司简述饭店酒店油烟管道清洗内容！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让我们耳熟能详的就是现在的油烟管道清洗，由于饭店酒店是属于服务的行业，而且又需要经常用到油烟机来排除做美味佳肴产生的油烟，让顾客吃到健康安全的食品，油烟管道清洗就成为了重中之重。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eastAsia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下面</w:t>
      </w:r>
      <w:r>
        <w:rPr>
          <w:sz w:val="28"/>
          <w:szCs w:val="28"/>
        </w:rPr>
        <w:t>湖南保嘉绿色清洁环保科技有限公司</w:t>
      </w:r>
      <w:r>
        <w:rPr>
          <w:rFonts w:hint="eastAsia"/>
          <w:sz w:val="28"/>
          <w:szCs w:val="28"/>
          <w:lang w:val="en-US" w:eastAsia="zh-CN"/>
        </w:rPr>
        <w:t>就来说说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饭店酒店油烟管道清洗内容有哪些？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sz w:val="28"/>
          <w:szCs w:val="28"/>
        </w:rPr>
      </w:pPr>
      <w:r>
        <w:rPr>
          <w:rFonts w:hint="eastAsia"/>
          <w:sz w:val="28"/>
          <w:szCs w:val="28"/>
        </w:rPr>
        <w:t>1. 油烟管道的清洗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油烟管道分为横管道和竖管道的清洗，横管道清洗方法有：人工进入法、开孔法、机械设备法、拆卸法这几种。竖管道主要是空降法，人工通过安全绳吊如管道内部清洗。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 排烟罩清洗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排烟罩的表面油污，通过人工油铲铲除，包括油槽内积累的油也要铲除干净，另外排烟罩上面的零部件也会意义清洗，包括灯罩。排烟罩清洗标准是烟罩和装饰板内外在清洗后90%以上面积须可见金属原色，不得残留块状油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 导油板运水烟罩清洗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导油板和运水烟罩在我司专业工人的拆卸下，集中放置在清洗桶内，通过专业油烟催化剂催化清洗，浸泡之后，在用油铲处理个别顽固残留，最后，用高压水枪清水冲洗即可。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 油烟净化器清洗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油烟净化器主要清洗内部的过滤网和静电板，先断开净化器和风机的电源，再由工人拆卸，拿出静电板或过滤网，放置浸泡桶内浸泡处理，清洗结束之后再安装还原。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 风机清洗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风机清洗包括风机表面和内部和风机叶片的处理，先对风机表面进行清洗，而后拆卸风机对内部进一步处理，清洗风机必须保证电源始终处于关闭状态，需要由经验丰富的员工进行操作，尤其是风机叶片需要处理干净，叶片的油污会影响风机的使用寿命。清洗结束之后安装还原，并测试，确保仪器的正常运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A15A3C"/>
    <w:rsid w:val="321D6A2D"/>
    <w:rsid w:val="42A15A3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2018-08-16T09:20:00Z</dcterms:created>
  <dc:creator>Administrator</dc:creator>
  <cp:lastModifiedBy>Administrator</cp:lastModifiedBy>
  <dcterms:modified xsi:type="dcterms:W3CDTF">2018-08-16T09:35:33Z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