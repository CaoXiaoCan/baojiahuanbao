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长沙饭店油烟机清洗、油烟管道清洗的好处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bookmarkStart w:id="0" w:name="_GoBack"/>
      <w:r>
        <w:rPr>
          <w:rFonts w:hint="eastAsia"/>
          <w:sz w:val="28"/>
          <w:szCs w:val="28"/>
          <w:lang w:eastAsia="zh-CN"/>
        </w:rPr>
        <w:t>很多饭店厨房的排油烟系统</w:t>
      </w:r>
      <w:r>
        <w:rPr>
          <w:sz w:val="28"/>
          <w:szCs w:val="28"/>
        </w:rPr>
        <w:t>（管道、风机、烟罩、</w:t>
      </w:r>
      <w:r>
        <w:rPr>
          <w:rFonts w:hint="eastAsia"/>
          <w:sz w:val="28"/>
          <w:szCs w:val="28"/>
          <w:lang w:eastAsia="zh-CN"/>
        </w:rPr>
        <w:t>油烟</w:t>
      </w:r>
      <w:r>
        <w:rPr>
          <w:sz w:val="28"/>
          <w:szCs w:val="28"/>
        </w:rPr>
        <w:t>净化器）长期未清洗或找不到清洗</w:t>
      </w:r>
      <w:r>
        <w:rPr>
          <w:rFonts w:hint="eastAsia"/>
          <w:sz w:val="28"/>
          <w:szCs w:val="28"/>
          <w:lang w:eastAsia="zh-CN"/>
        </w:rPr>
        <w:t>公司就被搁置在那里，突然某一天，这个饭店因油烟管道着火，整个饭店都烧没了，再想想店长的那个心，拔凉拔凉的！悔不当初为什么不将厨房的油烟管道清洗了呢？可是现在后悔也没用了，世上并没有后悔药，我们能做的就是防范于未然，在油烟管道有火灾隐患时，及时清洗，才能很好的避免火灾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下面小编给大家说说</w:t>
      </w:r>
      <w:r>
        <w:rPr>
          <w:rFonts w:hint="eastAsia"/>
          <w:b w:val="0"/>
          <w:bCs w:val="0"/>
          <w:sz w:val="28"/>
          <w:szCs w:val="28"/>
          <w:lang w:eastAsia="zh-CN"/>
        </w:rPr>
        <w:t>饭店油烟机清洗、油烟管道清洗的好处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第一：恢复油烟机优越性能，保持家庭空气环境质量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油烟机长期不彻底清洁，会造成机身内部污垢沉积堵塞排风扇出风口等重要部位，甚至导致机器老化损坏影响正常工作性能。在使用一段时间后，定期进行</w:t>
      </w:r>
      <w:r>
        <w:rPr>
          <w:rFonts w:hint="eastAsia"/>
          <w:sz w:val="28"/>
          <w:szCs w:val="28"/>
          <w:lang w:eastAsia="zh-CN"/>
        </w:rPr>
        <w:t>长沙</w:t>
      </w:r>
      <w:r>
        <w:rPr>
          <w:rFonts w:hint="eastAsia"/>
          <w:sz w:val="28"/>
          <w:szCs w:val="28"/>
        </w:rPr>
        <w:t>油烟机清洗，可以恢复油烟机的工作性能，良好地吸附厨房油烟，阻止烟尘向厨房以外的空间扩散，保持家庭空气环境质量清新。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第二：节能省电，排除故障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油烟机清洗可以清除风轮上的油垢累积，减轻油烟机的电机负荷。这样既可以避免因为风轮转述被拖累而产生的电路短路等危险情况，还可以恢复油烟机的电器能力节能省电，并且能够延长油烟机的使用寿命。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第三：预防火灾事故发生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因为如果没有进行定期的油烟机清洗，那么常年累月的油烟油垢会在导油板和排烟管道里面形成附着。一旦厨房出现猛火产生火星进入了油烟机内部，沉积油垢的易燃性会被引爆，就会造成火灾事故的发生。火灾事故对人身和财产危害都是巨大的，因此必须想办法避免。</w:t>
      </w:r>
      <w:r>
        <w:rPr>
          <w:rFonts w:hint="eastAsia"/>
          <w:sz w:val="28"/>
          <w:szCs w:val="28"/>
          <w:lang w:eastAsia="zh-CN"/>
        </w:rPr>
        <w:t>根据自己的</w:t>
      </w:r>
      <w:r>
        <w:rPr>
          <w:rFonts w:hint="eastAsia"/>
          <w:sz w:val="28"/>
          <w:szCs w:val="28"/>
        </w:rPr>
        <w:t>需要进行经济实惠的油烟机清洗</w:t>
      </w:r>
      <w:r>
        <w:rPr>
          <w:rFonts w:hint="eastAsia"/>
          <w:sz w:val="28"/>
          <w:szCs w:val="28"/>
          <w:lang w:eastAsia="zh-CN"/>
        </w:rPr>
        <w:t>选择</w:t>
      </w:r>
      <w:r>
        <w:rPr>
          <w:rFonts w:hint="eastAsia"/>
          <w:sz w:val="28"/>
          <w:szCs w:val="28"/>
        </w:rPr>
        <w:t>。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湖南保嘉绿色清洁环保科技有限公司，是一家以绿色环保为主题的新型专业清洁公司，在国内拥有多家分公司及服务机构，集专业清洁服务，专业设备、工具，药剂（环保）销售为一体的公司。</w:t>
      </w:r>
      <w:r>
        <w:rPr>
          <w:rFonts w:hint="eastAsia"/>
          <w:sz w:val="28"/>
          <w:szCs w:val="28"/>
          <w:lang w:eastAsia="zh-CN"/>
        </w:rPr>
        <w:t>公司</w:t>
      </w:r>
      <w:r>
        <w:rPr>
          <w:sz w:val="28"/>
          <w:szCs w:val="28"/>
        </w:rPr>
        <w:t>拥有多名高级技能的技术骨干，有着丰富的工作经验。专业的服务人员是经过严格技能培训、礼仪培训后真正能熟练操作专业设备，做到人性化服务，严格考核上岗的。</w:t>
      </w:r>
    </w:p>
    <w:bookmarkEnd w:id="0"/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8751F6"/>
    <w:rsid w:val="0BA83E15"/>
    <w:rsid w:val="12B04C8F"/>
    <w:rsid w:val="178751F6"/>
    <w:rsid w:val="1E334316"/>
    <w:rsid w:val="22651D31"/>
    <w:rsid w:val="24C96279"/>
    <w:rsid w:val="26423B1D"/>
    <w:rsid w:val="36EA5A10"/>
    <w:rsid w:val="3770560D"/>
    <w:rsid w:val="38B12653"/>
    <w:rsid w:val="3BD5594C"/>
    <w:rsid w:val="4E801F9F"/>
    <w:rsid w:val="4FBF1B96"/>
    <w:rsid w:val="5EE93F79"/>
    <w:rsid w:val="615376DF"/>
    <w:rsid w:val="6D535020"/>
    <w:rsid w:val="6D596C8A"/>
    <w:rsid w:val="6F4F536D"/>
    <w:rsid w:val="71792D58"/>
    <w:rsid w:val="7E0F2539"/>
    <w:rsid w:val="7E241025"/>
    <w:rsid w:val="7FBE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2018-09-10T03:39:00Z</dcterms:created>
  <dc:creator>admin</dc:creator>
  <cp:lastModifiedBy>admin</cp:lastModifiedBy>
  <dcterms:modified xsi:type="dcterms:W3CDTF">2018-09-10T03:59:08Z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