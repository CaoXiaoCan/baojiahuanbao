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长沙油烟管道清洗公司说说油烟管道清洗的标准是什么？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油烟管道与我们的生活息息相关。它可以对厨房内产生的油烟进行排除和消散，在进行安装前要充分的考虑到厨房内，各种设施的安装位置和要实用的空间范围，对油烟管道的安装进行合理的规划，这样不仅操作方便，还可以根据厨房的使用情况进行分别运行，不会造成几台油烟机同时运行的现象，减少了厨房的运行成本。在油烟管道的使用上最为麻烦的是就是对油烟管道的清洁，下面小编就为大家讲解一下油烟管道的清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B1004"/>
    <w:rsid w:val="4FEB100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2018-08-16T08:53:00Z</dcterms:created>
  <dc:creator>Administrator</dc:creator>
  <cp:lastModifiedBy>Administrator</cp:lastModifiedBy>
  <dcterms:modified xsi:type="dcterms:W3CDTF">2018-08-16T09:09:56Z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