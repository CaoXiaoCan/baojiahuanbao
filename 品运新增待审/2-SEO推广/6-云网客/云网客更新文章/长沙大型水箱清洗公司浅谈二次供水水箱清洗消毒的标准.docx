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长沙大型水箱清洗公司浅谈二次供水水箱清洗消毒的标准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对于二次供水相信大家并不陌生了吧，其实二次通过</w:t>
      </w:r>
      <w:r>
        <w:rPr>
          <w:sz w:val="28"/>
          <w:szCs w:val="28"/>
        </w:rPr>
        <w:t>集中式供水在入户之前经再度储存、加压和消毒或深度处理，通过管道或容器输送给用户的供水方式。</w:t>
      </w:r>
      <w:r>
        <w:rPr>
          <w:rFonts w:hint="eastAsia"/>
          <w:sz w:val="28"/>
          <w:szCs w:val="28"/>
          <w:lang w:val="en-US" w:eastAsia="zh-CN"/>
        </w:rPr>
        <w:t>而在这个过程中就需要用到二次供水水箱来储存需要使用的水了。如果水箱不干净，或者长期没有经过清洗，造成的水质污染就会严重影响到了人们的身体健康。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建议需要清洗大型水箱的可以找专业的水箱清洗公司，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让清洗流程标准化，服务化。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清洗标准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 确定清洗时间后，应告示停水，通知清洗所需要的时间和停水时问，便于用户做好贮水准备。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(2) 应了解供水系统的运转情况，掌握水箱的数量、材质和贮水吨位，确定接电部位及清洗所需的人力、物力与设备，并 相应做好一切准备工作，通知停止进水、放水。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(3) 进入现场后，接好电源，检查是否通电或漏电，有无隐患与小安全；然后放置水泵抽水、排水、并随时观察排水情况。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(4) 待水池的余水在 12cm — 20cm 时， 清洗人员穿清洗工作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服和雨鞋进入池内，严禁赤脚和穿自己的衣服进入池内。依次从水池顶部→四周池壁（尤其是池壁结合有折隙的地方）→ 池底→池底水槽刷洗 3 遍，彻底清除蜘蛛网、泥沙、水渍， 撤出清洗人员。用清水按上述顺序冲洗 2 遍，抽干脏水。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消毒规程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清洗干净后，撤出水泵，断开电源，做好消毒准备工作。 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配制消毒药：依据水池贮水量，按 0.05 一 0.1％的比例，将水遇净溶于容器内，罐装在压缩式喷雾器内，消毒员穿好防护服及戴好口罩、手套，进入池内依次从顶部→四周池壁→ 池底水槽进行喷雾消毒， 退出水池 （不能涉足已消毒的地方）。 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盖好进出孔盖 30 分钟后，再放水入池，清洗干净残留药物。 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开进水阀送水，对饮用水进行消毒。 对水池（箱）周围卫生进行清扫。 做好清洗消毒记录，并于 24 小时后通知卫生监测部门采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样化验。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B9790"/>
    <w:multiLevelType w:val="singleLevel"/>
    <w:tmpl w:val="C13B97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1EAC09"/>
    <w:multiLevelType w:val="singleLevel"/>
    <w:tmpl w:val="761EAC0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C46DD"/>
    <w:rsid w:val="0393588A"/>
    <w:rsid w:val="1A7F1D99"/>
    <w:rsid w:val="2E522254"/>
    <w:rsid w:val="37400020"/>
    <w:rsid w:val="5B7C46DD"/>
    <w:rsid w:val="6D535020"/>
    <w:rsid w:val="6DF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2018-08-17T02:57:00Z</dcterms:created>
  <dc:creator>Administrator</dc:creator>
  <cp:lastModifiedBy>Administrator</cp:lastModifiedBy>
  <dcterms:modified xsi:type="dcterms:W3CDTF">2018-08-17T03:28:27Z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