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长沙油烟管道清洗公司简述油烟管道清洗的方法及必要性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酒店油烟系统是厨房里排烟的核心，要保障油烟系统的正常运行，就要定期的清洗油烟机及油烟管道，让厨房工作人员不会吸到有毒害作用的油烟，而且顾客更能尝到更加美味的菜肴。下面保嘉清洁给的大家说说油烟管道清洗的方法和必要性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油烟管道清洗方法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1、油烟管道清洗方法二：人工进入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这种方法适用于大于40公分的平行烟道，人工钻进去清洗，该方法劳动强度比较大，要注意通风及配备低压照明用具。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2、油烟管道清洗方法三：拆卸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当人工没有办法进入油烟管道时可采用拆卸法。这个方法是清洗最彻方法，但是施工难度比较大，需要的人工也很多，费用高。技术人员先根据烟道的实际情况，测算出拆卸的距离差，再两边延伸清洁。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3、油烟管道清洗方法一：开孔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方法比较容易，费用也比较低。需要技术人员先测算出需要开孔的间隔距离，开孔位置，开孔大小和开孔数量，再通过这些孔对油烟管道内进行清洗，最后再密封每个孔。开孔法是在人工法和拆卸法都无法清洗的时候用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4、油烟管道清洗方法四：机器设备清洗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人工不能进入，不方便拆卸，油污比较少，清洗周期较短的油烟管道可以用这个方法，这个方法难度最小，容易操作，且工作量最小，费用最低。在管道内喷洒清洗剂，油污软化后，再电动软轴刷刷干净。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5、油烟管道清洗方法五：空降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这个方法主要适用于清洗50公分以上的竖油烟管道。管道的最上截和最下截先由技术人员拆开，技术人员系着安全绳从上而下清洗烟道内的污垢。这个方法比较危险，技术要求高，费用高，但清洗效果好。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油烟管道清洗</w:t>
      </w:r>
      <w:r>
        <w:rPr>
          <w:rFonts w:hint="eastAsia"/>
          <w:b/>
          <w:bCs/>
          <w:sz w:val="28"/>
          <w:szCs w:val="28"/>
        </w:rPr>
        <w:t>必要性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烟道、烟罩常年处于高温工作环境，油烟气化形成积油、积炭或油腻的胶状物，这三种物质非常容易引起火灾。若不经常清洗，积油越积越多，顺着烟罩自然倒流，不仅影响饭菜质量，而且还有损酒店信誉。同时，烟道中易寄生老鼠、蟑螂，不符合国家卫生标准。油腻胶状物长期扒附在金属表面，还会腐蚀金属材料，缩短烟道使用寿命。所以要定时进行油烟管道清洗，以免发生火灾危险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469BB"/>
    <w:rsid w:val="01954149"/>
    <w:rsid w:val="053409F0"/>
    <w:rsid w:val="05EF7BAC"/>
    <w:rsid w:val="06F2225E"/>
    <w:rsid w:val="0E151B39"/>
    <w:rsid w:val="11B50805"/>
    <w:rsid w:val="18853CFE"/>
    <w:rsid w:val="3B741D49"/>
    <w:rsid w:val="3E1A7446"/>
    <w:rsid w:val="3E5E1E7D"/>
    <w:rsid w:val="509A5321"/>
    <w:rsid w:val="58077BAC"/>
    <w:rsid w:val="62350E76"/>
    <w:rsid w:val="6A1469BB"/>
    <w:rsid w:val="6D535020"/>
    <w:rsid w:val="6ECB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2018-10-10T08:31:00Z</dcterms:created>
  <dc:creator>admin</dc:creator>
  <cp:lastModifiedBy>admin</cp:lastModifiedBy>
  <dcterms:modified xsi:type="dcterms:W3CDTF">2018-10-10T08:42:44Z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