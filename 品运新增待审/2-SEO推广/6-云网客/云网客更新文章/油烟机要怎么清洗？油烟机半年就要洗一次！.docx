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长沙油烟机清洗公司教你油烟机要怎么清洗？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是厨房中必备的工具，它能给人创造一个干净的舒适的厨房环境，将烹饪时的油烟排到室外，让人不会呼吸到有害的物质。一台好的油烟机能对厨师的身体健康进行最好的呵护，而在油烟机长期的使用过程中，由于油烟吸收较多，就需要进行定期的清洗，</w:t>
      </w:r>
      <w:r>
        <w:rPr>
          <w:sz w:val="28"/>
          <w:szCs w:val="28"/>
        </w:rPr>
        <w:t>才能保障使用的顺畅，</w:t>
      </w:r>
      <w:r>
        <w:rPr>
          <w:rFonts w:hint="eastAsia"/>
          <w:sz w:val="28"/>
          <w:szCs w:val="28"/>
          <w:lang w:val="en-US" w:eastAsia="zh-CN"/>
        </w:rPr>
        <w:t>同时</w:t>
      </w:r>
      <w:r>
        <w:rPr>
          <w:sz w:val="28"/>
          <w:szCs w:val="28"/>
        </w:rPr>
        <w:t>可以延长油烟机的使用寿命。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下面清洗油烟机很专业的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就来给大家说说油烟机要怎么清洗？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直接清洗法：所需工具：干湿抹布各一块，专用的吸油烟机清洁剂一瓶(吸油烟机清洗剂在超市应该能够买得到，主要作用是中和油渍)。如果实在没有吸油烟机清洗剂，也可以用洗洁精和肥皂粉自己勾兑。首先要开启抽油烟机，将去污剂喷在扇叶及内壁上，利用机器转动时的离心力，先将软化的油污甩除，再将内壁拭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那就是可在开关键上覆盖保鲜膜，并时常更换。这样，清洁时只需将保鲜膜拆下即可，油渍积存在抽油烟机缝隙中的几率也会大大降低。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2、使用肥皂液清洗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我们可以将肥皂制作糊状， 用抹布涂抹在油烟机的叶轮 外壳、网罩、风轮等的表面。抽油烟机用过一段时间后，拆下叶轮等器件，用抹布擦拭，就可以很容易把油污清洗掉!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3、不用拆解法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找一个塑料瓶，可以用手捏扁的暗中，用针在瓶盖上弄15个小洞，然后，装入一定量的洗洁精，装入温热水摇匀备用。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把油烟机打开，用装满洗洁精的塑料瓶向油烟机的外壳，网罩等需要清洗的地方喷洒清洗液。我们可以看到油污的脏水流入到储油斗中，满了之后倒掉。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果瓶内的清洗液用完了，可以继续配置，方法很简单的。多次清洗。直到脏水变清为止。一般情况下清洗三篇差不多了。如扇叶外装有网罩，应该先将网罩拿下以加强洗涤效果。用抹布揩净吸气口周围、机壳表面及灯罩等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4、用洗洁精清洗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我们知道洗洁精主要是用来清除油污的。把油烟机中的叶轮拆下来，浸泡在用三五滴洗洁精和60亳升食醋混合的一盆温水中，浸泡半个小时左右，再用抹布擦拭外壳及其它部件也用此溶液清洗。这个方法是比较简单的，而且比较环保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C3382"/>
    <w:rsid w:val="01592510"/>
    <w:rsid w:val="2C18265E"/>
    <w:rsid w:val="3DA91BC4"/>
    <w:rsid w:val="470B25BB"/>
    <w:rsid w:val="471C3382"/>
    <w:rsid w:val="5ECE218B"/>
    <w:rsid w:val="64066F42"/>
    <w:rsid w:val="6D535020"/>
    <w:rsid w:val="78E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2018-08-27T02:05:00Z</dcterms:created>
  <dc:creator>Administrator</dc:creator>
  <cp:lastModifiedBy>Administrator</cp:lastModifiedBy>
  <dcterms:modified xsi:type="dcterms:W3CDTF">2018-08-27T02:16:20Z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