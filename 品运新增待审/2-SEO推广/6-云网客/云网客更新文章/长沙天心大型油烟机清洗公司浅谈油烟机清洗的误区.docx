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长沙天心大型油烟机清洗公司浅谈油烟机清洗的误区！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说到油烟机我相信很多的家庭并不陌生，因为在自己家的厨房里打交道最多的除了锅碗瓢盆外，就是油烟机了，油烟机对净化厨房的环境起着至关重要的作用，有了它，我们才能烹饪出想要的美味食物，才能享受干净的厨房空调，不用担心油烟给身体带来的危害。为了保障油烟机的效果不减，对长期使用的油烟机清洗是很有必要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就谈谈油烟机清洗的误区！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1、外表干净就好？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外表清洗干净就可以了？其实油烟机真正脏的是在内部；如果只清洗外部不清洗里面，就像天天洗脸不刷牙！真正的污染源没有去掉！油烟机的外表一般家庭都可以清洗，但其内部对非专业人士来说就清洗起来就比较困难了，比如：油烟机内风扇、涡轮、电机、止流阀、回油槽等经过长时间的使用都会滞留和滋生细菌，建议请专业人士定期清洗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2、拆卸清洗更方便？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拆卸更干净？很多客户认为油烟机还是拆洗好，清洗的效果可以看的见！但其实是不对的，这是根据不同的机型，大多数油烟机是需要拆洗；油烟机清洗真正的目的是在不破坏机器机构，不影响机器性能的前提下而能清洗干净，清理油垢，达到很好的吸油烟效果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油烟机不会滋生细菌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油烟机不可能滋生细菌？！！其实很多人都以为油烟机仅仅油渍，不会滋生细菌，因为有蒸汽，细菌肯定被消灭了，其实不然，在常温下细菌滋生与繁殖速度非常快，例如大肠菌20分钟就分裂一次，迅速滋生繁殖。而且蒸汽到达油烟机后温度就会迅速下降，已经达不到消灭细菌的温度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4、油烟机一年洗一次就好？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油烟机一年一洗就可以了？清洗的次数这里不好给出确切的数字，要根据油烟机使用的频率和做饭的次数来定，但按照常规家庭使用频率每天使用2次来计算，四个月就使用油烟机240次，油烟机内部的油渍早已满了。具体清洗频率还是要根据实际情况来判断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</w:t>
      </w:r>
      <w:bookmarkStart w:id="0" w:name="_GoBack"/>
      <w:bookmarkEnd w:id="0"/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726E"/>
    <w:multiLevelType w:val="singleLevel"/>
    <w:tmpl w:val="DB5372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A7E74"/>
    <w:rsid w:val="11FE7F3B"/>
    <w:rsid w:val="38FA7E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2018-08-21T07:46:00Z</dcterms:created>
  <dc:creator>Administrator</dc:creator>
  <cp:lastModifiedBy>Administrator</cp:lastModifiedBy>
  <dcterms:modified xsi:type="dcterms:W3CDTF">2018-08-21T08:48:37Z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