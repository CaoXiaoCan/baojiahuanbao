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长沙中央空调清洗公司说说中央空调清洗技术要求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A3D05"/>
    <w:rsid w:val="0C5A3D05"/>
    <w:rsid w:val="116302D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2018-09-08T07:13:00Z</dcterms:created>
  <dc:creator>admin</dc:creator>
  <cp:lastModifiedBy>admin</cp:lastModifiedBy>
  <dcterms:modified xsi:type="dcterms:W3CDTF">2018-09-08T07:17:23Z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