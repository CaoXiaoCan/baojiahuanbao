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株洲专业空调清洗公司说说空调送风系统的清洗技术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空调的送风系统能够将室内的空气温度调到设置的数值，让户外的空气经过负压方式会自动吸入室内，经过安装在卧室、室厅或起居室窗户上的新风口进入室内时会自动除尘和过滤。同时再由对应的室内管路与数个公用房间内的排风口相连，构成的循环系统将带走室内废气，集中在排风口“呼出”，而排出的废气不再做循环运用，新旧风形良好的循环。其中将温度冷却或加热的是风机盘管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中央空调送风系统经过长时间的工作后，会积满很多的灰尘，容易滋生很多细菌，让人患上“空调病”也是这些细菌所为。下面分享下空调送风系统的清洗技术，大家可以多学学，为自己的健康带来保障。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（1） 管道清洁前首要对施工现场进行维护；地上铺彩条布或塑料布</w:t>
      </w:r>
      <w:bookmarkStart w:id="0" w:name="_GoBack"/>
      <w:bookmarkEnd w:id="0"/>
      <w:r>
        <w:rPr>
          <w:rFonts w:hint="default"/>
          <w:sz w:val="28"/>
          <w:szCs w:val="28"/>
          <w:lang w:val="en-US" w:eastAsia="zh-CN"/>
        </w:rPr>
        <w:t>其它物品用防护布掩盖，然后进行清洁的各项工作。 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（2） 封闭新风机组上的风量调节阀。 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（3） 在出机组的水平管道上开操作辅佐孔1个，然后对送风管道进行清洁前整体查看录像。 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（4） 因为大堂有些比较高，清洁管道时，需凭借云梯将大堂顶部条形风口进行封堵。 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（5） 依据现场夹层内施工的难易度，将大堂主送风管道分为适合施工的若干有些，并在恰当的当地开若干操作孔，先用查看机器人查看录象，然后用机器人进行分段清洁。 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（6） 清洁完后再次对风道内查看录像，到达《空调通风体系清洁标准》和《公共场所会集空调通风体系清洁标准》要求后，康复一切部件，风管开口部位装置查看门。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（7） 大堂顶部条形风口的清洁，凭借云梯用吸尘吸水机进行逐个清洁。各软衔接和风口的清洁 拆下软管和风管的衔接口，使用软轴机合作龙卷风进行清洁。风口使用吸尘机进行清洁，一切风管清洁完毕后康复各种操作孔和风口装置方位，在甲方检验后进行下一体系的清洁。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株洲专业空调清洗注意事项： 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（1）每道工序施工前都应先做好现场维护后才可进行施工。 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（2）每个空调通风体系必须有清洁前、中、后的录像，确保不漏洗，且清洁作用优秀。 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（3）注意清洁程序，送风管道应从机组向结尾清洁，新风管道、回风管道应从结尾向机组方向清洁。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3029C"/>
    <w:rsid w:val="0BF7553B"/>
    <w:rsid w:val="11DB6B0D"/>
    <w:rsid w:val="13004E1D"/>
    <w:rsid w:val="35F46F72"/>
    <w:rsid w:val="4AC156EC"/>
    <w:rsid w:val="4F13029C"/>
    <w:rsid w:val="52D25F51"/>
    <w:rsid w:val="594B7D36"/>
    <w:rsid w:val="641D51DD"/>
    <w:rsid w:val="67177A09"/>
    <w:rsid w:val="686728D2"/>
    <w:rsid w:val="6D535020"/>
    <w:rsid w:val="717140EE"/>
    <w:rsid w:val="73DA12A2"/>
    <w:rsid w:val="7DA1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2018-08-30T06:50:00Z</dcterms:created>
  <dc:creator>Administrator</dc:creator>
  <cp:lastModifiedBy>Administrator</cp:lastModifiedBy>
  <dcterms:modified xsi:type="dcterms:W3CDTF">2018-08-30T07:21:57Z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