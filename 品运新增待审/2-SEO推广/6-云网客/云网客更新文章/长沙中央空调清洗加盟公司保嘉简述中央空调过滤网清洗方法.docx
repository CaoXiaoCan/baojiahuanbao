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长沙中央空调清洗加盟公司保嘉简述中央空调过滤网清洗方法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中央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"http://product.pconline.com.cn/itbk/jd/ac/1111/2580411.html" \t "http://product.pconline.com.cn/itbk/jd/ac/1803/_blank"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空调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过滤网是尘螨和霉菌滋生地，</w:t>
      </w:r>
      <w:r>
        <w:rPr>
          <w:rFonts w:hint="eastAsia"/>
          <w:sz w:val="28"/>
          <w:szCs w:val="28"/>
          <w:lang w:eastAsia="zh-CN"/>
        </w:rPr>
        <w:t>也是给人身体带来危害的地方，</w:t>
      </w:r>
      <w:r>
        <w:rPr>
          <w:rFonts w:hint="eastAsia"/>
          <w:sz w:val="28"/>
          <w:szCs w:val="28"/>
        </w:rPr>
        <w:t>如果没有及时清洗保洁，空调运转时，大量病原体从出风口喷出，弥漫到室内每个角落，人长时间待在空调环境内，就会感到头晕、乏力、免疫力</w:t>
      </w:r>
      <w:r>
        <w:rPr>
          <w:rFonts w:hint="eastAsia"/>
          <w:sz w:val="28"/>
          <w:szCs w:val="28"/>
          <w:lang w:eastAsia="zh-CN"/>
        </w:rPr>
        <w:t>下降等症状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清洗</w:t>
      </w:r>
      <w:r>
        <w:rPr>
          <w:rFonts w:hint="eastAsia"/>
          <w:sz w:val="28"/>
          <w:szCs w:val="28"/>
          <w:lang w:eastAsia="zh-CN"/>
        </w:rPr>
        <w:t>中央</w:t>
      </w:r>
      <w:r>
        <w:rPr>
          <w:rFonts w:hint="eastAsia"/>
          <w:sz w:val="28"/>
          <w:szCs w:val="28"/>
        </w:rPr>
        <w:t>空调过滤网，听起来技术含量很高，实际上自己在家就可以完成，轻松取下空调过滤网，自来水下面冲一下重新装上即可。</w:t>
      </w:r>
      <w:r>
        <w:rPr>
          <w:rFonts w:hint="eastAsia"/>
          <w:sz w:val="28"/>
          <w:szCs w:val="28"/>
          <w:lang w:eastAsia="zh-CN"/>
        </w:rPr>
        <w:t>不过保嘉清洗告诉大家，大型的中央空调系统清洗还是得找专业的清洗公司来，那样清洗得才更彻底。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工具准备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家用中央空调区别于传统分体式空调，一般为一台室外机带动多台室内机的形式，室内机直接吊顶隐藏，美观节省空间且送风均匀。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第一步：清洗保护栅栏和出风栅栏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清洗室内机翅片正是利用的冷凝水能够尽快排出的原理。打开室内机的保护栅栏将，将保护栅栏和出风口的排风栅栏做表面清洁。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第二步：清洗初级滤网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室内机栅栏口初级滤网也要清洗干净，让室内机的第一道关卡足够干净。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第三步：清洗换热器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将空调室内机专用清洁剂均匀的喷洒在换热器的表面，等待至清洁剂稍微开始溶解，开启空调的制冷模式30分钟左右。让冷热交换产生的冷凝水把清洁剂带到各个角落。这时候冷凝水的流出，污垢也随之排出。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温度设定不能太高或太低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制冷时室温一般设定比室外温度低5度即可，一方面可以节能，另一方面是室内和室外的温差太大会使人从室内到室外感到不适应。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注意清洁尽量少开窗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要注意室内机的清洁，清洗节奏一般是每年一次。若室内安装了全热交换机，则可以尽量少开门窗可以减少室内外热量的交换。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出风口角度也很有讲究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室外机的出风口处一米以内不要有遮挡物，否则既浪费电力又有可能造成室外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"http://product.pconline.com.cn/itbk/jd/fridge/1201/2653877.html" \t "http://product.pconline.com.cn/itbk/jd/ac/1803/_blank"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压缩机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过热而损坏空调。在装修的时候不要只想美观而在出风处做灯槽，这样会大大降低空调的制热效果。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空调小故障排查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若中央空调在工作中面板显示故障代码，可先关掉空调，并将空调的电源断掉，过三分钟，重新通电开机看是否能正常工作，若正常则是空调出现的误保护。若不正常，可进一步联系售后上门检修。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B612F"/>
    <w:rsid w:val="032D33EE"/>
    <w:rsid w:val="06017376"/>
    <w:rsid w:val="0E5B0989"/>
    <w:rsid w:val="10224F5A"/>
    <w:rsid w:val="15B45833"/>
    <w:rsid w:val="17A33270"/>
    <w:rsid w:val="19BC7B90"/>
    <w:rsid w:val="21601006"/>
    <w:rsid w:val="2AFB6F4A"/>
    <w:rsid w:val="2B142F4F"/>
    <w:rsid w:val="2D5329F6"/>
    <w:rsid w:val="39C763A0"/>
    <w:rsid w:val="456D29C4"/>
    <w:rsid w:val="4D4A6C47"/>
    <w:rsid w:val="4F6F0013"/>
    <w:rsid w:val="51F05095"/>
    <w:rsid w:val="557B612F"/>
    <w:rsid w:val="5B3560AA"/>
    <w:rsid w:val="5B5225C8"/>
    <w:rsid w:val="672E0EB7"/>
    <w:rsid w:val="67722751"/>
    <w:rsid w:val="69911AD9"/>
    <w:rsid w:val="6CF91409"/>
    <w:rsid w:val="6D3C3340"/>
    <w:rsid w:val="6D535020"/>
    <w:rsid w:val="6F982114"/>
    <w:rsid w:val="75355C71"/>
    <w:rsid w:val="7A4C2064"/>
    <w:rsid w:val="7B9B4A37"/>
    <w:rsid w:val="7D8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2018-10-18T01:57:00Z</dcterms:created>
  <dc:creator>admin</dc:creator>
  <cp:lastModifiedBy>admin</cp:lastModifiedBy>
  <dcterms:modified xsi:type="dcterms:W3CDTF">2018-10-18T02:17:50Z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