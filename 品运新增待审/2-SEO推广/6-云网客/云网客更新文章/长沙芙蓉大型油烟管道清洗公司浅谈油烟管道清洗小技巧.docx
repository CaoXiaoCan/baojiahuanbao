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长沙芙蓉大型油烟管道清洗公司浅谈油烟机清洗小技巧！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8"/>
          <w:szCs w:val="28"/>
          <w:lang w:val="en-US" w:eastAsia="zh-CN"/>
        </w:rPr>
        <w:t>随着城市化进程的加快，人们对于生活水平的要求也越来越高了，喜欢自己烹厨的大部分人都用上了油烟机这样的设备，不仅给了家人一个健康的烹厨环境，最主要的是不用担心满屋子的油烟味了。虽然说油烟机被广大的人们所喜爱，但是油烟机在长时间的使用过程中，会出现排烟不畅的现象，而且油烟机和油烟管道里到处布满了油垢，这就是油烟管道长期没有清洗的结果，为了恢复整个厨房的工作环境，今天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就来说说油烟机及油烟管道清洗的小技巧。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在清洁油烟机的时候，别着急直接用水擦，我们皆宜取少量的面粉，这样会使温水搅拌成糊状，接着就是用刷子均匀的涂抹在油烟机有油污的地方，差不多静静等个15分钟左右，然后再拿清洁海绵进行擦拭，这样就可以轻松的涂抹油烟机上面的顽固油污了，而且一点也不费劲，简直就是焕然一新。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这里有一个小方法，就是利用吹风机，把吹风机打开，利用热风档吹，接着就对着油污吹，直到看见油烟机上的油垢有往下面滴的感觉，那么就可以用抹布，是蘸有清洁剂的温水打湿然后拧干擦拭油烟机上的油污，大家就可以非常的清楚的看到，油烟机上面的油污已经清洁的非常干净了，而且还不需要用清洁球来进行擦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次，也可以用洗洁精清洗油烟机。洗洁精是每个家庭都会准备的清洗用品，它的去污能力必不用多言。洗洁精的去除油渍效果很棒，在清洗油烟机的时候，我们可以将其小零件拆卸下来，然后放到有洗洁精的水中浸泡，待半个钟头以后，再将油烟机的零件取出擦拭，这样就能洗掉油烟机上的油污了。若是想要清洁的效果更加好，可以在含有洗洁精的水中再滴入几滴白醋，这样不只是可以加强去油能力，还可以起到消毒的效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还可以使用卫生纸擦拭油烟机。当油烟机上面的油渍过多，可以先用卫生纸擦拭掉一大部分的油渍。然后将清洁剂喷洒在油烟机上面，再在其上铺一层卫生纸，等到十分钟以后，再撕掉卫生纸，然后再用纸巾擦干净，你会发现油烟机变得很干净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C399D"/>
    <w:rsid w:val="05FC399D"/>
    <w:rsid w:val="16E765C5"/>
    <w:rsid w:val="2CC85DAC"/>
    <w:rsid w:val="2D4217E3"/>
    <w:rsid w:val="3078120B"/>
    <w:rsid w:val="38C506ED"/>
    <w:rsid w:val="6D535020"/>
    <w:rsid w:val="6FCB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2018-08-21T01:05:00Z</dcterms:created>
  <dc:creator>Administrator</dc:creator>
  <cp:lastModifiedBy>Administrator</cp:lastModifiedBy>
  <dcterms:modified xsi:type="dcterms:W3CDTF">2018-08-21T03:10:44Z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