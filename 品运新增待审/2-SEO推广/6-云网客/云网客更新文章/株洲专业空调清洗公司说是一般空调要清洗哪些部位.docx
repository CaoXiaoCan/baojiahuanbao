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株洲专业空调清洗公司说是一般空调要清洗哪些部位</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科技水平越发达，我们的生活水平就越高，不论是在工作还是生活中，我们身边已经冒出了很多高科技产品，给我们带来了很大的便利，但是再好的科技产品都会有使用寿命，这个时候就需要对其进行细心的保养了，比如空调，如果长时间不清洗的话，很容易影响空调的使用效果，降低空调的使用寿命。</w:t>
      </w:r>
    </w:p>
    <w:p>
      <w:pPr>
        <w:rPr>
          <w:rFonts w:hint="eastAsia"/>
          <w:b/>
          <w:bCs/>
          <w:sz w:val="28"/>
          <w:szCs w:val="28"/>
          <w:lang w:val="en-US" w:eastAsia="zh-CN"/>
        </w:rPr>
      </w:pPr>
      <w:r>
        <w:rPr>
          <w:rFonts w:hint="eastAsia"/>
          <w:b/>
          <w:bCs/>
          <w:sz w:val="28"/>
          <w:szCs w:val="28"/>
          <w:lang w:val="en-US" w:eastAsia="zh-CN"/>
        </w:rPr>
        <w:t>下面保嘉专业空调清洗公司说说空调要清洗的部位有哪些？</w:t>
      </w:r>
    </w:p>
    <w:p>
      <w:pPr>
        <w:rPr>
          <w:sz w:val="28"/>
          <w:szCs w:val="28"/>
        </w:rPr>
      </w:pPr>
      <w:r>
        <w:rPr>
          <w:rFonts w:hint="eastAsia"/>
          <w:b/>
          <w:bCs/>
          <w:sz w:val="28"/>
          <w:szCs w:val="28"/>
          <w:lang w:val="en-US" w:eastAsia="zh-CN"/>
        </w:rPr>
        <w:t>一、外壳清洗：</w:t>
      </w:r>
      <w:r>
        <w:rPr>
          <w:rFonts w:hint="eastAsia"/>
          <w:sz w:val="28"/>
          <w:szCs w:val="28"/>
          <w:lang w:val="en-US" w:eastAsia="zh-CN"/>
        </w:rPr>
        <w:t>一般清洗空调</w:t>
      </w:r>
      <w:r>
        <w:rPr>
          <w:sz w:val="28"/>
          <w:szCs w:val="28"/>
        </w:rPr>
        <w:t>都是从外壳开始的，因为当空调使用一段时间以后，空调外壳的灰尘往往是最多的，可以先用干抹布把志高空调外壳上的灰尘擦干净，</w:t>
      </w:r>
      <w:r>
        <w:rPr>
          <w:rFonts w:hint="eastAsia"/>
          <w:sz w:val="28"/>
          <w:szCs w:val="28"/>
          <w:lang w:val="en-US" w:eastAsia="zh-CN"/>
        </w:rPr>
        <w:t>并</w:t>
      </w:r>
      <w:r>
        <w:rPr>
          <w:sz w:val="28"/>
          <w:szCs w:val="28"/>
        </w:rPr>
        <w:t>要注意空调外壳的死角部位，因为这些死角往往是灰尘最多的地方。用干抹布擦干净了之后，再用湿抹布重新擦一遍，这样会更干净。</w:t>
      </w:r>
    </w:p>
    <w:p>
      <w:pPr>
        <w:rPr>
          <w:sz w:val="28"/>
          <w:szCs w:val="28"/>
        </w:rPr>
      </w:pPr>
      <w:r>
        <w:rPr>
          <w:rFonts w:hint="eastAsia"/>
          <w:b/>
          <w:bCs/>
          <w:sz w:val="28"/>
          <w:szCs w:val="28"/>
          <w:lang w:val="en-US" w:eastAsia="zh-CN"/>
        </w:rPr>
        <w:t>二、过滤网清洗：</w:t>
      </w:r>
      <w:r>
        <w:rPr>
          <w:sz w:val="28"/>
          <w:szCs w:val="28"/>
        </w:rPr>
        <w:t>清洗完志高空调外壳之后，就要开始清洗空调内部的过滤网了，首先用自来水冲洗空调的过滤网，先从过滤网的背面冲洗，然后再用专门清洗志高空调过滤网的软毛刷刷洗过滤网中没有被冲洗掉的杂质，大家记得要轻轻的刷洗哦，免得刷坏了，过滤网洗干净之后要放在干燥阴凉的通风地方，让它自然晾干，不要用吹风机吹，这样会影响过滤网功能。</w:t>
      </w:r>
    </w:p>
    <w:p>
      <w:pPr>
        <w:rPr>
          <w:sz w:val="28"/>
          <w:szCs w:val="28"/>
        </w:rPr>
      </w:pPr>
      <w:r>
        <w:rPr>
          <w:rFonts w:hint="eastAsia"/>
          <w:b/>
          <w:bCs/>
          <w:sz w:val="28"/>
          <w:szCs w:val="28"/>
          <w:lang w:val="en-US" w:eastAsia="zh-CN"/>
        </w:rPr>
        <w:t>三、冷凝器清洗：</w:t>
      </w:r>
      <w:r>
        <w:rPr>
          <w:sz w:val="28"/>
          <w:szCs w:val="28"/>
        </w:rPr>
        <w:t>一般来说，冷凝器的清洗是需要空调清洗剂的，将空调清洗剂均匀的喷洒在冷凝器上面，这个时候要等十分钟左右，然后打开空调的制风量，而且一般来说是开到最大的，这样冷凝器中的杂物就可以随着冷凝水从流出来了。大家在喷洒空调清洗剂的时候，要注意不能喷洒到空调的其他地方，这样会造成空调的短路。  </w:t>
      </w:r>
    </w:p>
    <w:p>
      <w:pPr>
        <w:rPr>
          <w:sz w:val="28"/>
          <w:szCs w:val="28"/>
        </w:rPr>
      </w:pPr>
      <w:r>
        <w:rPr>
          <w:rFonts w:hint="eastAsia"/>
          <w:b/>
          <w:bCs/>
          <w:sz w:val="28"/>
          <w:szCs w:val="28"/>
          <w:lang w:val="en-US" w:eastAsia="zh-CN"/>
        </w:rPr>
        <w:t>四、散热片清洗：</w:t>
      </w:r>
      <w:r>
        <w:rPr>
          <w:sz w:val="28"/>
          <w:szCs w:val="28"/>
        </w:rPr>
        <w:t>最后就是要清洗空调的散热片了，大家在清洗散热片的时候，可以将空调的挡风板拆下，将温度传感器移开，将导风叶拆掉，然后喷洒空调清洗剂，使其喷在铝翅片上，这样就可以将空调的风轮清洗干净了。</w:t>
      </w:r>
    </w:p>
    <w:p>
      <w:pPr>
        <w:rPr>
          <w:sz w:val="28"/>
          <w:szCs w:val="28"/>
        </w:rPr>
      </w:pPr>
      <w:r>
        <w:rPr>
          <w:rFonts w:hint="eastAsia"/>
          <w:sz w:val="28"/>
          <w:szCs w:val="28"/>
          <w:lang w:val="en-US" w:eastAsia="zh-CN"/>
        </w:rPr>
        <w:t>在清洗空调的过程中，需要挑选好的清洗用具，比如</w:t>
      </w:r>
      <w:r>
        <w:rPr>
          <w:sz w:val="28"/>
          <w:szCs w:val="28"/>
        </w:rPr>
        <w:t>刷子不能太坚硬，免得将空调的过滤网刷大，那么就影响空调的使用</w:t>
      </w:r>
      <w:r>
        <w:rPr>
          <w:rFonts w:hint="eastAsia"/>
          <w:sz w:val="28"/>
          <w:szCs w:val="28"/>
          <w:lang w:val="en-US" w:eastAsia="zh-CN"/>
        </w:rPr>
        <w:t>效果</w:t>
      </w:r>
      <w:r>
        <w:rPr>
          <w:sz w:val="28"/>
          <w:szCs w:val="28"/>
        </w:rPr>
        <w:t>了。</w:t>
      </w:r>
    </w:p>
    <w:p>
      <w:pPr>
        <w:rPr>
          <w:rFonts w:hint="eastAsia"/>
          <w:sz w:val="28"/>
          <w:szCs w:val="28"/>
          <w:lang w:val="en-US" w:eastAsia="zh-CN"/>
        </w:rPr>
      </w:pPr>
      <w:bookmarkStart w:id="0" w:name="_GoBack"/>
      <w:r>
        <w:rPr>
          <w:sz w:val="28"/>
          <w:szCs w:val="28"/>
        </w:rPr>
        <w:t>　湖南保嘉绿色清洁环保科技有限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C5F34"/>
    <w:rsid w:val="003244D7"/>
    <w:rsid w:val="024C1368"/>
    <w:rsid w:val="0A797660"/>
    <w:rsid w:val="0FBA0889"/>
    <w:rsid w:val="11200A11"/>
    <w:rsid w:val="14614732"/>
    <w:rsid w:val="1F1C70D4"/>
    <w:rsid w:val="2E64556D"/>
    <w:rsid w:val="300F79FA"/>
    <w:rsid w:val="37C32551"/>
    <w:rsid w:val="445A12E3"/>
    <w:rsid w:val="49CC3173"/>
    <w:rsid w:val="6D535020"/>
    <w:rsid w:val="79D40286"/>
    <w:rsid w:val="7A7C5F34"/>
    <w:rsid w:val="7CC10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2018-09-03T07:39:00Z</dcterms:created>
  <dc:creator>Administrator</dc:creator>
  <cp:lastModifiedBy>Administrator</cp:lastModifiedBy>
  <dcterms:modified xsi:type="dcterms:W3CDTF">2018-09-03T08:03:12Z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