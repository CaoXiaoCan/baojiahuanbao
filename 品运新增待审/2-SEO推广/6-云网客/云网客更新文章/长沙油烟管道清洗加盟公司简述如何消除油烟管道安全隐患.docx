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长沙油烟管道清洗加盟公司简述如何消除油烟管道安全隐患</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bookmarkStart w:id="0" w:name="_GoBack"/>
      <w:bookmarkEnd w:id="0"/>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sz w:val="28"/>
          <w:szCs w:val="28"/>
          <w:lang w:eastAsia="zh-CN"/>
        </w:rPr>
      </w:pPr>
      <w:r>
        <w:rPr>
          <w:rFonts w:hint="eastAsia"/>
          <w:sz w:val="28"/>
          <w:szCs w:val="28"/>
          <w:lang w:eastAsia="zh-CN"/>
        </w:rPr>
        <w:t>油烟管道是厨房里必不可少的设备，为了净化厨房的空气环境，进行定期的油烟管道清洗是很有利于排烟的正常效果运行，如果不进行清洗，油污堵住了管道会有引发火灾的可能，而且油烟弥漫整个厨房会对身体造成很大的危害。</w:t>
      </w:r>
    </w:p>
    <w:p>
      <w:pPr>
        <w:rPr>
          <w:rFonts w:hint="eastAsia"/>
          <w:sz w:val="28"/>
          <w:szCs w:val="28"/>
          <w:lang w:eastAsia="zh-CN"/>
        </w:rPr>
      </w:pPr>
      <w:r>
        <w:rPr>
          <w:rFonts w:hint="eastAsia"/>
          <w:sz w:val="28"/>
          <w:szCs w:val="28"/>
          <w:lang w:eastAsia="zh-CN"/>
        </w:rPr>
        <w:t>下面保嘉清洗给大家说说</w:t>
      </w:r>
      <w:r>
        <w:rPr>
          <w:rFonts w:hint="eastAsia"/>
          <w:b/>
          <w:bCs/>
          <w:sz w:val="28"/>
          <w:szCs w:val="28"/>
          <w:lang w:eastAsia="zh-CN"/>
        </w:rPr>
        <w:t>如何消除油烟管道安全隐患？</w:t>
      </w:r>
    </w:p>
    <w:p>
      <w:pPr>
        <w:rPr>
          <w:rFonts w:hint="eastAsia"/>
          <w:sz w:val="28"/>
          <w:szCs w:val="28"/>
          <w:lang w:eastAsia="zh-CN"/>
        </w:rPr>
      </w:pPr>
      <w:r>
        <w:rPr>
          <w:sz w:val="28"/>
          <w:szCs w:val="28"/>
        </w:rPr>
        <w:t>油烟管道不经常清洗，会有许多油渍残留在烟机上和油烟管道外表，时刻久了会构成油垢，简略的油烟管道清洗是处理不掉的，这样会影响油烟机、油烟管道清洗的运用，使烟流不易排除。</w:t>
      </w:r>
      <w:r>
        <w:rPr>
          <w:rFonts w:hint="default"/>
          <w:sz w:val="28"/>
          <w:szCs w:val="28"/>
        </w:rPr>
        <w:br w:type="textWrapping"/>
      </w:r>
      <w:r>
        <w:rPr>
          <w:rFonts w:hint="default"/>
          <w:sz w:val="28"/>
          <w:szCs w:val="28"/>
        </w:rPr>
        <w:t>　　８０％左右的厨房排烟不畅，主要原因都是由于长时刻没有对油烟净化器的内置过滤网清洁而而造成，油污堵塞过滤网而造成的，针对不同类型的油烟净化器有独特的办法。选用高压射流强力化油剂，对油烟管道清洗进行除油处理后，再做保养，使油烟气流明显好转，并构成保护膜使油渍不易残留在外表。</w:t>
      </w:r>
      <w:r>
        <w:rPr>
          <w:rFonts w:hint="default"/>
          <w:sz w:val="28"/>
          <w:szCs w:val="28"/>
        </w:rPr>
        <w:br w:type="textWrapping"/>
      </w:r>
      <w:r>
        <w:rPr>
          <w:rFonts w:hint="default"/>
          <w:sz w:val="28"/>
          <w:szCs w:val="28"/>
        </w:rPr>
        <w:t>　　油烟管道清洗内容包含烟罩外表、烟罩内的灯罩、排风口、排烟口以及电机、灶台外表。油烟管道清洗清洗的重点是排烟口与烟罩相连处并和烟罩同步平行的排油烟管道清洗。重点对平行油烟管道内部进行完全清洁。选用的主要办法是专业人员进入油烟管道清洗内部进行清洁。对于排烟口窄小，人工无法进入油烟管道或由于油烟管道走身狭窄、人工触及不到无法进行清洁，但又存在着重大危险的，</w:t>
      </w:r>
      <w:r>
        <w:rPr>
          <w:rFonts w:hint="eastAsia"/>
          <w:sz w:val="28"/>
          <w:szCs w:val="28"/>
          <w:lang w:eastAsia="zh-CN"/>
        </w:rPr>
        <w:t>保嘉清洗</w:t>
      </w:r>
      <w:r>
        <w:rPr>
          <w:rFonts w:hint="default"/>
          <w:sz w:val="28"/>
          <w:szCs w:val="28"/>
        </w:rPr>
        <w:t>可利用特殊设备进行清洁，不留死角，并可拍摄清洁前后的比照照片，打消客户的疑虑和担心，消除全部潜在的火灾危险。</w:t>
      </w:r>
      <w:r>
        <w:rPr>
          <w:rFonts w:hint="default"/>
          <w:sz w:val="28"/>
          <w:szCs w:val="28"/>
        </w:rPr>
        <w:br w:type="textWrapping"/>
      </w:r>
      <w:r>
        <w:rPr>
          <w:rFonts w:hint="default"/>
          <w:sz w:val="28"/>
          <w:szCs w:val="28"/>
        </w:rPr>
        <w:t>　　风机、风柜与油烟管道衔接的办法一般有两种情况：一种是用帆布相连的软衔接，而另一种是直接与油烟管道相连的硬衔接。可提供更换风机、风柜衔接帆布的服务。如果是油烟管道硬衔接，咱们将与风机、风柜相连的油烟管道进行完全清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65943"/>
    <w:rsid w:val="12D02E11"/>
    <w:rsid w:val="26FF2141"/>
    <w:rsid w:val="37665BBA"/>
    <w:rsid w:val="3D4A6795"/>
    <w:rsid w:val="58B65943"/>
    <w:rsid w:val="6D535020"/>
    <w:rsid w:val="7ED13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2018-10-17T08:45:00Z</dcterms:created>
  <dc:creator>admin</dc:creator>
  <cp:lastModifiedBy>admin</cp:lastModifiedBy>
  <dcterms:modified xsi:type="dcterms:W3CDTF">2018-10-17T08:55:14Z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