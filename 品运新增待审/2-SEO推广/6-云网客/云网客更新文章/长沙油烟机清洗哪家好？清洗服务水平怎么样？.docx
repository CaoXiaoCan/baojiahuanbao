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长沙油烟机清洗哪家好？清洗服务水平怎么样？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信很多人在选择油烟机清洗公司的时候，大多数会关心到他们清洗的服务水平怎么样？要是清洗的时候不专业，或是清洗得不到位，很多人就会感觉到得不偿失，出现这样的问题很多人事后都会这么说“还不如找马路游击队来洗呢！”，所以小编就建议大家选择一个专业的、服务好的油烟机清洗公司，避免给自己造成不必要的麻烦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实油烟机的清洗和使用的频率有很大的关系，如果使用的比较频繁，又不对其进行清洗，不仅会影响油烟机的使用功能，还会降低它的使用寿命，给厨房留下安全隐患。而定期的进行油烟机清洗有利于提升排烟的效果，减少排烟的时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 湖南保嘉绿色清洁环保科技有限公司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</w:t>
      </w:r>
      <w:r>
        <w:rPr>
          <w:rFonts w:hint="eastAsia"/>
          <w:sz w:val="28"/>
          <w:szCs w:val="28"/>
          <w:lang w:val="en-US" w:eastAsia="zh-CN"/>
        </w:rPr>
        <w:t>保嘉</w:t>
      </w:r>
      <w:r>
        <w:rPr>
          <w:rFonts w:hint="eastAsia"/>
          <w:sz w:val="28"/>
          <w:szCs w:val="28"/>
        </w:rPr>
        <w:t>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下面给大家介绍几个清洗油烟机风扇的好方法，大家不妨可以尝试一下。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将刷洗好的扇叶晾干后，涂上一层办公用胶水，使用几个月后将风扇叶上的油污成片撕下来，油污全沾在胶水层上，既方便又干净。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先在灶台上放报纸，打开抽油烟机的开关预热扇叶2分钟，往抽油烟机的风扇上喷洗洁精，关掉油烟机，静置3分钟，再将六十度的热水喷入油烟机的风扇内，再打开开关，让已经溶解的油污滴到储油盒中。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3、高压锅蒸汽冲洗法。高压锅内放半锅冷水，烧沸，待有蒸汽不断排出时拿下限压阀，打开抽油烟机将蒸汽水柱对准旋转着的扇叶，由于高热水蒸汽不断冲淋扇叶，油污水就会循着排油槽流入废油盒里。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洗洁精、食醋浸泡法。将扇叶小心拆下，浸泡在用2毫升洗洁精跟五十毫升食醋混合的一盆热水中，浸泡约十五分钟后，再用干净的抹布擦洗。油烟机的机身也用此溶液清洗，要注意将溶液湿度保持在六十度左右，去污力才好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30C40"/>
    <w:rsid w:val="09230C40"/>
    <w:rsid w:val="0B6C526B"/>
    <w:rsid w:val="0E4653A8"/>
    <w:rsid w:val="0EC36E1B"/>
    <w:rsid w:val="0FFE7A65"/>
    <w:rsid w:val="17D95A92"/>
    <w:rsid w:val="188B0742"/>
    <w:rsid w:val="1A2C1162"/>
    <w:rsid w:val="1DF10DAD"/>
    <w:rsid w:val="20CF696E"/>
    <w:rsid w:val="22157919"/>
    <w:rsid w:val="229216DC"/>
    <w:rsid w:val="23085E2B"/>
    <w:rsid w:val="27D46770"/>
    <w:rsid w:val="281F496F"/>
    <w:rsid w:val="29CC191F"/>
    <w:rsid w:val="3B2405DB"/>
    <w:rsid w:val="4233560F"/>
    <w:rsid w:val="43252469"/>
    <w:rsid w:val="43352DB4"/>
    <w:rsid w:val="506F34B9"/>
    <w:rsid w:val="59614A2F"/>
    <w:rsid w:val="5D860B8D"/>
    <w:rsid w:val="5FD3206C"/>
    <w:rsid w:val="644148A2"/>
    <w:rsid w:val="651465E3"/>
    <w:rsid w:val="66A2025A"/>
    <w:rsid w:val="69722B73"/>
    <w:rsid w:val="6D535020"/>
    <w:rsid w:val="721B7FCC"/>
    <w:rsid w:val="7E00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2018-08-28T00:59:00Z</dcterms:created>
  <dc:creator>Administrator</dc:creator>
  <cp:lastModifiedBy>Administrator</cp:lastModifiedBy>
  <dcterms:modified xsi:type="dcterms:W3CDTF">2018-08-28T01:58:40Z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