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株洲中央空调清洗加盟公司浅谈中央空调冷却塔清洗方法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冷却塔因常年暴露在户外，尤其是北方天气一年四季灰尘较多。造成冷却塔填料结垢、水质富营养化，容易滋生细菌和藻类等。其主要危害会造成冷却效果下降；循环管路堵塞；制冷效果下降；机组故障风险增大等。因此，在循环系统正常运行过程前，清洗冷却塔是非常有必要的。系统正常运行后，应安排工作人员定期清理、清扫冷却塔。以维持循环水的洁净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因冷却塔冷却方式不同，冷却塔的外形及填料安装也有所不同。所以清洗的方法也不相同。目前常用的有横流式和逆流式两种。外形上分为方形塔和圆形塔。清洗方法也是两种：一是浸泡清洗，二是循环清洗。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中央空调</w:t>
      </w:r>
      <w:r>
        <w:rPr>
          <w:b/>
          <w:bCs/>
          <w:sz w:val="28"/>
          <w:szCs w:val="28"/>
        </w:rPr>
        <w:t>冷却塔清洗方法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方法一、冷却塔循环清洗法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⑴人工清理冷却塔、集水槽内积存的垢渣、污物；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⑵将冷却塔回水阀门关闭，将集水槽补满水，用50℃左右热水将BAP安全高效除垢剂溶解在槽内，用冲洗泵反复循环冲洗填料，直至水垢、赃物冲洗干净（若填料使用期限较长，引起老化及坍塌，建议更换填料）；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⑶用杀菌灭藻剂冲洗填料及塔身内外；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⑷清理循环泵过滤网，将铁锈、填料皮和其它异物清理干净，检查滤网是否完好，如有坏损者更换新网；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⑸全部恢复后，请甲方管理人员验收；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⑹撤离乙方物品，打扫现场卫生；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、填料拆卸浸泡清洗法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⑴在冷却塔边人工搭建一清洗槽，将除垢剂溶于清洗槽内；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⑵人工将填料逐一取出，放入清洗槽内浸泡清洗，水垢被清洗干净后再用清水冲洗，晾干；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⑶全部填料取出清洗干净后，人工清扫塔内脱落的垢渣及赃物；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⑷用杀菌灭藻剂冲洗塔身内外及集水槽；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⑸将清洗干净的填料按原样安装恢复；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⑹清理循环泵过滤网，将铁锈、填料皮和其它异物清理干净，检查滤网是否完好，如有坏损者更换新网；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⑺全部恢复后，请甲方管理人员验收；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⑻撤离乙方物品，打扫现场卫生；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62906"/>
    <w:rsid w:val="2053712B"/>
    <w:rsid w:val="2D6603BA"/>
    <w:rsid w:val="39087C34"/>
    <w:rsid w:val="41746B7B"/>
    <w:rsid w:val="4FB62906"/>
    <w:rsid w:val="52826024"/>
    <w:rsid w:val="57576F2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2018-10-23T09:07:00Z</dcterms:created>
  <dc:creator>admin</dc:creator>
  <cp:lastModifiedBy>admin</cp:lastModifiedBy>
  <dcterms:modified xsi:type="dcterms:W3CDTF">2018-10-23T09:21:12Z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