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长沙中央空调清洗公司简述中央空调的清洗方法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中央空调在生活中的应用越来越广泛</w:t>
      </w:r>
      <w:r>
        <w:rPr>
          <w:rFonts w:hint="eastAsia"/>
          <w:sz w:val="28"/>
          <w:szCs w:val="28"/>
        </w:rPr>
        <w:t>，比起一般的空调来说</w:t>
      </w:r>
      <w:r>
        <w:rPr>
          <w:rFonts w:hint="eastAsia"/>
          <w:sz w:val="28"/>
          <w:szCs w:val="28"/>
          <w:lang w:eastAsia="zh-CN"/>
        </w:rPr>
        <w:t>中央空调</w:t>
      </w:r>
      <w:r>
        <w:rPr>
          <w:rFonts w:hint="eastAsia"/>
          <w:sz w:val="28"/>
          <w:szCs w:val="28"/>
        </w:rPr>
        <w:t>更加的美观</w:t>
      </w:r>
      <w:r>
        <w:rPr>
          <w:rFonts w:hint="eastAsia"/>
          <w:sz w:val="28"/>
          <w:szCs w:val="28"/>
          <w:lang w:eastAsia="zh-CN"/>
        </w:rPr>
        <w:t>而且</w:t>
      </w:r>
      <w:r>
        <w:rPr>
          <w:rFonts w:hint="eastAsia"/>
          <w:sz w:val="28"/>
          <w:szCs w:val="28"/>
        </w:rPr>
        <w:t>使用效果也更好，但是</w:t>
      </w:r>
      <w:r>
        <w:rPr>
          <w:rFonts w:hint="eastAsia"/>
          <w:sz w:val="28"/>
          <w:szCs w:val="28"/>
          <w:lang w:eastAsia="zh-CN"/>
        </w:rPr>
        <w:t>中央空调长时间使用后，</w:t>
      </w:r>
      <w:r>
        <w:rPr>
          <w:rFonts w:hint="eastAsia"/>
          <w:sz w:val="28"/>
          <w:szCs w:val="28"/>
        </w:rPr>
        <w:t>为了保证空调的正常使用，经常的清洗保养是非常的重要的，</w:t>
      </w:r>
      <w:r>
        <w:rPr>
          <w:rFonts w:hint="eastAsia"/>
          <w:sz w:val="28"/>
          <w:szCs w:val="28"/>
          <w:lang w:eastAsia="zh-CN"/>
        </w:rPr>
        <w:t>下面保嘉清洁给大家说说中央空调的清洗方法。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中央空调</w:t>
      </w:r>
      <w:r>
        <w:rPr>
          <w:rFonts w:hint="eastAsia"/>
          <w:b/>
          <w:bCs/>
          <w:sz w:val="28"/>
          <w:szCs w:val="28"/>
          <w:lang w:eastAsia="zh-CN"/>
        </w:rPr>
        <w:t>清洗</w:t>
      </w:r>
      <w:r>
        <w:rPr>
          <w:rFonts w:hint="eastAsia"/>
          <w:b/>
          <w:bCs/>
          <w:sz w:val="28"/>
          <w:szCs w:val="28"/>
        </w:rPr>
        <w:t>—室外机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外机主要是起散热作用，室外的空气也通过它来进行循环交换，一些安放近油烟口的室外机还可能吸附了大量的油烟，这些都是有碍空气清新的因素。居民用户的室外机一般用清水冲洗即可，若是油烟较重的或是靠马路边的室外机，还需专业的清洗液方可清洁到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中央空调</w:t>
      </w:r>
      <w:r>
        <w:rPr>
          <w:rFonts w:hint="eastAsia"/>
          <w:b/>
          <w:bCs/>
          <w:sz w:val="28"/>
          <w:szCs w:val="28"/>
          <w:lang w:eastAsia="zh-CN"/>
        </w:rPr>
        <w:t>清洗</w:t>
      </w:r>
      <w:r>
        <w:rPr>
          <w:rFonts w:hint="eastAsia"/>
          <w:b/>
          <w:bCs/>
          <w:sz w:val="28"/>
          <w:szCs w:val="28"/>
        </w:rPr>
        <w:t>—面盖和滤网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室内的主机或立机，应该以面盖和滤网为主要清洁的部件。中央空调机内滤网积蓄下来的灰尘非常多，不但对人体不利，还会妨碍空气的流通和降低制冷的效果。</w:t>
      </w:r>
      <w:r>
        <w:rPr>
          <w:rFonts w:hint="eastAsia"/>
          <w:sz w:val="28"/>
          <w:szCs w:val="28"/>
          <w:lang w:eastAsia="zh-CN"/>
        </w:rPr>
        <w:t>特别是在换季的时候，对于</w:t>
      </w:r>
      <w:r>
        <w:rPr>
          <w:rFonts w:hint="eastAsia"/>
          <w:sz w:val="28"/>
          <w:szCs w:val="28"/>
        </w:rPr>
        <w:t>中央空调</w:t>
      </w:r>
      <w:r>
        <w:rPr>
          <w:rFonts w:hint="eastAsia"/>
          <w:sz w:val="28"/>
          <w:szCs w:val="28"/>
          <w:lang w:eastAsia="zh-CN"/>
        </w:rPr>
        <w:t>使用会大大减少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很容易造成细菌的污染</w:t>
      </w:r>
      <w:r>
        <w:rPr>
          <w:rFonts w:hint="eastAsia"/>
          <w:sz w:val="28"/>
          <w:szCs w:val="28"/>
        </w:rPr>
        <w:t>，所以在使用前，一定要清洁滤网。面盖，若不多油，可用清水冲洗后，用干净的软毛刷刷干净即可。使用过程中，为保证空气清新，应每15天清洁一次。滤网，以大量流动的清水冲洗干净后晾干，再装回去。使用过程中，为保证空气清新，应每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天清洁一次。注意：长期不用中央空调时，仍须保证中央空调的通风，须每</w:t>
      </w:r>
      <w:r>
        <w:rPr>
          <w:rFonts w:hint="eastAsia"/>
          <w:sz w:val="28"/>
          <w:szCs w:val="28"/>
          <w:lang w:val="en-US" w:eastAsia="zh-CN"/>
        </w:rPr>
        <w:t>1-2</w:t>
      </w:r>
      <w:r>
        <w:rPr>
          <w:rFonts w:hint="eastAsia"/>
          <w:sz w:val="28"/>
          <w:szCs w:val="28"/>
        </w:rPr>
        <w:t>个月开吹风档通风。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中央空调</w:t>
      </w:r>
      <w:r>
        <w:rPr>
          <w:rFonts w:hint="eastAsia"/>
          <w:b/>
          <w:bCs/>
          <w:sz w:val="28"/>
          <w:szCs w:val="28"/>
          <w:lang w:eastAsia="zh-CN"/>
        </w:rPr>
        <w:t>清洗</w:t>
      </w:r>
      <w:r>
        <w:rPr>
          <w:rFonts w:hint="eastAsia"/>
          <w:b/>
          <w:bCs/>
          <w:sz w:val="28"/>
          <w:szCs w:val="28"/>
        </w:rPr>
        <w:t>—排水管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气中的灰尘进入远大中央空调内，制冷后，随废水流入水槽，长期堆积的灰尘可能会阻塞排水管，使远大中央空调漏水。此处的清理一般应请专业人士进行，有的小区由于是统一指定一个排水口进行远大中央空调排水，一旦出了问题，更不是简单可以清理的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bookmarkEnd w:id="0"/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83F38"/>
    <w:rsid w:val="01283F38"/>
    <w:rsid w:val="02827CF0"/>
    <w:rsid w:val="03155D55"/>
    <w:rsid w:val="0376450F"/>
    <w:rsid w:val="09173FCB"/>
    <w:rsid w:val="0D2C7241"/>
    <w:rsid w:val="117006F0"/>
    <w:rsid w:val="142A0C8A"/>
    <w:rsid w:val="147C4716"/>
    <w:rsid w:val="1B425B69"/>
    <w:rsid w:val="285E6AF7"/>
    <w:rsid w:val="2B2B0C9C"/>
    <w:rsid w:val="2CD2763C"/>
    <w:rsid w:val="2DA20D93"/>
    <w:rsid w:val="33917F36"/>
    <w:rsid w:val="38FF49F4"/>
    <w:rsid w:val="3F492B63"/>
    <w:rsid w:val="4565359F"/>
    <w:rsid w:val="4AA73BA8"/>
    <w:rsid w:val="56507F12"/>
    <w:rsid w:val="5BDD0602"/>
    <w:rsid w:val="642E06F9"/>
    <w:rsid w:val="67DC6425"/>
    <w:rsid w:val="6ADD19E3"/>
    <w:rsid w:val="6CDA5AC8"/>
    <w:rsid w:val="6CE41BD9"/>
    <w:rsid w:val="6D535020"/>
    <w:rsid w:val="6EE33203"/>
    <w:rsid w:val="6F4105B3"/>
    <w:rsid w:val="71AE745E"/>
    <w:rsid w:val="7270407F"/>
    <w:rsid w:val="745E2A04"/>
    <w:rsid w:val="786F2F10"/>
    <w:rsid w:val="7947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2018-10-10T08:09:00Z</dcterms:created>
  <dc:creator>admin</dc:creator>
  <cp:lastModifiedBy>admin</cp:lastModifiedBy>
  <dcterms:modified xsi:type="dcterms:W3CDTF">2018-10-10T08:28:04Z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