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株洲专业的空调清洗公司浅谈空调该如何保养？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在炎热的天气里，让我们最容易想到的凉爽神器就是空调，没错，空调总是能在燥热的季节给我们一份难得的舒爽。但是由于空调长时间使用</w:t>
      </w:r>
      <w:r>
        <w:rPr>
          <w:sz w:val="28"/>
          <w:szCs w:val="28"/>
        </w:rPr>
        <w:t>不清洁，</w:t>
      </w:r>
      <w:r>
        <w:rPr>
          <w:rFonts w:hint="eastAsia"/>
          <w:sz w:val="28"/>
          <w:szCs w:val="28"/>
          <w:lang w:val="en-US" w:eastAsia="zh-CN"/>
        </w:rPr>
        <w:t>里面</w:t>
      </w:r>
      <w:r>
        <w:rPr>
          <w:sz w:val="28"/>
          <w:szCs w:val="28"/>
        </w:rPr>
        <w:t>会发出一股异味，</w:t>
      </w:r>
      <w:r>
        <w:rPr>
          <w:rFonts w:hint="eastAsia"/>
          <w:sz w:val="28"/>
          <w:szCs w:val="28"/>
          <w:lang w:val="en-US" w:eastAsia="zh-CN"/>
        </w:rPr>
        <w:t>而且</w:t>
      </w:r>
      <w:r>
        <w:rPr>
          <w:sz w:val="28"/>
          <w:szCs w:val="28"/>
        </w:rPr>
        <w:t>空调内部积压的灰尘、细菌会随着空调风吹向室内，既有害人体健康，又会堵塞散热片，增加空调能耗。所以，健康的家居生活需保障空调的正确使用与定期清洁。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在这方面可以找专业的空调清洗公司来帮忙。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下面就给大家简单说说空调的清洗和保养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一、空调的清洁方法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空调内部的蒸发器、滚轮这些部位是最脏的，需请专业人士使用专业药剂进行清洗，从经济角度考虑，可以一年清洗一次，最好每个空调运行季节结束后专业清洗一次。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1、关闭电源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首先要关闭电源插座。最好是直接拔下插座，这个很关键，以免发生触电，漏电的意外。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2、打开外壳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将空调机的外壳的两端打开，用小小的力度就行了，如果手开不了，可以适当用螺丝刀帮忙，需要掌握技巧，不然容易损坏外壳。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3、固定外壳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拨开外壳，然后将外壳抬于空调上方，能自动卡住固定，不用担心掉下来。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4、找到过滤网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可以看到内部有塑料材质的2个框，左右各一个。这个框内是纤维网，这个就是过滤空调空气，最藏污垢的部位了。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5、取下过滤网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轻轻的用手往上一推，记得是一个框有2个地方固定，需要2边都要向上推动。取下过滤网。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6、毛刷轻轻刷洗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拿到洗手间或者有水源的地方，放在地面上，用水直接冲洗，然后用毛刷轻轻的刷几下。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7、清洁剂清洗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最后用洗衣粉，或者用清洁剂加上，再用刷子刷刷的刷几次，最后很干净了，就用干净的干抹布吸干水份，不需要处理的太干，没有问题的。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8、清洗完毕安装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最后按上面的方法，反过来，下推，卡住，最后关闭好空调外壳就完成了。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074F6"/>
    <w:rsid w:val="5F3074F6"/>
    <w:rsid w:val="6D535020"/>
    <w:rsid w:val="71E1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2018-08-20T02:23:00Z</dcterms:created>
  <dc:creator>Administrator</dc:creator>
  <cp:lastModifiedBy>Administrator</cp:lastModifiedBy>
  <dcterms:modified xsi:type="dcterms:W3CDTF">2018-08-20T02:36:39Z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