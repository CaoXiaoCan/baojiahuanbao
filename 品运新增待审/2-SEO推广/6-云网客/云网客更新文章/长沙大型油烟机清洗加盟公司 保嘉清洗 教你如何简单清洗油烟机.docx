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长沙大型油烟机清洗加盟公司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保嘉清洗 </w:t>
      </w:r>
      <w:r>
        <w:rPr>
          <w:b/>
          <w:bCs/>
          <w:sz w:val="28"/>
          <w:szCs w:val="28"/>
        </w:rPr>
        <w:t>教你如何简单清洗油烟机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保嘉清洁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bookmarkStart w:id="0" w:name="_GoBack"/>
      <w:bookmarkEnd w:id="0"/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油烟机是厨房里比较重要的除油烟设备，通过它能快速的排除由烹饪产生的油烟，消除油烟对人身体的危害，可是使用时间久了，排</w:t>
      </w:r>
      <w:r>
        <w:rPr>
          <w:sz w:val="28"/>
          <w:szCs w:val="28"/>
        </w:rPr>
        <w:t>油烟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sz w:val="28"/>
          <w:szCs w:val="28"/>
        </w:rPr>
        <w:t>效果似乎大不如前了，有时候甚至会感觉不到油烟机的排烟效果，其实这都是因为太多的油渍堆积了，需要进行清洗</w:t>
      </w:r>
      <w:r>
        <w:rPr>
          <w:rFonts w:hint="eastAsia"/>
          <w:sz w:val="28"/>
          <w:szCs w:val="28"/>
          <w:lang w:eastAsia="zh-CN"/>
        </w:rPr>
        <w:t>的缘故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下面保嘉清洗教大家如何简单的清洗油烟机！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喷抽油烟机清洗剂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首先，把视线准备好的抽油烟机清洗剂喷到油烟机上，这时候不能只是喷面板，铁栅里面也是要喷的，要在每一个可能存有油渍的地方都喷到，这样做是为了让积存在油烟机里的污油充分稀释化成液体流出。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启动抽油烟机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喷完清洗剂大概5到8分钟以后，就可以启动抽油烟机了，启动油烟机的目的是为了让油烟机里面的污油流出，一般来说，等油污流到我们手能触摸到的地方，这样更好清洗，也会清洗得更加的干净。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准备一盆泡有洗衣粉的开水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把开水烧好，倒入盆内，然后把事先准备的强力洗衣粉倒入。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清洁面板上油渍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大家可以先用抹布把油烟机的面板进行一遍简单的擦洗，经过简单的擦洗以后，再把抹布放入事先准备好的那盆有洗衣粉的水里，然后再去擦洗，多擦洗几遍。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清洁油烟机内部油渍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 大部分品牌的油烟机都是可以撑开面板的，不用去拆卸，手也可以轻易的伸进去把油烟机内部的油污抹干净，为了确保安全，大家在进行这一步操作的时候，记得把油烟机关掉，以免伤到手。擦洗内部的油污的方法与面板是一样的，所以可以重复操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清洁储油盒的油渍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储油盒里的油渍相对来说是比较好清洗的，首先把油盒里的油倒掉，然后直接放到前面所用的那盆有强力洗衣粉的水里，进行清洗，洗衣粉在开水的作用下，去油力特别强大，洗一遍再放清水里冲一下就完全干净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23F5D"/>
    <w:rsid w:val="052947AA"/>
    <w:rsid w:val="0F893FE4"/>
    <w:rsid w:val="1C01223F"/>
    <w:rsid w:val="20725D6C"/>
    <w:rsid w:val="24123F5D"/>
    <w:rsid w:val="30584B00"/>
    <w:rsid w:val="38E85BFD"/>
    <w:rsid w:val="6CAD05C5"/>
    <w:rsid w:val="6D535020"/>
    <w:rsid w:val="76E9546C"/>
    <w:rsid w:val="7B4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2018-10-13T02:05:00Z</dcterms:created>
  <dc:creator>admin</dc:creator>
  <cp:lastModifiedBy>admin</cp:lastModifiedBy>
  <dcterms:modified xsi:type="dcterms:W3CDTF">2018-10-13T02:23:16Z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