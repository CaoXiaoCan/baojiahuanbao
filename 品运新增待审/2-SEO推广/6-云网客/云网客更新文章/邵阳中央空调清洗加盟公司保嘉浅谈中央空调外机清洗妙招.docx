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邵阳中央空调清洗加盟公司保嘉浅谈中央空调外机清洗妙招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bookmarkStart w:id="0" w:name="_GoBack"/>
      <w:bookmarkEnd w:id="0"/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中央空调从一开始出现就被运用到了各大商场超市里，当时主要是为了来满足人们对于舒适的购物需求，来吸引更多的客户前来购物，事实也证明，中央空调有很好的制冷制热效果，不过什么季节，都能够给人以舒适的感觉，</w:t>
      </w:r>
      <w:r>
        <w:rPr>
          <w:sz w:val="28"/>
          <w:szCs w:val="28"/>
        </w:rPr>
        <w:t>但是空调在长时间的使用之后最重要的一个问题就是清洗保养</w:t>
      </w:r>
      <w:r>
        <w:rPr>
          <w:rFonts w:hint="eastAsia"/>
          <w:sz w:val="28"/>
          <w:szCs w:val="28"/>
          <w:lang w:eastAsia="zh-CN"/>
        </w:rPr>
        <w:t>，下面跟着保嘉清洗一起了解下</w:t>
      </w:r>
      <w:r>
        <w:rPr>
          <w:rFonts w:hint="eastAsia"/>
          <w:b/>
          <w:bCs/>
          <w:sz w:val="28"/>
          <w:szCs w:val="28"/>
          <w:lang w:eastAsia="zh-CN"/>
        </w:rPr>
        <w:t>中央空调外机清洗妙招。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空调机的维护、清洗是空调保养的主要关键，有利于提高制冷效果，缩短降温时间，使空调更加节能，并可延长空调机使用寿命，是合理使用空调，加强规范管理的重要组成部分。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1.在清理之前，一定要记得拔下电源插头。然后用清水或专门空调机清洗液清洗机壳和底盘。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2.对于机内，要定期对室外机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"http://product.pconline.com.cn/itbk/jd/ac/1107/2484069.html" \t "http://product.pconline.com.cn/itbk/jd/ac/1712/_blank"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冷凝器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翅片进行检查，保证翅片直立，不允许有倒片的情况发生。如果出现的话，应用空调翅片梳理器或者镊子钳仔细对翅片进行修整处理。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3.清洗机内，最重要的是清洗换热器上的灰尘。因为长期不清理的话，灰尘堆积很容易将换热器的风路堵塞，从而影响热交换的效率，造成制冷制热效果下降，严重的还会烧坏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"http://product.pconline.com.cn/itbk/jd/fridge/1201/2653877.html" \t "http://product.pconline.com.cn/itbk/jd/ac/1712/_blank"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压缩机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;所以对它的清洗尤为重要。清洗时，用 吸尘器 或长毛软刷，顺着翅片的走向轻刷，除去附着的灰尘。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4.由于室外机摆放位置的特殊，常年风吹日晒，可能会有杂物残留在外机里面。不及时清理的话，有可能会影响风机扇叶的寿命，造成扇叶出现裂缝。时间一久，因为风扇转速比较快，可能扇叶会飞出，损害机内的其他部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5.整理工作，检查机架的螺丝，如有松动应拧紧加固，发现机架锈蚀严重应马上更换机壳。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80EEF"/>
    <w:rsid w:val="025E046F"/>
    <w:rsid w:val="13A80EEF"/>
    <w:rsid w:val="1DA53ED8"/>
    <w:rsid w:val="2048599C"/>
    <w:rsid w:val="2AE82645"/>
    <w:rsid w:val="326A7A20"/>
    <w:rsid w:val="353A4A85"/>
    <w:rsid w:val="3965507E"/>
    <w:rsid w:val="3E293DD0"/>
    <w:rsid w:val="44697EE8"/>
    <w:rsid w:val="483B7510"/>
    <w:rsid w:val="48BD02F0"/>
    <w:rsid w:val="498047F7"/>
    <w:rsid w:val="58A939A7"/>
    <w:rsid w:val="6D535020"/>
    <w:rsid w:val="6E6D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2018-10-18T03:04:00Z</dcterms:created>
  <dc:creator>admin</dc:creator>
  <cp:lastModifiedBy>admin</cp:lastModifiedBy>
  <dcterms:modified xsi:type="dcterms:W3CDTF">2018-10-18T03:18:58Z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