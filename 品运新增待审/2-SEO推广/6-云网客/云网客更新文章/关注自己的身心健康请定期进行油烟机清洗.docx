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关注自己的身心健康请定期进行油烟机清洗！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城市化进程的加快，生活已经变得越来越美好，而对于有生命期限的人来说，又很想在这个美好的世界多停留一段时间，所以现在的人们越来越注重自己的身心健康了，特别是现在城市生活的人们，为了给家里营造一个健康的生活环境，会定期对家用电器进行清洗，不仅增加了家用电器的寿命，还能给自己的身心健康带来保障。下面小编就给大家说说为什么现在的人们会定期进行油烟机清洗呢？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/>
          <w:sz w:val="28"/>
          <w:szCs w:val="28"/>
        </w:rPr>
        <w:t>1、您知道厨房油烟的成分吗？ 食物在高温烹调下，发生很多的“热氧化分化产品”，其间分化产品以烟雾方式散到空气中，构成油烟气。主要有醛、酮、醇等，其间包含苯并芘、挥发性亚硝胺、杂环胺等已知高致癌物。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2、厨房油烟严重危害呼吸道和皮肤 油烟侵入呼吸道，油烟的主要成分丙烯醛，可引起慢性咽炎、鼻炎、气管炎等呼吸道疾病。油烟对女人皮肤的损伤更大，油烟颗粒附着在女人皮肤上，构成毛细孔阻塞，加快女人皮肤安排老化，导致肌肤变粗糙、出现皱纹、黑色素增多并转变成色斑。平常的化妆和美容并不能从根本上解决皮肤所受到的侵害，治标不治本。只要从厨房油烟的发生阶段来根治油烟污染，才干彻底地维护家庭女人的呼吸和皮肤不受损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3、厨房油烟与心脑血管疾病的关系 每天闻到油烟的人比没闻到油烟的人要简单得心脑血管疾病，因为油烟中含很多胆固醇可构成心脑血管疾病。长期在厨房油烟中的脂肪氧化物会引发心血管、脑血管疾病，尤其是老年人更简单患心脑血管疾病。根据北京大学人民医院提出：心脑血管疾病是目前人类要挟最大的三大疾病（心脑血管疾病、糖尿病、肿瘤）之首，原因是不仅具有很高的致死率，而且其发病后导致患者的致残率也及高，而且100名患者中就有78人长期在厨房操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4、厨房油烟是女人肺癌的主要因素，女人患有肺癌的元凶巨恶是“二手烟”和“厨房的油烟”。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看了上面这些你就会知道原来是他们知道了油烟的危害，比起伤害身体，他们更愿意对油烟机进行清洗。小编建议如果要清洗油烟机，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找专业的油烟机清洗公司会更加的可靠。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16691"/>
    <w:rsid w:val="061B3570"/>
    <w:rsid w:val="077B3AC8"/>
    <w:rsid w:val="279D5A22"/>
    <w:rsid w:val="2A511F8A"/>
    <w:rsid w:val="302445DB"/>
    <w:rsid w:val="3F20103E"/>
    <w:rsid w:val="61C16691"/>
    <w:rsid w:val="625F629E"/>
    <w:rsid w:val="6D535020"/>
    <w:rsid w:val="7CE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2018-08-27T01:41:00Z</dcterms:created>
  <dc:creator>Administrator</dc:creator>
  <cp:lastModifiedBy>Administrator</cp:lastModifiedBy>
  <dcterms:modified xsi:type="dcterms:W3CDTF">2018-08-27T02:05:04Z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