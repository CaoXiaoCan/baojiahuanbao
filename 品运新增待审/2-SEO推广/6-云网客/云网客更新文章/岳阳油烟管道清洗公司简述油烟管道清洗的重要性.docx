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岳阳油烟管道清洗公司简述油烟管道清洗的重要性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保嘉清洗</w:t>
      </w:r>
      <w:r>
        <w:rPr>
          <w:sz w:val="28"/>
          <w:szCs w:val="28"/>
        </w:rPr>
        <w:t>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饭店油烟管道因长时间使用出现油污的堆积后，会因为高温很容易发生火灾，从饭店工作人员人身安全方面的考虑，饭店有必要对油烟管道进行定期的清洗保养，防止发生火灾引起不必要的损失，下面保嘉环保给大家说说油烟管道清洗的重要性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1、油污过多，存在安全隐患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  厨房油烟管道、排烟设备等排烟系统内积累油污后</w:t>
      </w:r>
      <w:r>
        <w:rPr>
          <w:rFonts w:hint="eastAsia"/>
          <w:sz w:val="28"/>
          <w:szCs w:val="28"/>
          <w:lang w:eastAsia="zh-CN"/>
        </w:rPr>
        <w:t>饭店</w:t>
      </w:r>
      <w:r>
        <w:rPr>
          <w:rFonts w:hint="eastAsia"/>
          <w:sz w:val="28"/>
          <w:szCs w:val="28"/>
        </w:rPr>
        <w:t>厨房的安全性降低，火灾隐患大增。厨房的集烟罩内及罩上的空压管道内积累油污后，在炒灶工作时，厨师爆炒菜时，炉头的火焰上飞，进入集烟罩及油烟管道内，易引起罩内和管道内的油污燃烧，引发火灾。</w:t>
      </w:r>
      <w:r>
        <w:rPr>
          <w:rFonts w:hint="eastAsia"/>
          <w:sz w:val="28"/>
          <w:szCs w:val="28"/>
          <w:lang w:eastAsia="zh-CN"/>
        </w:rPr>
        <w:t>保嘉清洗</w:t>
      </w:r>
      <w:r>
        <w:rPr>
          <w:rFonts w:hint="eastAsia"/>
          <w:sz w:val="28"/>
          <w:szCs w:val="28"/>
        </w:rPr>
        <w:t>为您排除火灾隐患，还您一个清新健康的环境。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2、油污积累过多，会对人体有害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  油烟管道由于在使用过程中，被油烟所污染，导致管道堵塞，这样油烟中的一氧化碳等有害气体就会长期滞留在厨房内，随空气侵入人体呼吸道，进而引起食欲减退、心烦、精神不振、嗜睡、疲乏无力等症状。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3、油污的堆积会造成厨房排烟不畅。排油烟效果变差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      厨房</w:t>
      </w:r>
      <w:r>
        <w:rPr>
          <w:rFonts w:hint="eastAsia"/>
          <w:sz w:val="28"/>
          <w:szCs w:val="28"/>
          <w:lang w:eastAsia="zh-CN"/>
        </w:rPr>
        <w:t>油烟管道</w:t>
      </w:r>
      <w:bookmarkStart w:id="0" w:name="_GoBack"/>
      <w:bookmarkEnd w:id="0"/>
      <w:r>
        <w:rPr>
          <w:rFonts w:hint="eastAsia"/>
          <w:sz w:val="28"/>
          <w:szCs w:val="28"/>
        </w:rPr>
        <w:t>、排油烟风机内积累过多油污后，会厨房的排油烟效果变差，造成厨房排烟不畅，室内滞留的油烟会向餐厅内或靠近厨房的房间内串。严重影响餐厅内食客的就餐环境，直接影响餐厅的经济效益。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　　清洗内容包括主排烟罩外表、烟罩内面、环保网、进风管、运水面板、风涡轮、离芯风机、油烟净化器、竖立油烟管道、平行油烟管道、内置防火栓。清洗重点部位是主排烟罩内侧、环保网、进风管、主排烟罩上方的烟道内部。咱们将重点对平行烟道内部进行完全清洗。选用的首要办法是人员进入烟道内部进行清洗；关于外部竖形油烟管道选用人工拆开加高压清洗机进行清洗。我公司拥有高压清洗机、高压水射流机等各种电动工具，其特点是：关于排烟口窄小，人工无法进入烟道或烟道自身杂乱、狭隘、人工触及不到无法进行清洁但又存在着严重危险的当地，我公司可利用专用设备及高效去油清洁剂进行清洗，不留死角，消除客户的疑虑和担心，消除全部潜在的火灾危险。油垢易引烟道火灾铁皮或不锈钢制造的厨房油烟管道，自身并不会被点燃，但积压在其间的油垢，是构成烟道火灾的首要因素。因为油烟所带的烟尘有粘性，附着在烟道内构成油垢，油垢自身是可燃的，遇明火或温度过高，会焚烧。假如长时间未对烟道进行清洗，油垢就会积压，尤其是弯曲式管道，特别简单积压油垢，一旦遇火焚烧，火苗很快会延伸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消防热线工作人员提示，餐馆内的厨房油烟多，除了每天要擦拭烟道外，关于内部积压的油垢，至少每60日要完全清洗一次。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46D9F"/>
    <w:rsid w:val="02B62AEC"/>
    <w:rsid w:val="03552272"/>
    <w:rsid w:val="0CA46D9F"/>
    <w:rsid w:val="15614153"/>
    <w:rsid w:val="1CA930EB"/>
    <w:rsid w:val="1E8804D4"/>
    <w:rsid w:val="24E168EB"/>
    <w:rsid w:val="2CC268BC"/>
    <w:rsid w:val="30BD2543"/>
    <w:rsid w:val="3B544F4D"/>
    <w:rsid w:val="4D03519C"/>
    <w:rsid w:val="6B9616AD"/>
    <w:rsid w:val="6D535020"/>
    <w:rsid w:val="6F0333F1"/>
    <w:rsid w:val="7C33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2018-10-18T01:09:00Z</dcterms:created>
  <dc:creator>admin</dc:creator>
  <cp:lastModifiedBy>admin</cp:lastModifiedBy>
  <dcterms:modified xsi:type="dcterms:W3CDTF">2018-10-18T01:34:17Z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