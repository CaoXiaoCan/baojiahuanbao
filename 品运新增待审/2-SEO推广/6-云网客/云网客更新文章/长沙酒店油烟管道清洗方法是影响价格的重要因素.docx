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长沙酒店油烟管道清洗方法是影响价格的重要因素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对油烟管道清洗服务比较了解的人应该清楚，酒店油烟管道清洗价格跟</w:t>
      </w:r>
      <w:r>
        <w:rPr>
          <w:sz w:val="28"/>
          <w:szCs w:val="28"/>
        </w:rPr>
        <w:t>管道的长短，污垢的厚度，清洗的方法、距离的远近等因素</w:t>
      </w:r>
      <w:r>
        <w:rPr>
          <w:rFonts w:hint="eastAsia"/>
          <w:sz w:val="28"/>
          <w:szCs w:val="28"/>
          <w:lang w:eastAsia="zh-CN"/>
        </w:rPr>
        <w:t>有关，而其中清洗的方法是影响酒店油烟管道清洗价格的重要因素。所以酒店在选择油烟管道清洗的方法事需要综合各种因素来考虑。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1、</w:t>
      </w:r>
      <w:r>
        <w:rPr>
          <w:rFonts w:hint="eastAsia"/>
          <w:sz w:val="28"/>
          <w:szCs w:val="28"/>
          <w:lang w:eastAsia="zh-CN"/>
        </w:rPr>
        <w:t>酒店油烟管道清洗</w:t>
      </w:r>
      <w:r>
        <w:rPr>
          <w:rFonts w:hint="eastAsia"/>
          <w:sz w:val="28"/>
          <w:szCs w:val="28"/>
        </w:rPr>
        <w:t>—人工进入法价格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对于大于40公分见方的平行烟道可以人工钻进去进行清理，此法劳动强度较大，需要注意加强通风，配备低压36伏照明电源。参考价格：30-50元/平米；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>
        <w:rPr>
          <w:rFonts w:hint="eastAsia"/>
          <w:sz w:val="28"/>
          <w:szCs w:val="28"/>
          <w:lang w:eastAsia="zh-CN"/>
        </w:rPr>
        <w:t>酒店油烟管道清洗</w:t>
      </w:r>
      <w:r>
        <w:rPr>
          <w:rFonts w:hint="eastAsia"/>
          <w:sz w:val="28"/>
          <w:szCs w:val="28"/>
        </w:rPr>
        <w:t>——拆卸法价格：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当烟道小于40公分见方时，人工无法进入时采用此法，技术人员根据现场实际情况，每隔一定距离拆卸一段烟道向两方延伸清理，此法效果好，难度较大，费用较高。参考价格：30-60元/平米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</w:t>
      </w:r>
      <w:r>
        <w:rPr>
          <w:rFonts w:hint="eastAsia"/>
          <w:sz w:val="28"/>
          <w:szCs w:val="28"/>
          <w:lang w:eastAsia="zh-CN"/>
        </w:rPr>
        <w:t>酒店油烟管道清洗</w:t>
      </w:r>
      <w:r>
        <w:rPr>
          <w:rFonts w:hint="eastAsia"/>
          <w:sz w:val="28"/>
          <w:szCs w:val="28"/>
        </w:rPr>
        <w:t>——开孔法价格：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此法对于人工无法进入且拆卸较为困难的烟道采用此法，技术人员采用专用无火花开孔工具将管道的一方或多方开孔，开孔大小、距离、数量根据现场情况而定，油污清理完后将管道密封复原。参考价格：70~100元/平米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4、</w:t>
      </w:r>
      <w:r>
        <w:rPr>
          <w:rFonts w:hint="eastAsia"/>
          <w:sz w:val="28"/>
          <w:szCs w:val="28"/>
          <w:lang w:eastAsia="zh-CN"/>
        </w:rPr>
        <w:t>酒店油烟管道清洗</w:t>
      </w:r>
      <w:r>
        <w:rPr>
          <w:sz w:val="28"/>
          <w:szCs w:val="28"/>
        </w:rPr>
        <w:t>——机器设备清洗价格：</w:t>
      </w:r>
      <w:r>
        <w:rPr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对于油污较少，清洗周期短的烟道采用此法清理，先将管道内喷洒清洗剂，使油污软化，再用30米长的电动软轴刷将油污刷洗干净。此法使用于30公分见方的竖烟道，人工无法进入且不便拆卸的隐蔽的小烟道。这种不易清洗而且容易积油要缩短清洗周期。 参考价格：20~30元/平米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5、</w:t>
      </w:r>
      <w:r>
        <w:rPr>
          <w:rFonts w:hint="eastAsia"/>
          <w:sz w:val="28"/>
          <w:szCs w:val="28"/>
          <w:lang w:eastAsia="zh-CN"/>
        </w:rPr>
        <w:t>酒店油烟管道清洗</w:t>
      </w:r>
      <w:r>
        <w:rPr>
          <w:rFonts w:hint="eastAsia"/>
          <w:sz w:val="28"/>
          <w:szCs w:val="28"/>
        </w:rPr>
        <w:t>——空降法价格：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此法主要用于清洗50公分见方以上的竖烟道，技术人员先拆下管道的上截和下截，在烟道上方固定高空安全绳，系上安全带，技术人员从上至下清洗竖烟道内的油污。此法危险性较大，技术性强，费用较高，清理效果好。由于竖烟道一般积油较少一年清洗一次即可。参考价格：120~160元/平方米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另外小编要告诉大家的是，定期清洗酒店油烟管道还是很不错的。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第一、酒店大型吸油烟机的排风涡轮定时清洗可</w:t>
      </w:r>
      <w:r>
        <w:rPr>
          <w:rFonts w:hint="eastAsia"/>
          <w:sz w:val="28"/>
          <w:szCs w:val="28"/>
          <w:lang w:eastAsia="zh-CN"/>
        </w:rPr>
        <w:t>提高</w:t>
      </w:r>
      <w:r>
        <w:rPr>
          <w:rFonts w:hint="eastAsia"/>
          <w:sz w:val="28"/>
          <w:szCs w:val="28"/>
        </w:rPr>
        <w:t>排风效果，因为大型风机的千叶涡轮叶片自己间隙就很小，一旦沾满油腻排烟效果会大打折扣。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第二、油烟净化器也要定时清洗，油烟净化器作为排烟系统的重要部分，它是会集油腻最多的地方。净化器清洗干净不但利于厨房排烟流畅，更能消除消防隐患。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 xml:space="preserve">第三、 排烟主管道，特别是主排烟管水平线低处就是油烟屯积的地方。 </w:t>
      </w:r>
      <w:r>
        <w:rPr>
          <w:rFonts w:hint="eastAsia"/>
          <w:sz w:val="28"/>
          <w:szCs w:val="28"/>
          <w:lang w:eastAsia="zh-CN"/>
        </w:rPr>
        <w:t>为了避免引发火灾，清理掉才是最佳的办法。</w:t>
      </w:r>
    </w:p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9F22C2"/>
    <w:rsid w:val="00A635A0"/>
    <w:rsid w:val="023C4780"/>
    <w:rsid w:val="12E8259A"/>
    <w:rsid w:val="1B8A76C0"/>
    <w:rsid w:val="1EDF0E2E"/>
    <w:rsid w:val="23B41963"/>
    <w:rsid w:val="2C084836"/>
    <w:rsid w:val="2EC37BEC"/>
    <w:rsid w:val="2FF44E0B"/>
    <w:rsid w:val="309F22C2"/>
    <w:rsid w:val="3E6C59FA"/>
    <w:rsid w:val="4166175E"/>
    <w:rsid w:val="49DA015A"/>
    <w:rsid w:val="51A451B3"/>
    <w:rsid w:val="653C750B"/>
    <w:rsid w:val="69710B92"/>
    <w:rsid w:val="69DB275C"/>
    <w:rsid w:val="6A5545EF"/>
    <w:rsid w:val="6D535020"/>
    <w:rsid w:val="784B15AD"/>
    <w:rsid w:val="7BF2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2018-09-05T09:25:00Z</dcterms:created>
  <dc:creator>admin</dc:creator>
  <cp:lastModifiedBy>admin</cp:lastModifiedBy>
  <dcterms:modified xsi:type="dcterms:W3CDTF">2018-09-06T00:58:24Z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