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长沙家电清洗加盟公司简述中央空调延长使用寿命的保养方法</w:t>
      </w:r>
    </w:p>
    <w:p>
      <w:pPr>
        <w:rPr>
          <w:rFonts w:hint="eastAsia"/>
          <w:b/>
          <w:bCs/>
          <w:sz w:val="28"/>
          <w:szCs w:val="28"/>
          <w:lang w:eastAsia="zh-CN"/>
        </w:rPr>
      </w:pPr>
    </w:p>
    <w:p>
      <w:pPr>
        <w:rPr>
          <w:rFonts w:hint="eastAsia"/>
          <w:sz w:val="28"/>
          <w:szCs w:val="28"/>
          <w:lang w:eastAsia="zh-CN"/>
        </w:rPr>
      </w:pPr>
      <w:bookmarkStart w:id="0" w:name="_GoBack"/>
      <w:r>
        <w:rPr>
          <w:rFonts w:hint="eastAsia"/>
          <w:sz w:val="28"/>
          <w:szCs w:val="28"/>
          <w:lang w:eastAsia="zh-CN"/>
        </w:rPr>
        <w:t>保嘉清洗</w:t>
      </w:r>
      <w:r>
        <w:rPr>
          <w:sz w:val="28"/>
          <w:szCs w:val="28"/>
        </w:rPr>
        <w:t>拥有多种专业的清洁设备，保洁用品、专业清洁剂等，引进美国、意大利等国的先进技术、设备，追求品质一流，服务一流，为客户提供物美价廉的清洁产品与设备。公司大力发展多元化经营，研究创新，服务客户，销售优良的产品。质量与专业服务是我们坚持的经营准则。</w:t>
      </w:r>
    </w:p>
    <w:bookmarkEnd w:id="0"/>
    <w:p>
      <w:pPr>
        <w:rPr>
          <w:rFonts w:hint="eastAsia"/>
          <w:b w:val="0"/>
          <w:bCs w:val="0"/>
          <w:sz w:val="28"/>
          <w:szCs w:val="28"/>
          <w:lang w:eastAsia="zh-CN"/>
        </w:rPr>
      </w:pPr>
      <w:r>
        <w:rPr>
          <w:rFonts w:hint="eastAsia"/>
          <w:b w:val="0"/>
          <w:bCs w:val="0"/>
          <w:sz w:val="28"/>
          <w:szCs w:val="28"/>
          <w:lang w:eastAsia="zh-CN"/>
        </w:rPr>
        <w:t>对于很多中央空调的用户来说，能有好的方法延长中央空调的使用寿命，无疑是一件值得喜悦的事情，因为大家都知道，一个电器的使用寿命和其维护和保养的次数以及使用的程度有很大关系，就比如拿大型的商场来说，中央空调的使用频率几乎是很高的，这也是为了根据季节的变化给顾客带来舒适的购物体验，而中央空调要是能进行定期的清洗保养的话，是可以延长几年的使用寿命的。</w:t>
      </w:r>
    </w:p>
    <w:p>
      <w:pPr>
        <w:rPr>
          <w:rFonts w:hint="eastAsia"/>
          <w:b w:val="0"/>
          <w:bCs w:val="0"/>
          <w:sz w:val="28"/>
          <w:szCs w:val="28"/>
          <w:lang w:eastAsia="zh-CN"/>
        </w:rPr>
      </w:pPr>
      <w:r>
        <w:rPr>
          <w:rFonts w:hint="eastAsia"/>
          <w:b w:val="0"/>
          <w:bCs w:val="0"/>
          <w:sz w:val="28"/>
          <w:szCs w:val="28"/>
          <w:lang w:eastAsia="zh-CN"/>
        </w:rPr>
        <w:t>下面保嘉清洗给大家说说中央空调延长使用寿命的保养方法。</w:t>
      </w:r>
    </w:p>
    <w:p>
      <w:pPr>
        <w:rPr>
          <w:sz w:val="28"/>
          <w:szCs w:val="28"/>
        </w:rPr>
      </w:pPr>
      <w:r>
        <w:rPr>
          <w:rFonts w:hint="eastAsia"/>
          <w:sz w:val="28"/>
          <w:szCs w:val="28"/>
          <w:lang w:val="en-US" w:eastAsia="zh-CN"/>
        </w:rPr>
        <w:t>1、经常检查中央空调电器插头和插座的接触是否良好，若发现空调器在运行时，电源引出线或插头发烫，这可能是因为电器接线太细或插头与插座接触不良，应根据情况采取相应解决措施。</w:t>
      </w:r>
    </w:p>
    <w:p>
      <w:pPr>
        <w:rPr>
          <w:rFonts w:hint="eastAsia"/>
          <w:sz w:val="28"/>
          <w:szCs w:val="28"/>
        </w:rPr>
      </w:pPr>
      <w:r>
        <w:rPr>
          <w:rFonts w:hint="eastAsia"/>
          <w:sz w:val="28"/>
          <w:szCs w:val="28"/>
          <w:lang w:val="en-US" w:eastAsia="zh-CN"/>
        </w:rPr>
        <w:t>2、水系统要注意管路连接处是否漏水。若是多联机系统和风管机系统要经常观察空调器制冷剂管路的接口部位是否有制冷剂泄漏。中央空调清洗若发现有油渍，则说明有制冷剂漏出，应及时予以处理，以免长时间泄漏造成制冷剂剂量不足而影响空调器的制冷（热）效果，甚至造成压缩机损坏。</w:t>
      </w:r>
    </w:p>
    <w:p>
      <w:pPr>
        <w:rPr>
          <w:rFonts w:hint="eastAsia"/>
          <w:sz w:val="28"/>
          <w:szCs w:val="28"/>
        </w:rPr>
      </w:pPr>
      <w:r>
        <w:rPr>
          <w:rFonts w:hint="eastAsia"/>
          <w:sz w:val="28"/>
          <w:szCs w:val="28"/>
          <w:lang w:val="en-US" w:eastAsia="zh-CN"/>
        </w:rPr>
        <w:t>3、水系统和风管机系统要定期清洗过滤网。一般2-3周清扫一次。清扫时将过滤网抽出，用干的软毛刷刷去过滤网上的灰尘。也可用清水洗去过滤网上的灰尘。晾干后再装入空调器使用。对于灰尘较多的环境，过滤网的清洗应更加频繁，以免灰尘太多而影响空调器的风量。</w:t>
      </w:r>
    </w:p>
    <w:p>
      <w:pPr>
        <w:rPr>
          <w:rFonts w:hint="eastAsia"/>
          <w:sz w:val="28"/>
          <w:szCs w:val="28"/>
        </w:rPr>
      </w:pPr>
      <w:r>
        <w:rPr>
          <w:rFonts w:hint="eastAsia"/>
          <w:sz w:val="28"/>
          <w:szCs w:val="28"/>
          <w:lang w:val="en-US" w:eastAsia="zh-CN"/>
        </w:rPr>
        <w:t>4、多联机家用中央空调要定期清洗空调器的冷凝器和蒸发器盘管，使用毛刷和吸尘器清洗盘管上的灰尘。注意在清洗时毛刷和吸尘器应沿盘管的垂直方向清扫，切勿沿水平方向清扫，以免碰坏盘管的肋片。</w:t>
      </w:r>
    </w:p>
    <w:p>
      <w:pPr>
        <w:rPr>
          <w:rFonts w:hint="eastAsia"/>
          <w:sz w:val="28"/>
          <w:szCs w:val="28"/>
        </w:rPr>
      </w:pPr>
      <w:r>
        <w:rPr>
          <w:rFonts w:hint="eastAsia"/>
          <w:sz w:val="28"/>
          <w:szCs w:val="28"/>
          <w:lang w:val="en-US" w:eastAsia="zh-CN"/>
        </w:rPr>
        <w:t>5、空调器要长期停机时（如空调器的季节性停机）应对空调器做全面清洗。中央空调清洗好后只开空调器的风机，运转约2-3小时，使空调器内部干燥，然后用防尘套将空调器套好。 </w:t>
      </w: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387252"/>
    <w:rsid w:val="025E438F"/>
    <w:rsid w:val="0CC76ED6"/>
    <w:rsid w:val="1F2B48BA"/>
    <w:rsid w:val="22423BDA"/>
    <w:rsid w:val="25387252"/>
    <w:rsid w:val="2A7E5776"/>
    <w:rsid w:val="30335702"/>
    <w:rsid w:val="38736622"/>
    <w:rsid w:val="3E5366B4"/>
    <w:rsid w:val="4EE54C4C"/>
    <w:rsid w:val="6D535020"/>
    <w:rsid w:val="7D3C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2018-10-16T02:45:00Z</dcterms:created>
  <dc:creator>admin</dc:creator>
  <cp:lastModifiedBy>admin</cp:lastModifiedBy>
  <dcterms:modified xsi:type="dcterms:W3CDTF">2018-10-16T02:56:38Z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