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长沙大型油烟机清洗公司浅谈油烟净化器的清洗方法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保嘉清洗</w:t>
      </w:r>
      <w:r>
        <w:rPr>
          <w:sz w:val="28"/>
          <w:szCs w:val="28"/>
        </w:rPr>
        <w:t>是一家以绿色环保为主题的新型专业清洁公司，在国内拥有多家分公司及服务机构，集专业清洁服务，专业设备、工具，药剂（环保）销售为一体的公司。</w:t>
      </w:r>
      <w:r>
        <w:rPr>
          <w:rFonts w:hint="eastAsia"/>
          <w:sz w:val="28"/>
          <w:szCs w:val="28"/>
          <w:lang w:eastAsia="zh-CN"/>
        </w:rPr>
        <w:t>公司</w:t>
      </w:r>
      <w:r>
        <w:rPr>
          <w:sz w:val="28"/>
          <w:szCs w:val="28"/>
        </w:rPr>
        <w:t>拥有多名高级技能的技术骨干，有着丰富的工作经验。专业的服务人员是经过严格技能培训、礼仪培训后真正能熟练操作专业设备，做到人性化服务，严格考核上岗的。</w:t>
      </w:r>
      <w:bookmarkStart w:id="0" w:name="_GoBack"/>
    </w:p>
    <w:bookmarkEnd w:id="0"/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对于使用油烟机的酒店或是饭店老板来说，油烟净化器肯定不陌生了吧，它能有效的去除油烟里的有害物质，避免造成大气的污染，</w:t>
      </w:r>
      <w:r>
        <w:rPr>
          <w:sz w:val="28"/>
          <w:szCs w:val="28"/>
        </w:rPr>
        <w:t>油烟净化器放浓度和油烟净化设备的最低去除效率。吸收国内外同类产品优点的基础上，主要用于</w:t>
      </w:r>
      <w:r>
        <w:rPr>
          <w:rFonts w:hint="eastAsia"/>
          <w:sz w:val="28"/>
          <w:szCs w:val="28"/>
          <w:lang w:eastAsia="zh-CN"/>
        </w:rPr>
        <w:t>厨房</w:t>
      </w:r>
      <w:r>
        <w:rPr>
          <w:rFonts w:hint="default"/>
          <w:sz w:val="28"/>
          <w:szCs w:val="28"/>
        </w:rPr>
        <w:t>低空排放油烟的净化治理；用于宾馆、饭馆、酒家、</w:t>
      </w:r>
      <w:r>
        <w:rPr>
          <w:rFonts w:hint="eastAsia"/>
          <w:sz w:val="28"/>
          <w:szCs w:val="28"/>
          <w:lang w:eastAsia="zh-CN"/>
        </w:rPr>
        <w:t>餐厅</w:t>
      </w:r>
      <w:r>
        <w:rPr>
          <w:rFonts w:hint="default"/>
          <w:sz w:val="28"/>
          <w:szCs w:val="28"/>
        </w:rPr>
        <w:t>以及学校、机关、工厂等场所；食品油炸、烹任加工行业；油溅热处理车间、油雾润滑车间、工件焊接车间以及烯油锅炉排放等工业场合。</w:t>
      </w:r>
      <w:r>
        <w:rPr>
          <w:rFonts w:hint="eastAsia"/>
          <w:sz w:val="28"/>
          <w:szCs w:val="28"/>
          <w:lang w:eastAsia="zh-CN"/>
        </w:rPr>
        <w:t>下面保嘉清洗给大家说说</w:t>
      </w:r>
      <w:r>
        <w:rPr>
          <w:rFonts w:hint="default"/>
          <w:b/>
          <w:bCs/>
          <w:sz w:val="28"/>
          <w:szCs w:val="28"/>
        </w:rPr>
        <w:t>清洗油烟净化器方法</w:t>
      </w:r>
      <w:r>
        <w:rPr>
          <w:rFonts w:hint="eastAsia"/>
          <w:b/>
          <w:bCs/>
          <w:sz w:val="28"/>
          <w:szCs w:val="28"/>
          <w:lang w:eastAsia="zh-CN"/>
        </w:rPr>
        <w:t>。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1.高压锅蒸汽冲洗法。把高压锅内冷水烧沸，待有蒸汽不断排出时取下限压阀，打开抽</w:t>
      </w:r>
      <w:r>
        <w:rPr>
          <w:rFonts w:hint="eastAsia"/>
          <w:sz w:val="28"/>
          <w:szCs w:val="28"/>
          <w:lang w:eastAsia="zh-CN"/>
        </w:rPr>
        <w:t>油烟机</w:t>
      </w:r>
      <w:r>
        <w:rPr>
          <w:rFonts w:hint="default"/>
          <w:sz w:val="28"/>
          <w:szCs w:val="28"/>
        </w:rPr>
        <w:t>，将蒸汽水柱对准旋转扇叶，由于高热水蒸汽不断冲入扇叶等部件，油污水就会循道流入废油杯里，直到油杯里没有油为止..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2.洗洁精，食醋浸泡法。将抽油烟面叶轮拆下，浸泡在用3---5滴洗洁精和50亳升食醋混合的一盆温水中，浸泡10--20分钟后，再用干净的抹布擦洗。外壳及其它部件也用此溶液清洗。此法对人的皮肤无损伤，对器件无腐蚀，清洗后表面仍保持原有光泽.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3.肥皂液表面涂抹法。将肥皂制成糊状，然后涂抹在叶轮等器件表面，抽油烟机用过一段时间后，拆下叶轮等器件，用抹布一擦，油污就掉了.. 抽油烟机首重平时的保养，当您煮完最后一道菜时，不要马上关掉开关，让抽油烟机将剩余的油气尽量排出。关掉开关后，顺手擦拭抽油烟机表面，此时油气尚热，最易清洁.. 如果使用的是涡轮式抽油烟机，可使用厨房油污清洁剂喷入抽油烟机内，待清洁剂作用后，再打开抽油烟机开关，得用离心力将软化的油污去除.. 如果时使用的是油网式抽油烟机，须将油网拆下，浸泡热碱水或者去油剂后清洗。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B6CE0"/>
    <w:rsid w:val="066340A5"/>
    <w:rsid w:val="06DF3958"/>
    <w:rsid w:val="08FB2183"/>
    <w:rsid w:val="0AB05B22"/>
    <w:rsid w:val="0FAC75F6"/>
    <w:rsid w:val="107A5479"/>
    <w:rsid w:val="18941068"/>
    <w:rsid w:val="19631D43"/>
    <w:rsid w:val="28235160"/>
    <w:rsid w:val="29A25108"/>
    <w:rsid w:val="2E3677C9"/>
    <w:rsid w:val="305B77E0"/>
    <w:rsid w:val="32734D2F"/>
    <w:rsid w:val="3AAF1219"/>
    <w:rsid w:val="56621E9C"/>
    <w:rsid w:val="571E1CB2"/>
    <w:rsid w:val="5BE30971"/>
    <w:rsid w:val="681E4762"/>
    <w:rsid w:val="6D535020"/>
    <w:rsid w:val="703B6CE0"/>
    <w:rsid w:val="7063377B"/>
    <w:rsid w:val="7496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2018-10-23T08:25:00Z</dcterms:created>
  <dc:creator>admin</dc:creator>
  <cp:lastModifiedBy>admin</cp:lastModifiedBy>
  <dcterms:modified xsi:type="dcterms:W3CDTF">2018-10-23T08:38:44Z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