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长沙饭店竖油烟管道应该怎么清洗才合适？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很多中高档的饭店来说，油烟管道清洗是非常重要的一项内容，通过清洗，不仅可以增加油烟机的吸烟效果，让厨房内的空气环境更加干净，而且预防了饭店油烟管道发生火灾的隐患。见过大型油烟管道的人们应该知道，</w:t>
      </w:r>
      <w:r>
        <w:rPr>
          <w:sz w:val="28"/>
          <w:szCs w:val="28"/>
        </w:rPr>
        <w:t>管道按照分布</w:t>
      </w:r>
      <w:r>
        <w:rPr>
          <w:rFonts w:hint="eastAsia"/>
          <w:sz w:val="28"/>
          <w:szCs w:val="28"/>
          <w:lang w:eastAsia="zh-CN"/>
        </w:rPr>
        <w:t>可以</w:t>
      </w:r>
      <w:r>
        <w:rPr>
          <w:sz w:val="28"/>
          <w:szCs w:val="28"/>
        </w:rPr>
        <w:t>分为横管和竖管，横管一般位于烟罩上方，清洗</w:t>
      </w:r>
      <w:r>
        <w:rPr>
          <w:rFonts w:hint="eastAsia"/>
          <w:sz w:val="28"/>
          <w:szCs w:val="28"/>
          <w:lang w:eastAsia="zh-CN"/>
        </w:rPr>
        <w:t>的时候根据不同的油烟管道有不同的清洗方案</w:t>
      </w:r>
      <w:r>
        <w:rPr>
          <w:rFonts w:hint="eastAsia"/>
          <w:sz w:val="28"/>
          <w:szCs w:val="28"/>
        </w:rPr>
        <w:t>，今天，</w:t>
      </w:r>
      <w:r>
        <w:rPr>
          <w:rFonts w:hint="eastAsia"/>
          <w:sz w:val="28"/>
          <w:szCs w:val="28"/>
          <w:lang w:eastAsia="zh-CN"/>
        </w:rPr>
        <w:t>小编就</w:t>
      </w:r>
      <w:r>
        <w:rPr>
          <w:rFonts w:hint="eastAsia"/>
          <w:sz w:val="28"/>
          <w:szCs w:val="28"/>
        </w:rPr>
        <w:t>着重</w:t>
      </w:r>
      <w:r>
        <w:rPr>
          <w:rFonts w:hint="eastAsia"/>
          <w:sz w:val="28"/>
          <w:szCs w:val="28"/>
          <w:lang w:eastAsia="zh-CN"/>
        </w:rPr>
        <w:t>给大家</w:t>
      </w:r>
      <w:r>
        <w:rPr>
          <w:rFonts w:hint="eastAsia"/>
          <w:sz w:val="28"/>
          <w:szCs w:val="28"/>
        </w:rPr>
        <w:t>来讲一下饭店竖</w:t>
      </w:r>
      <w:r>
        <w:rPr>
          <w:rFonts w:hint="eastAsia"/>
          <w:sz w:val="28"/>
          <w:szCs w:val="28"/>
          <w:lang w:eastAsia="zh-CN"/>
        </w:rPr>
        <w:t>油烟管道</w:t>
      </w:r>
      <w:r>
        <w:rPr>
          <w:rFonts w:hint="eastAsia"/>
          <w:sz w:val="28"/>
          <w:szCs w:val="28"/>
        </w:rPr>
        <w:t>怎样清洗。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饭店竖</w:t>
      </w:r>
      <w:r>
        <w:rPr>
          <w:rFonts w:hint="eastAsia"/>
          <w:b/>
          <w:bCs/>
          <w:sz w:val="28"/>
          <w:szCs w:val="28"/>
          <w:lang w:eastAsia="zh-CN"/>
        </w:rPr>
        <w:t>油烟管道</w:t>
      </w:r>
      <w:r>
        <w:rPr>
          <w:rFonts w:hint="eastAsia"/>
          <w:b/>
          <w:bCs/>
          <w:sz w:val="28"/>
          <w:szCs w:val="28"/>
        </w:rPr>
        <w:t>怎样清洗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竖管道一般是顺着墙走的，</w:t>
      </w:r>
      <w:r>
        <w:rPr>
          <w:rFonts w:hint="eastAsia"/>
          <w:sz w:val="28"/>
          <w:szCs w:val="28"/>
          <w:lang w:eastAsia="zh-CN"/>
        </w:rPr>
        <w:t>连</w:t>
      </w:r>
      <w:r>
        <w:rPr>
          <w:rFonts w:hint="eastAsia"/>
          <w:sz w:val="28"/>
          <w:szCs w:val="28"/>
        </w:rPr>
        <w:t>接着横管道到楼顶，再连接横管道与风机净化器。竖管道相对于横管道而言油烟没那么重，因为油污在重力的作用下，大部分会流淌下来进入横管，所以竖管道一般建议清洗周期可以长一些，一年清洗一次足矣。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然而竖管道的清洗难度也是大很多的，因为是完全竖直的，人无法想进入横管道那样趴在里面处理油污，竖管道清洗一般有两种方式：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1.先用专业的油污催化器软化竖管上的油污，然后用旋转毛刷和高压气体喷水两种方式，</w:t>
      </w:r>
      <w:r>
        <w:rPr>
          <w:rFonts w:hint="eastAsia"/>
          <w:sz w:val="28"/>
          <w:szCs w:val="28"/>
          <w:lang w:eastAsia="zh-CN"/>
        </w:rPr>
        <w:t>由上</w:t>
      </w:r>
      <w:r>
        <w:rPr>
          <w:rFonts w:hint="eastAsia"/>
          <w:sz w:val="28"/>
          <w:szCs w:val="28"/>
        </w:rPr>
        <w:t>而下，对竖管道内的油污进行刷洗，冲刷，使得油污剥离管道，从而达到清洗的效果。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2.采取蜘蛛人进入管道内部清洗，在管道顶部开口，在顶部做好安全措施，人工系上安全绳，从上到下吊着进入管道内部，用油烟催化剂有油铲结合铲除竖管内的油污，此方法有个前提是管道内径够宽，</w:t>
      </w:r>
      <w:r>
        <w:rPr>
          <w:rFonts w:hint="eastAsia"/>
          <w:sz w:val="28"/>
          <w:szCs w:val="28"/>
          <w:lang w:eastAsia="zh-CN"/>
        </w:rPr>
        <w:t>一般在</w:t>
      </w:r>
      <w:r>
        <w:rPr>
          <w:rFonts w:hint="eastAsia"/>
          <w:sz w:val="28"/>
          <w:szCs w:val="28"/>
          <w:lang w:val="en-US" w:eastAsia="zh-CN"/>
        </w:rPr>
        <w:t>50公分以上，</w:t>
      </w:r>
      <w:r>
        <w:rPr>
          <w:rFonts w:hint="eastAsia"/>
          <w:sz w:val="28"/>
          <w:szCs w:val="28"/>
        </w:rPr>
        <w:t>足够一个工人进入操作。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191A"/>
    <w:rsid w:val="017670FF"/>
    <w:rsid w:val="0B6E1DD9"/>
    <w:rsid w:val="0C290B0D"/>
    <w:rsid w:val="11EF1578"/>
    <w:rsid w:val="1C7C3FBB"/>
    <w:rsid w:val="1F1D48C0"/>
    <w:rsid w:val="204F4246"/>
    <w:rsid w:val="21321E27"/>
    <w:rsid w:val="21FA4E48"/>
    <w:rsid w:val="231E46F8"/>
    <w:rsid w:val="2421224C"/>
    <w:rsid w:val="27066E9C"/>
    <w:rsid w:val="27AB2130"/>
    <w:rsid w:val="27F63E46"/>
    <w:rsid w:val="29924B20"/>
    <w:rsid w:val="2D093A98"/>
    <w:rsid w:val="35B34CE3"/>
    <w:rsid w:val="38A13BA7"/>
    <w:rsid w:val="39324D35"/>
    <w:rsid w:val="3B5F0379"/>
    <w:rsid w:val="4976198B"/>
    <w:rsid w:val="4CD93A73"/>
    <w:rsid w:val="50930770"/>
    <w:rsid w:val="51904712"/>
    <w:rsid w:val="55AF4841"/>
    <w:rsid w:val="5F000ACD"/>
    <w:rsid w:val="5F850179"/>
    <w:rsid w:val="639E3AF3"/>
    <w:rsid w:val="6D535020"/>
    <w:rsid w:val="6DCB042E"/>
    <w:rsid w:val="7BE0191A"/>
    <w:rsid w:val="7F6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2018-09-06T01:37:00Z</dcterms:created>
  <dc:creator>admin</dc:creator>
  <cp:lastModifiedBy>admin</cp:lastModifiedBy>
  <dcterms:modified xsi:type="dcterms:W3CDTF">2018-09-06T01:57:52Z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