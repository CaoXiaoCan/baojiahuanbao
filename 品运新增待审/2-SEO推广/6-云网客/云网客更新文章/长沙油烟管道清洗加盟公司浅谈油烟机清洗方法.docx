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长沙油烟管道清洗加盟公司浅谈饭店油烟机清洗方法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公司</w:t>
      </w:r>
      <w:bookmarkStart w:id="0" w:name="_GoBack"/>
      <w:bookmarkEnd w:id="0"/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大型</w:t>
      </w:r>
      <w:r>
        <w:rPr>
          <w:sz w:val="28"/>
          <w:szCs w:val="28"/>
        </w:rPr>
        <w:t>油烟机目前已成为</w:t>
      </w:r>
      <w:r>
        <w:rPr>
          <w:rFonts w:hint="eastAsia"/>
          <w:sz w:val="28"/>
          <w:szCs w:val="28"/>
          <w:lang w:eastAsia="zh-CN"/>
        </w:rPr>
        <w:t>现在厨房</w:t>
      </w:r>
      <w:r>
        <w:rPr>
          <w:sz w:val="28"/>
          <w:szCs w:val="28"/>
        </w:rPr>
        <w:t>中必不可少的一类工具，</w:t>
      </w:r>
      <w:r>
        <w:rPr>
          <w:rFonts w:hint="eastAsia"/>
          <w:sz w:val="28"/>
          <w:szCs w:val="28"/>
          <w:lang w:eastAsia="zh-CN"/>
        </w:rPr>
        <w:t>特别是对于酒店和饭店来说，更是赚钱的法宝，</w:t>
      </w:r>
      <w:r>
        <w:rPr>
          <w:sz w:val="28"/>
          <w:szCs w:val="28"/>
        </w:rPr>
        <w:t>它可以协助大家在烹饪饭菜时吸走多余的油烟，从而保持厨房内的空气新鲜。但是油烟机用久了之后难免会沾染各种灰尘与油渍，不仅影响美观度而且还会影响其正常使用效果。实际上</w:t>
      </w:r>
      <w:r>
        <w:rPr>
          <w:rFonts w:hint="eastAsia"/>
          <w:sz w:val="28"/>
          <w:szCs w:val="28"/>
          <w:lang w:eastAsia="zh-CN"/>
        </w:rPr>
        <w:t>经常</w:t>
      </w:r>
      <w:r>
        <w:rPr>
          <w:sz w:val="28"/>
          <w:szCs w:val="28"/>
        </w:rPr>
        <w:t>清洗油烟机可以大大延长它的使用寿命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下面保嘉清洗给大家说说</w:t>
      </w:r>
      <w:r>
        <w:rPr>
          <w:rFonts w:hint="eastAsia"/>
          <w:b/>
          <w:bCs/>
          <w:sz w:val="28"/>
          <w:szCs w:val="28"/>
          <w:lang w:eastAsia="zh-CN"/>
        </w:rPr>
        <w:t>饭店油烟机清洗方法。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　一、肥皂水涂抹清洗法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把肥皂块辗成碎末状，加入少许水制成糨糊状，然后在油烟机使用前，涂抹在其叶轮等器件表面。等油烟机用过一段时间需要清洗的时候，只要拆下叶轮等器件用抹布擦一擦，油污很容易就可以去掉了。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二、洗洁精食醋浸泡清洗法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准备一盆温水，然后滴入3到5滴洗洁精和50毫升的食醋，混合后搅拌均匀。把用过一段时间的沾有油烟的油烟机的叶轮拆下浸泡在混合液中，大约浸泡10至20分钟后，拿出来再用干净的抹布擦洗。油烟机的外壳及其它部件也可以采用此溶液清洗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　三、高压锅蒸汽冲洗法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把高压锅内的冷水烧沸，待有蒸汽不断排出时取下限压阀，打开油烟机，将蒸汽水柱对准旋转扇叶。由于高热水蒸气不断冲入扇叶等部件，油污水会逐渐流入储油盒里，直到油盒里没有油为止。</w:t>
      </w: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E4BBD"/>
    <w:rsid w:val="0B691048"/>
    <w:rsid w:val="3043357F"/>
    <w:rsid w:val="40D11CD8"/>
    <w:rsid w:val="449D2638"/>
    <w:rsid w:val="4EB145AD"/>
    <w:rsid w:val="519B646F"/>
    <w:rsid w:val="539E4BBD"/>
    <w:rsid w:val="5555727B"/>
    <w:rsid w:val="59F60125"/>
    <w:rsid w:val="6841292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2018-10-19T08:48:00Z</dcterms:created>
  <dc:creator>admin</dc:creator>
  <cp:lastModifiedBy>admin</cp:lastModifiedBy>
  <dcterms:modified xsi:type="dcterms:W3CDTF">2018-10-19T08:58:21Z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