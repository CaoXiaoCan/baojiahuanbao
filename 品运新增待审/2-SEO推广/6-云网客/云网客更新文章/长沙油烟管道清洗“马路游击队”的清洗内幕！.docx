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长沙油烟管道清洗“马路游击队”的清洗内幕！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人们在对高品质生活表现出更高的追求时，就把油烟机请进了自己家的厨房里，体验了一把现代化的除油烟感觉，让我们的烹饪环境更加的干净、健康。可是油烟机在长期使用后，容易在滤油器、涡轮、内部腔体等部位堆积大量油垢，长期不清洗很容易引发火灾，而且严重影响厨师的健康，但是小编建议选择专业的油烟管道清洗公司比“马路游击队”要好得多。下面给大家看看“马路游击队”油烟管道清洗内幕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言而无信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 开始先与客户谈好价格，半途变卦。当油烟机内部零件拆得七零八落时，向客户提出加价，理由是：太脏了，要花费很多清洗药剂才能洗干净，否则就会亏本。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2、偷梁换柱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 这是较常见较恶劣的一招。当油烟机从客户家拆下搬出后，快速分解零部件，同时向客户索要开水、旧报纸等，支走客户，把事先准备好的坏零件（烂密封圈或其他等）拿出来与客户完好无损的零部件掉包，然后讹诈客户高价材料费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3、化整为零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 按理清洗报价中应该包含油烟机所有部分，因为这是应该整体，有的人对于自己有没有能力清洗到什么程度，心中没底，对客户装聋作哑。等油烟机洗好后要么个别地方不洗，要么单独部件另外收费。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4、反装错装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 如果客户人员众多，盯得紧没办法得手时，就在较后组装时故意把油槽或风门等给装反、装歪货堵死，这样一来油烟机该漏油的地方不漏油，不该漏油的地方到处漏油，害的客户叫苦不堪。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5、无中生有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有许多种油烟机原本设计的时候，某些部位根本就没有密封圈、皮垫之类的玩意，却一定要客户买他高价零部件加装上去，并拍着胸脯信誓旦旦。其实只是画蛇添足、有害无益，不但影响油路畅通，还会破坏原来零部件之间的平衡关系，加速零部件的损坏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1CA3B6"/>
    <w:multiLevelType w:val="singleLevel"/>
    <w:tmpl w:val="B41CA3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5138A"/>
    <w:rsid w:val="089C3453"/>
    <w:rsid w:val="0ACA3928"/>
    <w:rsid w:val="13235467"/>
    <w:rsid w:val="13C75BC3"/>
    <w:rsid w:val="1C783EEF"/>
    <w:rsid w:val="23F22BEC"/>
    <w:rsid w:val="28DF48E6"/>
    <w:rsid w:val="291D60FA"/>
    <w:rsid w:val="2C3D2B7F"/>
    <w:rsid w:val="37A26B25"/>
    <w:rsid w:val="3C103301"/>
    <w:rsid w:val="3F524430"/>
    <w:rsid w:val="3FA5138A"/>
    <w:rsid w:val="411E79E1"/>
    <w:rsid w:val="50BB1528"/>
    <w:rsid w:val="58D3731E"/>
    <w:rsid w:val="5C762A53"/>
    <w:rsid w:val="611D6123"/>
    <w:rsid w:val="6ACF4E36"/>
    <w:rsid w:val="6D535020"/>
    <w:rsid w:val="710A659E"/>
    <w:rsid w:val="765D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2018-09-10T02:43:00Z</dcterms:created>
  <dc:creator>admin</dc:creator>
  <cp:lastModifiedBy>admin</cp:lastModifiedBy>
  <dcterms:modified xsi:type="dcterms:W3CDTF">2018-09-10T03:09:45Z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