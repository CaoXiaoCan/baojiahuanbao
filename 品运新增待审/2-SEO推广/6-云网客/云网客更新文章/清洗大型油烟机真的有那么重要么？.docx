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清洗大型油烟机</w:t>
      </w:r>
      <w:r>
        <w:rPr>
          <w:rFonts w:hint="eastAsia"/>
          <w:b/>
          <w:bCs/>
          <w:sz w:val="28"/>
          <w:szCs w:val="28"/>
          <w:lang w:val="en-US" w:eastAsia="zh-CN"/>
        </w:rPr>
        <w:t>真的有那么重要么？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个保养得好的油烟机使用的寿命至少是8年，而很多家庭的油烟机并不能达到那个使用年限，这个主要和不了解油烟机的运行规则有很大关系，再加上很多人的思维里并也不知道要定期对油烟机进行清洗，这样的后果就是，</w:t>
      </w:r>
      <w:r>
        <w:rPr>
          <w:sz w:val="28"/>
          <w:szCs w:val="28"/>
        </w:rPr>
        <w:t>吸风扇叶上粘满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"http://www.so.com/s?q=%E6%B2%B9%E6%B1%A1&amp;ie=utf-8&amp;src=internal_wenda_recommend_textn" \t "https://wenda.so.com/q/_blank"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油污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，会加重电机的运转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"http://www.so.com/s?q=%E8%B4%9F%E8%8D%B7&amp;ie=utf-8&amp;src=internal_wenda_recommend_textn" \t "https://wenda.so.com/q/_blank"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负荷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，也有可能因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"http://www.so.com/s?q=%E6%89%87%E5%8F%B6&amp;ie=utf-8&amp;src=internal_wenda_recommend_textn" \t "https://wenda.so.com/q/_blank"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扇叶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上所粘附的污垢不匀均，从而造成电机转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"http://www.so.com/s?q=%E5%8A%A8%E5%B9%B3%E8%A1%A1&amp;ie=utf-8&amp;src=internal_wenda_recommend_textn" \t "https://wenda.so.com/q/_blank"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动平衡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变差，最终</w:t>
      </w:r>
      <w:r>
        <w:rPr>
          <w:rFonts w:hint="eastAsia"/>
          <w:sz w:val="28"/>
          <w:szCs w:val="28"/>
          <w:lang w:val="en-US" w:eastAsia="zh-CN"/>
        </w:rPr>
        <w:t>油烟机自然而然就坏了。所以小编建议，要好好的清洗保养油烟机才是最重要的。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厨房排油烟系统系统的组成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一个现代的排油烟系统主要包括：排烟罩、管道系统和风机排烟罩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排烟罩用来收集从烹饪中散发出来的物质，这些物质来自食物和热处理过程，包含固态、液态、气态。几乎所有的排烟罩都是用不锈钢做的，其中油烟过滤器、分离器实际上都是火灾防范装置。今天我们用的最多的过滤器包括滤网、滤水器、干式过滤器三种。过滤器能够收集细微油污颗粒及蒸汽，但容易固体结构，使这些过滤器的弱点。新的滤网式过滤器通过增大接触面积，使其更具有吸收效果。过滤器需要一种过滤介质来收集油污。大部分过滤器都有不锈钢或者铝制成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油污及其危害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当蒸汽、油脂、固体污染物通过排烟罩、管道、风机时，都会沉积在这些组件表面，久而久之就形成油污。根据烹调的类型和使用量，排油烟系统很短时间内就会沉积大量油污，一年就能达到几百公斤。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火灾危险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每年在美国发生大约5000起餐厅火灾，损失高到8千万美元。这类火灾通常发生在烹调区域，然后通过排油烟系统迅速蔓延至房顶。油污燃烧最高可达1400度。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环境健康隐患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排油烟系统内油污的不断沉积，不但产生肮脏的气味，更容易滋生细菌，成为环境健康的危害。加大能耗，减少使用寿命，排油烟系统内的油污沉积增大了空气流通阻力，从而需要加大风机负荷，以保证正常工作。同时也缩短了设备使用寿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清洗的方法：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在排油烟系统中，一些部分是方便拆卸、可触及的，如排烟罩、过滤器、风机。通常利用热压(&gt;120巴)配合专用化学洗涤剂(pH&gt;14)就能够清洗这些组件。而另一些不易触及、不可拆卸的，如垂直、竖直的管道，就需要专门的设备及方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在很多情况下，从这些地方除去油污的唯一方法就是利用高温蒸气和化学清洗剂。通过这种方法使油污回到初始的液体状态，从而将油污从管道深处清洗出来。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D0CB7"/>
    <w:rsid w:val="1565639A"/>
    <w:rsid w:val="2F253739"/>
    <w:rsid w:val="3F092DFC"/>
    <w:rsid w:val="4D355CEE"/>
    <w:rsid w:val="4F1D78CC"/>
    <w:rsid w:val="556D0CB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2018-08-29T03:41:00Z</dcterms:created>
  <dc:creator>Administrator</dc:creator>
  <cp:lastModifiedBy>Administrator</cp:lastModifiedBy>
  <dcterms:modified xsi:type="dcterms:W3CDTF">2018-08-29T03:51:24Z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