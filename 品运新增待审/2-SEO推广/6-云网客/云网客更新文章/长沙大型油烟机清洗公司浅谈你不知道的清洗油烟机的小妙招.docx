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长沙大型油烟机清洗公司浅谈你不知道的清洗油烟机的小妙招！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吸油烟机一直是家庭厨房里必备的电器，能够创造一个良好的烹饪环境，保证家庭主妇的身心健康。但是大多数使用油烟机的人们就应该知道，长时间的油烟累积，让吸油烟机上面裹上了一层厚厚的油污层，如果不清洗油烟机的话，不仅会影响油烟机的使用效果，而且也很容易坏。下面</w:t>
      </w:r>
      <w:r>
        <w:rPr>
          <w:rFonts w:hint="eastAsia"/>
          <w:sz w:val="28"/>
          <w:szCs w:val="28"/>
          <w:lang w:val="en-US" w:eastAsia="zh-CN"/>
        </w:rPr>
        <w:t>长沙大型油烟机清洗公司就教你几个清洗油烟机的小妙招！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肥皂液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肥皂液是清洗吸油烟机的常用清洁剂，对清除油污有神奇的效果。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方法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首先把肥皂制成肥皂液，然后用抹布沾上肥皂液抹在吸油烟机的叶轮、外壳、网罩、风轮等的表面。然后开启吸油烟机，让它运转一段时间。最后拆下有油污的叶轮网罩，用抹布来擦拭，就能够把吸油烟机上的油污彻底清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小苏打+热水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用小苏打加热水清洗吸油烟机是一种省时省力的方法。小苏打加热水的除油污效果比一些大品牌的清洗剂还要给力。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方法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先烧开一锅水，然后放入小苏打，搅匀后倒入一个容器中，接着把吸油烟机的各个部件拆下来放入溶液中浸泡，大约20分钟后，用抹布轻轻擦洗，烟机零部件就可以焕然一新。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清洗剂+醋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清洗剂是专门来清洗油污的，再加上醋的话，效果会好上加好。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方法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找一个盆倒满温水，在其中滴入五六滴清洗剂，再倒入60ml的醋，浸泡液就制成了。然后把吸油烟机的各个部件拆下来放入浸泡液中浸泡半个小时，再用抹布轻轻擦拭即可。其它部位的油污可以直接用抹布蘸浸泡液进行清洗，绝对可以让你的烟机立马变得干净明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保鲜膜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长沙大型油烟机清洗公司</w:t>
      </w:r>
      <w:r>
        <w:rPr>
          <w:rFonts w:hint="eastAsia"/>
          <w:sz w:val="28"/>
          <w:szCs w:val="28"/>
        </w:rPr>
        <w:t>在这里推荐保鲜膜并非是用来清洗油污的，而是用来预防油垢。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方法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在清洗干净烟机后，把保鲜膜贴合在吸油烟机面板上或铺在储油盒里面，在下一次清洗前，把保鲜膜轻轻一揭，就可以把油污清理出来，再稍微擦拭一下，立马就干净了。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D06C4"/>
    <w:rsid w:val="06010112"/>
    <w:rsid w:val="08DF3116"/>
    <w:rsid w:val="164671E4"/>
    <w:rsid w:val="235D06C4"/>
    <w:rsid w:val="5A56363A"/>
    <w:rsid w:val="5D4E4424"/>
    <w:rsid w:val="5F2635F9"/>
    <w:rsid w:val="6D535020"/>
    <w:rsid w:val="71B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2018-08-21T03:32:00Z</dcterms:created>
  <dc:creator>Administrator</dc:creator>
  <cp:lastModifiedBy>Administrator</cp:lastModifiedBy>
  <dcterms:modified xsi:type="dcterms:W3CDTF">2018-08-21T03:43:32Z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