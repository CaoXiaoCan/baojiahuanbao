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衡阳专业中央空调清洗公司说说商场中央空调清洗的内容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中央空调如果不进行清洗，我们在逛商场的时候，会闻到一股“发霉”的味道，严重影响了逛商场的心情，所以商场的中央空调也是需要经常清洗的。</w:t>
      </w:r>
      <w:r>
        <w:rPr>
          <w:sz w:val="28"/>
          <w:szCs w:val="28"/>
        </w:rPr>
        <w:t>因为时间长了，中央空调的内部会沾染大量的脏东西，及时清理才能让空调运行</w:t>
      </w:r>
      <w:r>
        <w:rPr>
          <w:rFonts w:hint="eastAsia"/>
          <w:sz w:val="28"/>
          <w:szCs w:val="28"/>
          <w:lang w:eastAsia="zh-CN"/>
        </w:rPr>
        <w:t>耗能更低</w:t>
      </w:r>
      <w:r>
        <w:rPr>
          <w:sz w:val="28"/>
          <w:szCs w:val="28"/>
        </w:rPr>
        <w:t>，而且对进出商场的人来说，也能减少细菌等的侵扰，今天给大家介绍商场中央空调清洗的</w:t>
      </w:r>
      <w:r>
        <w:rPr>
          <w:rFonts w:hint="eastAsia"/>
          <w:sz w:val="28"/>
          <w:szCs w:val="28"/>
          <w:lang w:eastAsia="zh-CN"/>
        </w:rPr>
        <w:t>基本知识。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商场中央空调清洗的内容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中央空调风管清洗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场中央空调的风管是一定要经常清洗的，长期不清洗的风机盘管会滋生多种病菌，这些病菌会引起人体呼吸道疾病，清洗的方法主要是采用机械清洗与人工清洗，清除所有通风管道内的可视污染物，并采取有效的措施，控制敏感的异味、尘土等影响工作生活的情况，清洗过程中清除的污染物还要收集处理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</w:rPr>
        <w:t>中央空调冷凝器清洗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场中央空调清洗冷凝器也是一个必须要清洗的部位。根据客户的需求，提供主机通炮，或是安装在线自动清洗装置。彻底清洗中央空调主机冷凝器上的污垢，恢复冷凝器的热交换效率。清洗了冷凝器之后，能让冷却管保持清洁的状况，不仅能减轻空调的劳动强度，而且还能延长冷却管的使用时间，增加了用户的经济效益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sz w:val="28"/>
          <w:szCs w:val="28"/>
        </w:rPr>
        <w:t>中央空调部件清洗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专用工具、器械对部件进行清洗，确保清洗后的空调系统部件均满足有关标准。检查冷却水是否有致病微生物，首先采用化学方法对冷却水和塔壁进行消毒处理，然后将塔内的水排空，并对冷却塔内壁进行彻底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sz w:val="28"/>
          <w:szCs w:val="28"/>
        </w:rPr>
        <w:t>中央空调冷却水检测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场中央空调清洗工作做好了，能减少细菌滋生，能去除污泥，能让空调工作更顺畅，能减少对人们的伤害。清洗干净了空调，能减少管道堵塞、腐蚀等情况，能减少故障和损坏的发生，一年下来可以节省很多的维修和更换零部件的费用，还能延长设备的使用时间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商场中央空调清洗是一个较为专业而且繁琐的工作，最好请专业而认真负责的</w:t>
      </w:r>
      <w:r>
        <w:rPr>
          <w:rFonts w:hint="eastAsia"/>
          <w:sz w:val="28"/>
          <w:szCs w:val="28"/>
          <w:lang w:eastAsia="zh-CN"/>
        </w:rPr>
        <w:t>中央空调清洗公司</w:t>
      </w:r>
      <w:r>
        <w:rPr>
          <w:sz w:val="28"/>
          <w:szCs w:val="28"/>
        </w:rPr>
        <w:t>来提供服务，保证</w:t>
      </w:r>
      <w:r>
        <w:rPr>
          <w:rFonts w:hint="eastAsia"/>
          <w:sz w:val="28"/>
          <w:szCs w:val="28"/>
          <w:lang w:eastAsia="zh-CN"/>
        </w:rPr>
        <w:t>了</w:t>
      </w:r>
      <w:r>
        <w:rPr>
          <w:sz w:val="28"/>
          <w:szCs w:val="28"/>
        </w:rPr>
        <w:t>清洗效果，</w:t>
      </w:r>
      <w:r>
        <w:rPr>
          <w:rFonts w:hint="eastAsia"/>
          <w:sz w:val="28"/>
          <w:szCs w:val="28"/>
          <w:lang w:eastAsia="zh-CN"/>
        </w:rPr>
        <w:t>还有稳定的售后保障，</w:t>
      </w:r>
      <w:r>
        <w:rPr>
          <w:sz w:val="28"/>
          <w:szCs w:val="28"/>
        </w:rPr>
        <w:t>实现经济效益最大化。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F7298"/>
    <w:rsid w:val="0FA3492B"/>
    <w:rsid w:val="115D11E6"/>
    <w:rsid w:val="11DF7298"/>
    <w:rsid w:val="162A3CE2"/>
    <w:rsid w:val="25F85766"/>
    <w:rsid w:val="2A965309"/>
    <w:rsid w:val="2AD56357"/>
    <w:rsid w:val="31424206"/>
    <w:rsid w:val="46C04E2D"/>
    <w:rsid w:val="477752B7"/>
    <w:rsid w:val="4F49648A"/>
    <w:rsid w:val="51C1273B"/>
    <w:rsid w:val="58535974"/>
    <w:rsid w:val="5A6A35A7"/>
    <w:rsid w:val="603555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2018-09-15T08:08:00Z</dcterms:created>
  <dc:creator>admin</dc:creator>
  <cp:lastModifiedBy>admin</cp:lastModifiedBy>
  <dcterms:modified xsi:type="dcterms:W3CDTF">2018-09-15T08:19:20Z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