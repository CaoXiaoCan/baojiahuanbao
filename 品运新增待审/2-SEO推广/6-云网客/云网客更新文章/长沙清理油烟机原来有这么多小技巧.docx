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长沙清理油烟机原来有这么多小技巧！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清洗油烟机已经成为了我们日常生活中的必须，为了给自己身心健康提供保障，也为了做出更加美味可口的饭菜，对油烟机的清洗就显得尤为重要了。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长期不清洗油烟机会有以下问题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一、火灾危险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①油烟机的排油烟罩漏油，滴在炉头上容易引起火灾。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②风机叶轮、机壁机底机油太多，影响风机正常工作，电机负荷过重，电线短路，焚毁发动机致使火灾。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③长期未清洗油烟机，电流是正常值得3~5倍，这时候很容易使电机烧坏。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二、油烟机抽风成效下降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三、发生氧化形成腐蚀，生锈。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四、危害健康，容易致癌。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①食物在高温烹调下会发生很多的“热氧化分化产品”，以烟雾方式散到空气中，构成油烟气。主要有，醛、酮、醇等，其间苯并芘、挥发性亚硝胺、杂环胺等已知高致癌物。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②厨房油烟严重危害呼吸道和肌肤，可致使慢性咽炎、鼻炎、气管炎等呼吸道疾病。对女人的肌肤损伤更大。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③长时间在厨房油烟中的脂肪氧化物会引发心脑血管疾病的概率更高。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定期清洗油烟机，对电机是一个很好的保护作用，延长机器寿命。烟油对人体的危害不亚于抽烟！只要从油烟机来彻底治愈油烟污染！才彻底地维护家庭女人的呼吸和肌肤不受伤！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长沙清理油烟机小技巧：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抽油烟效果差。原因及处理：安装点离炉灶过高，适当降低安装点；排气管过长或出风口方向选择不当，适当缩短排气管，重新选择出风口方向；密封条失效漏气，更换密封条使其密封严实；内循环式活性碳失效，更换活性碳；室内外压差过大，适当打开门、窗减小室内外压差；电压过低，必要时要配置稳压器；吸风通路被油污堵塞，清洗油污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运转时有异常声音或噪音大。原因及处理：装配不当使风叶松动而碰导风框产生异常声音，重新正确装配、紧固风叶紧钉；电机轴承严重磨损，必须更换同型号轴承；电机装配不良，校正电机定子转子间隙使其均匀，如轴向有窜动，应加适当垫圈；风叶变形不平衡，校正风叶，调风叶的动、静平衡；出风管道设计不合理。出风管道尽量少拐弯，拐弯处要弧度大而呈圆 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D3663"/>
    <w:multiLevelType w:val="singleLevel"/>
    <w:tmpl w:val="B12D36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773CB"/>
    <w:rsid w:val="30F773CB"/>
    <w:rsid w:val="46FD453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2018-08-22T03:07:00Z</dcterms:created>
  <dc:creator>Administrator</dc:creator>
  <cp:lastModifiedBy>Administrator</cp:lastModifiedBy>
  <dcterms:modified xsi:type="dcterms:W3CDTF">2018-08-22T03:11:59Z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