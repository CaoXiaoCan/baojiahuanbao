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湖南湘潭专业的家政服务公司简述中央空调清洗的步骤！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中央空调在办公室这样的场所使用的是比较多的，这是公司考虑到给员工营造一个舒心的办公环境，能显著提高他们的工作效率。而在中央空调长期的使用过程中，会在里面堆积大量的灰尘，所以就</w:t>
      </w:r>
      <w:r>
        <w:rPr>
          <w:rFonts w:hint="eastAsia"/>
          <w:sz w:val="28"/>
          <w:szCs w:val="28"/>
        </w:rPr>
        <w:t xml:space="preserve">需要及时做好清洗，否则会影响到工作人员的健康，减少患空调病的危险。 </w:t>
      </w:r>
      <w:r>
        <w:rPr>
          <w:rFonts w:hint="eastAsia"/>
          <w:sz w:val="28"/>
          <w:szCs w:val="28"/>
          <w:lang w:val="en-US" w:eastAsia="zh-CN"/>
        </w:rPr>
        <w:t>那么</w:t>
      </w:r>
      <w:r>
        <w:rPr>
          <w:rFonts w:hint="eastAsia"/>
          <w:sz w:val="28"/>
          <w:szCs w:val="28"/>
        </w:rPr>
        <w:t>办公室中央空调清洗</w:t>
      </w:r>
      <w:r>
        <w:rPr>
          <w:rFonts w:hint="eastAsia"/>
          <w:sz w:val="28"/>
          <w:szCs w:val="28"/>
          <w:lang w:val="en-US" w:eastAsia="zh-CN"/>
        </w:rPr>
        <w:t>应该怎么做呢？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办公室中央空调清洗—办公室中央空调清洗前需做准备工作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进行中央空调清洗之前，是需要先准备上清洗工具的。这项工作一般是需要专业人员来完成的，需要准备上中央空调机专业清洗液、两块软抹布、毛刷式吸尘器、以及充足的清水。各个所需要使用的准备工具都应该准备齐全了，这样在清洗的时候，不至于缺少工具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办公室中央空调清洗—办公室中央空调清洗的步骤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中央空调清洗，外部是比较简单的，使用干净而柔软的抹布去擦拭，那么就能让外部看起来干净多了。这个工作一般用户自己就能操作完成。而对于中央空调内部的过滤网，还有冷凝器和蒸发器等清洗，也都是需要注意清理好的。冷凝器和蒸发器是中央空调的核心性零部件，需要先从这里开始，因为是需要一定时间来变干的。这个清理工作用户绝对不能自己去做，小心损坏了蒸发器和冷凝器，而是一定要请专业的工作人员来提供专业的服务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中央空调的过滤器清洗是一定要切断电源的，需要按照说明书将过滤网取出来，用毛刷式吸尘器将里面的灰尘吸出，在将过滤网放入清水中清洗。对于过滤网的清洗，特别脏的时候，还需要使用清洁剂清洗，用软毛刷去擦拭，动作要轻柔，小心损坏了。等彻底晾干之后，再安装上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办公室所使用的中央空调清洗是一个比较</w:t>
      </w:r>
      <w:r>
        <w:rPr>
          <w:rFonts w:hint="eastAsia"/>
          <w:sz w:val="28"/>
          <w:szCs w:val="28"/>
          <w:lang w:val="en-US" w:eastAsia="zh-CN"/>
        </w:rPr>
        <w:t>精细</w:t>
      </w:r>
      <w:r>
        <w:rPr>
          <w:rFonts w:hint="default"/>
          <w:sz w:val="28"/>
          <w:szCs w:val="28"/>
        </w:rPr>
        <w:t>的工作，用户一般只能做外壳的简单清理，而对于内部的专业清洗，还是需要请专业的</w:t>
      </w:r>
      <w:r>
        <w:rPr>
          <w:rFonts w:hint="eastAsia"/>
          <w:sz w:val="28"/>
          <w:szCs w:val="28"/>
          <w:lang w:val="en-US" w:eastAsia="zh-CN"/>
        </w:rPr>
        <w:t>家政服务公司的</w:t>
      </w:r>
      <w:r>
        <w:rPr>
          <w:rFonts w:hint="default"/>
          <w:sz w:val="28"/>
          <w:szCs w:val="28"/>
        </w:rPr>
        <w:t>工作人员来完成的，清洗之后，还需要消毒等，还需要检查等，各个工作都应该做到位了，从而让空调能轻松工作，让办公室的工作人员身体更为健康。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74DCD"/>
    <w:rsid w:val="0AD74DCD"/>
    <w:rsid w:val="0B13164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2018-08-17T01:31:00Z</dcterms:created>
  <dc:creator>Administrator</dc:creator>
  <cp:lastModifiedBy>Administrator</cp:lastModifiedBy>
  <dcterms:modified xsi:type="dcterms:W3CDTF">2018-08-17T01:48:27Z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