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株洲专业空调清洗公司说说中央空调主机清洗的原理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空调之所以有使用的寿命长短，这都跟空调清洗保养的次数有很大的关系，如果是一年到头都难得洗一次，空调使用的寿命短也只能怪你自己了，有研究事实证明，经过清洗保养的空调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sz w:val="28"/>
          <w:szCs w:val="28"/>
        </w:rPr>
        <w:t>有利于提高</w:t>
      </w:r>
      <w:r>
        <w:rPr>
          <w:rFonts w:hint="eastAsia"/>
          <w:sz w:val="28"/>
          <w:szCs w:val="28"/>
          <w:lang w:val="en-US" w:eastAsia="zh-CN"/>
        </w:rPr>
        <w:t>空调的</w:t>
      </w:r>
      <w:r>
        <w:rPr>
          <w:sz w:val="28"/>
          <w:szCs w:val="28"/>
        </w:rPr>
        <w:t>制冷效果，缩短降温时间，</w:t>
      </w:r>
      <w:r>
        <w:rPr>
          <w:rFonts w:hint="eastAsia"/>
          <w:sz w:val="28"/>
          <w:szCs w:val="28"/>
          <w:lang w:val="en-US" w:eastAsia="zh-CN"/>
        </w:rPr>
        <w:t>使</w:t>
      </w:r>
      <w:r>
        <w:rPr>
          <w:sz w:val="28"/>
          <w:szCs w:val="28"/>
        </w:rPr>
        <w:t>空调</w:t>
      </w:r>
      <w:r>
        <w:rPr>
          <w:rFonts w:hint="eastAsia"/>
          <w:sz w:val="28"/>
          <w:szCs w:val="28"/>
          <w:lang w:val="en-US" w:eastAsia="zh-CN"/>
        </w:rPr>
        <w:t>更加</w:t>
      </w:r>
      <w:r>
        <w:rPr>
          <w:sz w:val="28"/>
          <w:szCs w:val="28"/>
        </w:rPr>
        <w:t>节能，</w:t>
      </w:r>
      <w:r>
        <w:rPr>
          <w:rFonts w:hint="eastAsia"/>
          <w:sz w:val="28"/>
          <w:szCs w:val="28"/>
          <w:lang w:val="en-US" w:eastAsia="zh-CN"/>
        </w:rPr>
        <w:t>最主要的是可以</w:t>
      </w:r>
      <w:r>
        <w:rPr>
          <w:sz w:val="28"/>
          <w:szCs w:val="28"/>
        </w:rPr>
        <w:t>延长空调</w:t>
      </w:r>
      <w:r>
        <w:rPr>
          <w:rFonts w:hint="eastAsia"/>
          <w:sz w:val="28"/>
          <w:szCs w:val="28"/>
          <w:lang w:val="en-US" w:eastAsia="zh-CN"/>
        </w:rPr>
        <w:t>主机的</w:t>
      </w:r>
      <w:r>
        <w:rPr>
          <w:sz w:val="28"/>
          <w:szCs w:val="28"/>
        </w:rPr>
        <w:t>使用寿命，</w:t>
      </w:r>
      <w:r>
        <w:rPr>
          <w:rFonts w:hint="eastAsia"/>
          <w:sz w:val="28"/>
          <w:szCs w:val="28"/>
          <w:lang w:val="en-US" w:eastAsia="zh-CN"/>
        </w:rPr>
        <w:t>空调保养清洗</w:t>
      </w:r>
      <w:r>
        <w:rPr>
          <w:sz w:val="28"/>
          <w:szCs w:val="28"/>
        </w:rPr>
        <w:t>是合理使用空调，加强规范管理的重要组成部分。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中央空调主机清洗的目的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一、增加热交换效率；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二、减少主机负荷，降低能源消耗；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三、防止发生腐蚀，延长设备的使用寿命。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四、保障空调的换气质量，避免人体受到细菌感染。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空调的主机清洗</w:t>
      </w:r>
      <w:r>
        <w:rPr>
          <w:sz w:val="28"/>
          <w:szCs w:val="28"/>
        </w:rPr>
        <w:t>包括蒸发器、冷凝器、吸收器及换热器铜管。随着空调主机运行时间的增加，主机内蒸发器、冷凝器、吸收器及换热器内铜管管壁产生水垢、锈垢，堵塞铜管，导致空调主机出力降低，甚至停机现象。</w:t>
      </w:r>
      <w:r>
        <w:rPr>
          <w:rFonts w:hint="eastAsia"/>
          <w:sz w:val="28"/>
          <w:szCs w:val="28"/>
          <w:lang w:val="en-US" w:eastAsia="zh-CN"/>
        </w:rPr>
        <w:t>保嘉清洗公司采用</w:t>
      </w:r>
      <w:r>
        <w:rPr>
          <w:sz w:val="28"/>
          <w:szCs w:val="28"/>
        </w:rPr>
        <w:t>物理和化学方法，彻底清除铜管内壁的水垢、锈垢、粘泥等，从而保证主机正常运行。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1、物理清洗：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对主机水侧铜管进行“通炮”，适用于主机水侧铜管轻微软垢或新建系统，是一种经济有效的方法。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操作：打开主机端盖，用通炮器逐一对铜管逐根通炮，清洗管壁的生物粘泥和锈渣，通炮完毕则用高压水冲洗干净。然后将水室侧面、端盖内壁所有锈渣、垢块彻底铲除，并刷两遍防锈漆，起到除锈、防锈，除垢、防垢的作用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2、化学清洗：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保嘉清洗公司</w:t>
      </w:r>
      <w:r>
        <w:rPr>
          <w:rFonts w:hint="eastAsia"/>
          <w:sz w:val="28"/>
          <w:szCs w:val="28"/>
        </w:rPr>
        <w:t>采用专业单台循环清洗的方法，用有机酸加络合剂，配以高效缓蚀剂，对铜管的腐蚀比无机酸低十几倍，在有效地保护设备的基础上可以快速除垢、除锈。清洗结束后对铜管进行预膜处理，可以极大地延缓设备的腐蚀速度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bookmarkStart w:id="0" w:name="_GoBack"/>
      <w:r>
        <w:rPr>
          <w:rFonts w:hint="eastAsia"/>
          <w:sz w:val="28"/>
          <w:szCs w:val="28"/>
          <w:lang w:val="en-US" w:eastAsia="zh-CN"/>
        </w:rPr>
        <w:t>选择专业的空调清洗公司，能让你家的空调清洗事半功倍。</w:t>
      </w:r>
    </w:p>
    <w:bookmarkEnd w:id="0"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45C2F"/>
    <w:rsid w:val="10803DBE"/>
    <w:rsid w:val="10DE5ED1"/>
    <w:rsid w:val="1695041A"/>
    <w:rsid w:val="17745C2F"/>
    <w:rsid w:val="1EC903A2"/>
    <w:rsid w:val="1FF03CF5"/>
    <w:rsid w:val="23F84501"/>
    <w:rsid w:val="2C5502C3"/>
    <w:rsid w:val="35D67C5E"/>
    <w:rsid w:val="3A9E1627"/>
    <w:rsid w:val="3B5F10A3"/>
    <w:rsid w:val="3CE353C4"/>
    <w:rsid w:val="3E8617A6"/>
    <w:rsid w:val="5C8A7F66"/>
    <w:rsid w:val="67E311B5"/>
    <w:rsid w:val="6C293473"/>
    <w:rsid w:val="6D535020"/>
    <w:rsid w:val="6E66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2018-08-31T07:52:00Z</dcterms:created>
  <dc:creator>Administrator</dc:creator>
  <cp:lastModifiedBy>Administrator</cp:lastModifiedBy>
  <dcterms:modified xsi:type="dcterms:W3CDTF">2018-08-31T08:50:50Z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