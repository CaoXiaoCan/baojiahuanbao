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株洲油烟管道清洗加盟公司保嘉简述油烟净化器正确的清洗方法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bookmarkEnd w:id="0"/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油烟净化器广泛应用于厨房的排烟系统中，也因为有了油烟净化器才能保障排出的油烟气体是无污染的，通过油烟净化器的油烟净化，将油烟分解为油粒、二氧化碳和水，最后把油粒收集并排出洁净空气。油烟净化器经过长时间的工作，会积累很多污垢，导致它的净化效果变差。油烟净化器需要定期进行清洗维护，才能保证工作效率，并且延长设备的工作寿命。可能很多人也会定期清洗油烟净化器，但是设备的工作效率却一直下降，这就是因为清洗工作人员清洗的方法不对，就没有达到很好的效果。下面跟保嘉清洗一起来了解：油烟净化器的正确清洗方法。          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油烟净化器正确清洗的步骤：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1、取出电场。我们要清洗的是油烟净化器中的电池，在取出电池之前，必须先把设备的电源开关关闭，然后小心取出电场。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、准备清洗的水。先准备好一个装水的容器，容器的大小应该能装下电场。在容器中注入温水（40~50度），然后向水中加入烧碱，按照比例（1：20）配置，轻轻搅拌让烧碱溶解在水中。注意水量应该能浸莫过电场。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3、浸泡电场。将取出来的电场放入容器的水中，让其浸泡20分钟，每隔2分钟提起电场，循环多次提起，直至电场干净。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4、电场放置地面。将浸泡后的电场拿出来，并平放于干净的地面。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5、水枪冲洗。用水枪直接对着电场冲洗，将电场冲洗干净。用水枪冲洗是因为水枪的冲力比较大，能够把那些浸泡不掉的污垢冲掉，让电场更干净。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6、晾干电场。将电场放在架子上，让电场上的水自然晾干，晾干后把电场重新装回净化器中。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      保嘉清洗希望大家能够定期清洗油烟净化器，建议油烟净化器每三个月清洗一次，如果设备工作的地方油烟比较重的，建议每月清洗一次。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B4756"/>
    <w:rsid w:val="02F069E5"/>
    <w:rsid w:val="0B072F67"/>
    <w:rsid w:val="25B65E5A"/>
    <w:rsid w:val="2807746A"/>
    <w:rsid w:val="2D2B70C0"/>
    <w:rsid w:val="2D333774"/>
    <w:rsid w:val="337C3EB5"/>
    <w:rsid w:val="37FD0C88"/>
    <w:rsid w:val="3CBB4756"/>
    <w:rsid w:val="40995ADD"/>
    <w:rsid w:val="4C5224C6"/>
    <w:rsid w:val="4E8F11A8"/>
    <w:rsid w:val="50D7418E"/>
    <w:rsid w:val="53A42658"/>
    <w:rsid w:val="55483509"/>
    <w:rsid w:val="57517874"/>
    <w:rsid w:val="683B23C5"/>
    <w:rsid w:val="6CAD2399"/>
    <w:rsid w:val="6D535020"/>
    <w:rsid w:val="7323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2018-10-18T01:36:00Z</dcterms:created>
  <dc:creator>admin</dc:creator>
  <cp:lastModifiedBy>admin</cp:lastModifiedBy>
  <dcterms:modified xsi:type="dcterms:W3CDTF">2018-10-18T01:56:15Z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