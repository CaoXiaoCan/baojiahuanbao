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株洲油烟管道清洗加盟公司简述油烟管道清洗标准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油烟机是饭店、酒店、家中常用的厨房设备，而油烟管道排烟不畅已经成为了大多数厨房工作人员最苦恼的话题。特别是现在生活水平提高了，人们对于饮食的要求也上升了，饭店的生意也好了，就只有厨房的油烟机问题变多了，不是排烟不畅就是油烟机工作效率降低了，归根结底还是因为油烟管道没有清洗的缘故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油烟管道清洗标准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一、烟罩烟道清洗后90%以上可以见到烟道原有的内壁铁皮色，不残留块状顽固油污;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二、灶台表面免费清洁，做到表面无油污，光亮整洁；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三、风机叶轮达到表面90%以上能够见到底漆，电机底部无沉淀的油污；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四、外部烟道采用不同清洗方式会达到不同的效果；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1、开孔法可做到烟道内壁90%以上露出原有的金属颜色；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2、机械设备法只能清除表面85%左右的油污。 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五、运水烟罩和运水系统清洗维修.添加强力化油剂。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六、</w:t>
      </w:r>
      <w:bookmarkStart w:id="0" w:name="_GoBack"/>
      <w:bookmarkEnd w:id="0"/>
      <w:r>
        <w:rPr>
          <w:sz w:val="28"/>
          <w:szCs w:val="28"/>
        </w:rPr>
        <w:t>清洗后.烟罩表面免费用不锈钢养护剂保养。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84D65"/>
    <w:rsid w:val="02D53484"/>
    <w:rsid w:val="03832920"/>
    <w:rsid w:val="0A643CB8"/>
    <w:rsid w:val="0F414A46"/>
    <w:rsid w:val="1154235B"/>
    <w:rsid w:val="167117F3"/>
    <w:rsid w:val="202A5DBE"/>
    <w:rsid w:val="20BF33D9"/>
    <w:rsid w:val="222944FD"/>
    <w:rsid w:val="22587880"/>
    <w:rsid w:val="284F51AB"/>
    <w:rsid w:val="28C279F8"/>
    <w:rsid w:val="2C0A3B0F"/>
    <w:rsid w:val="2D6C20F4"/>
    <w:rsid w:val="2E584376"/>
    <w:rsid w:val="379C2897"/>
    <w:rsid w:val="418B0E39"/>
    <w:rsid w:val="4D7A4149"/>
    <w:rsid w:val="53EF62A5"/>
    <w:rsid w:val="5436254E"/>
    <w:rsid w:val="60754548"/>
    <w:rsid w:val="61B84D65"/>
    <w:rsid w:val="61F33AE2"/>
    <w:rsid w:val="62456EB5"/>
    <w:rsid w:val="6D09197F"/>
    <w:rsid w:val="6D535020"/>
    <w:rsid w:val="70DC0EFF"/>
    <w:rsid w:val="7359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2018-09-28T08:48:00Z</dcterms:created>
  <dc:creator>admin</dc:creator>
  <cp:lastModifiedBy>admin</cp:lastModifiedBy>
  <dcterms:modified xsi:type="dcterms:W3CDTF">2018-09-28T09:21:23Z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