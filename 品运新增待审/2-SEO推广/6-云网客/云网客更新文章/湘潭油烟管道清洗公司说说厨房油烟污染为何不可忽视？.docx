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湘潭油烟管道清洗公司说说厨房油烟污染为何不可忽视？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由于我们中</w:t>
      </w:r>
      <w:r>
        <w:rPr>
          <w:sz w:val="28"/>
          <w:szCs w:val="28"/>
        </w:rPr>
        <w:t>国</w:t>
      </w:r>
      <w:r>
        <w:rPr>
          <w:rFonts w:hint="eastAsia"/>
          <w:sz w:val="28"/>
          <w:szCs w:val="28"/>
          <w:lang w:val="en-US" w:eastAsia="zh-CN"/>
        </w:rPr>
        <w:t>人们</w:t>
      </w:r>
      <w:r>
        <w:rPr>
          <w:sz w:val="28"/>
          <w:szCs w:val="28"/>
        </w:rPr>
        <w:t>的饮食习惯多以煎、炸、烧、烤为主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而这些利用高温方式做出来的食物基本上都会产生很多有害的油烟，如果直接排到空气中会严重污染环境，经过专业检测发现油烟中</w:t>
      </w:r>
      <w:r>
        <w:rPr>
          <w:sz w:val="28"/>
          <w:szCs w:val="28"/>
        </w:rPr>
        <w:t>包括多种烷烃,醛,醇,苯呋喃等有害气体.还有大量的丁二烯,它具有使细胞产生遗传毒性作用而引起细胞突变,致癌或破坏免疫功能,美国一癌症研究中心</w:t>
      </w:r>
      <w:r>
        <w:rPr>
          <w:rFonts w:hint="eastAsia"/>
          <w:sz w:val="28"/>
          <w:szCs w:val="28"/>
          <w:lang w:val="en-US" w:eastAsia="zh-CN"/>
        </w:rPr>
        <w:t>就有专业数据</w:t>
      </w:r>
      <w:r>
        <w:rPr>
          <w:sz w:val="28"/>
          <w:szCs w:val="28"/>
        </w:rPr>
        <w:t>指出中国妇女患肺癌比例高的原因是高温炒菜的油烟危害所致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会在不断的进步，我们的生活也出现了很大的改观，这不很多人已经把油烟机这个非常好用的设备搬进了家里，为净化厨房的环境和家人的身心健康带来了福音。可是小编前段时间听说有人家里厨房的油烟有回灌到室内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情况发生。下面我就总结了几点原因，供大家参考。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第一种是前些年建的旧的楼房，房屋原有的厨房排烟道堵塞或者不畅，无法正常使用。一些家庭无奈之下只好将油烟从厨房窗户排出。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第二种情况是有的家庭在装修时改动了原来的格局，厨房的灶具远离原有排烟道，连接比较困难，便直接就近把排烟管伸到了窗外。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第三种情况：是一些新房和旧房由于厨房排烟道互相串气，一家炒菜，多家厨房都会闻到没烟的气味，因此有的家庭只好堵塞原有的排风道，另辟蹊径。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那么应该怎么解决这一问题呢？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1、灶具选用一定要注意，让燃料充分得到燃烧。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2、通风烟道一定要处理好，选用通风良好的排风机。</w:t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3、可以在排风机前、后安装一些净化装置，让油烟充分得到吸收。</w:t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4、做好厨房卫生，保持一天一收，天天</w:t>
      </w:r>
      <w:r>
        <w:rPr>
          <w:rFonts w:hint="eastAsia"/>
          <w:sz w:val="28"/>
          <w:szCs w:val="28"/>
          <w:lang w:val="en-US" w:eastAsia="zh-CN"/>
        </w:rPr>
        <w:t>亮晶晶</w:t>
      </w:r>
      <w:r>
        <w:rPr>
          <w:rFonts w:hint="default"/>
          <w:sz w:val="28"/>
          <w:szCs w:val="28"/>
        </w:rPr>
        <w:t>！</w:t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5、定期对厨房排烟系统整套清洗、对每台机器设备检测、保养。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里说到对油烟机等厨房设备要进行定期的清洗，这样做的目的是为了让厨房的环境干净，从而保障家人的身体健康，我们不止需要家人的付出，更应该懂得爱护好每一个家人。如果是自己搞不定的油烟机清洗，建议找专业的油烟机清洗公司就可以了。保嘉清洗公司就挺不错的，有很多大型的政府部门，酒店清洗保洁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F10CF"/>
    <w:rsid w:val="01042052"/>
    <w:rsid w:val="01784E89"/>
    <w:rsid w:val="07587282"/>
    <w:rsid w:val="12896705"/>
    <w:rsid w:val="161A625D"/>
    <w:rsid w:val="1B652AC5"/>
    <w:rsid w:val="27586249"/>
    <w:rsid w:val="2B2D0EB9"/>
    <w:rsid w:val="2B777F9B"/>
    <w:rsid w:val="2D231E7C"/>
    <w:rsid w:val="2DF06C69"/>
    <w:rsid w:val="2E5857AA"/>
    <w:rsid w:val="30C95362"/>
    <w:rsid w:val="30D64BAB"/>
    <w:rsid w:val="41EF10CF"/>
    <w:rsid w:val="4F110D08"/>
    <w:rsid w:val="4FF7459E"/>
    <w:rsid w:val="560A0A00"/>
    <w:rsid w:val="5C4D2277"/>
    <w:rsid w:val="60C4787E"/>
    <w:rsid w:val="6D535020"/>
    <w:rsid w:val="6DFE2495"/>
    <w:rsid w:val="744C44B8"/>
    <w:rsid w:val="77855C0D"/>
    <w:rsid w:val="7F0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2018-08-30T06:17:00Z</dcterms:created>
  <dc:creator>Administrator</dc:creator>
  <cp:lastModifiedBy>Administrator</cp:lastModifiedBy>
  <dcterms:modified xsi:type="dcterms:W3CDTF">2018-08-30T06:50:06Z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