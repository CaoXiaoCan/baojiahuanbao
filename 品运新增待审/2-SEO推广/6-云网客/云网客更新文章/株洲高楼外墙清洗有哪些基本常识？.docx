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株洲高楼外墙清洗有哪些基本常识？</w:t>
      </w:r>
    </w:p>
    <w:p>
      <w:pPr>
        <w:rPr>
          <w:rFonts w:hint="eastAsia"/>
          <w:lang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多大厦外观造型独特，建材高档，如幕墙玻璃、铝合金、大理石、金箔贴面及各种面砖的外墙装饰面，显得豪华气派、光彩夺目，并以此跻身于标志性建筑的行列。但是漂亮的建筑需要经常的清洁保养才能保持荣光焕发，避免和减少材质的损坏，因此，越来越多的业主注重外墙的保洁，并把它看作是塑造企业良好形象的举措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根据目前实际情况，大厦外墙的一般清洗期为6-12个月(仅供参考)，是在室外和高空中作业，需使用高空吊篮、吊板、升降台等运载工具，作业难度高，危险性大，因此操作人员必须身体健康，专业培训，严格遵守操作规程和安全规范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外墙清洗方法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1、查看作业现场，确定作业方案。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2、安装运载工具——吊篮或吊板，在地面上设栏护绳和安全告示牌。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3、准备清洗设备及工具，包括高压冲洗机、胶皮管、水桶、毛滚、胶刮、毛巾、百洁布、刷子、铲刀、刮刀等相应辅助工具和溶剂等。面砖采用偏酸(PH值5-6)或偏酸(PH值8-9)清洗剂，铝合金板、玻璃幕墙、大理石等采用中性(PH值7-8)清洗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4、清洗方法：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(1)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用高压清洗机接出的胶管或水枪冲洗墙面。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(2)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检查墙面上有无粘着物等污迹。如有，用刮刀等相应辅助工具和溶剂除去。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(3)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将毛滚浸入桶中，待充分吸入清洁剂后均匀涂抹在墙面上。涂抹时，一般是由上往下，再横向移动，交叉相压，不漏涂。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(4)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视墙面脏污程度，用刷子、磨盘、百洁布、胶刮等擦磨，再用清水冲洗净。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(5)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确认一次应作业范围(一般宽度为1.5米左右)的墙面已清洗完毕，滑动吊篮或吊板，继续往下作业，直到地面，再整理工具，添加清洗剂，再上屋顶开始第二趟作业。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5、全部作业完成后，收拾整理机器设备和工具，撤去地面栏护绳和告示牌，将地面水迹擦净。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作业时，屋顶和地面都要有人监护，并用步话机保持联系。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湖南保嘉清洁公司专业从事长沙石材翻新、长沙石材养护、保洁外包等服务，业务遍布长沙、株洲、湘潭、娄底、衡阳、永州、邵阳、岳阳、吉首、张家界等受到了良好的口碑。实惠的价格、专业的技术，您的不错选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1744E"/>
    <w:rsid w:val="1431744E"/>
    <w:rsid w:val="32C500F2"/>
    <w:rsid w:val="39801F8E"/>
    <w:rsid w:val="42E15C22"/>
    <w:rsid w:val="44FF4FE3"/>
    <w:rsid w:val="49D951F9"/>
    <w:rsid w:val="4D861883"/>
    <w:rsid w:val="690F1CBF"/>
    <w:rsid w:val="69211F27"/>
    <w:rsid w:val="6AC87A34"/>
    <w:rsid w:val="6B1C581A"/>
    <w:rsid w:val="6B8C7630"/>
    <w:rsid w:val="6D535020"/>
    <w:rsid w:val="708A7E85"/>
    <w:rsid w:val="763B76C4"/>
    <w:rsid w:val="7FF9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2018-09-13T07:29:00Z</dcterms:created>
  <dc:creator>admin</dc:creator>
  <cp:lastModifiedBy>admin</cp:lastModifiedBy>
  <dcterms:modified xsi:type="dcterms:W3CDTF">2018-09-13T07:37:47Z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