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湖南长沙专业外墙清洗公司简述外墙清洗的方法有哪些？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在城市化发展的路上，我们会看到很多非常气派的高楼大厦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很多人也以此作为了一个城市发展的标志。不过这些高楼建筑物的外墙经过长时间的风吹雨打之后，是需要进行清洗维护的。也因此</w:t>
      </w:r>
      <w:r>
        <w:rPr>
          <w:rFonts w:hint="eastAsia"/>
          <w:sz w:val="28"/>
          <w:szCs w:val="28"/>
        </w:rPr>
        <w:t>建筑物外墙清洗业在我国已引起广泛</w:t>
      </w:r>
      <w:r>
        <w:rPr>
          <w:rFonts w:hint="eastAsia"/>
          <w:sz w:val="28"/>
          <w:szCs w:val="28"/>
          <w:lang w:eastAsia="zh-CN"/>
        </w:rPr>
        <w:t>关注</w:t>
      </w:r>
      <w:r>
        <w:rPr>
          <w:rFonts w:hint="eastAsia"/>
          <w:sz w:val="28"/>
          <w:szCs w:val="28"/>
        </w:rPr>
        <w:t>和重视。所有的高层建筑物外墙，由于长期日晒和风吹雨打，以及大气中有害的气体和油烟等污染和化学反应的侵蚀，使得建筑物外墙产生了污垢和风化，既影响了建筑物的美观和市容，又损坏了建筑物。因此，清洗建筑物的外表，不仅美化</w:t>
      </w:r>
      <w:r>
        <w:rPr>
          <w:rFonts w:hint="eastAsia"/>
          <w:sz w:val="28"/>
          <w:szCs w:val="28"/>
          <w:lang w:eastAsia="zh-CN"/>
        </w:rPr>
        <w:t>了</w:t>
      </w:r>
      <w:r>
        <w:rPr>
          <w:rFonts w:hint="eastAsia"/>
          <w:sz w:val="28"/>
          <w:szCs w:val="28"/>
        </w:rPr>
        <w:t>环境，而且起到了保护建筑物的作用。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　 </w:t>
      </w:r>
      <w:r>
        <w:rPr>
          <w:rFonts w:hint="eastAsia"/>
          <w:sz w:val="28"/>
          <w:szCs w:val="28"/>
          <w:lang w:eastAsia="zh-CN"/>
        </w:rPr>
        <w:t>下面保嘉外墙清洗公司给大家说说外墙清洗的方法有哪些？一种是</w:t>
      </w:r>
      <w:r>
        <w:rPr>
          <w:rFonts w:hint="eastAsia"/>
          <w:sz w:val="28"/>
          <w:szCs w:val="28"/>
        </w:rPr>
        <w:t>物理方法</w:t>
      </w:r>
      <w:r>
        <w:rPr>
          <w:rFonts w:hint="eastAsia"/>
          <w:sz w:val="28"/>
          <w:szCs w:val="28"/>
          <w:lang w:eastAsia="zh-CN"/>
        </w:rPr>
        <w:t>，另一种是</w:t>
      </w:r>
      <w:r>
        <w:rPr>
          <w:rFonts w:hint="eastAsia"/>
          <w:sz w:val="28"/>
          <w:szCs w:val="28"/>
        </w:rPr>
        <w:t>化学方法。通常将这两种方法结合起来进行，效果会更好。　</w:t>
      </w:r>
      <w:bookmarkStart w:id="0" w:name="_GoBack"/>
      <w:bookmarkEnd w:id="0"/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物理方法　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主要是通过外力使污垢脱离建筑物的外墙，具体方法是用水冲洗(或水喷淋)，使污垢疏软、剥离、融化，最后再用水冲洗干净。该方法主要有于釉面砖、水涮石、马赛克等外墙材料上的积灰、浮尘和泥沙、土渣等的去除作用，但其水量的消耗很大，再加之高压喷射并且容易损坏外墙，而且对一些外墙的血渍、重垢则无能为力，故单独使用这种方法实用性不大。　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化学清洗法　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化学清洗法是利用化学试剂对污垢进行溶解、分离、降解等化学反应，使外墙达到去垢、去锈、去污、脱脂等目的。外墙清洗剂一般成分为三类，即中性清洗剂、碱性清洗剂和酸性清洗剂，但以中性清洗剂为主，中性清洗剂的主要成分有表面活性剂、助洗剂和助剂，实际上它并非为绝对的中性，而是均带有一点微碱性或微酸性，但一般称为中性清洗剂，它的特点具有湿润、乳化、分散和增溶等多种功能。　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目前国内外墙清洗单位大部分均用碱性、酸性清洗剂，而且盐酸、氢氟酸使用得更为频繁，正如《大家文摘报》所报道的，每年上海用万吨劣质清洗液(指盐酸、氢氟酸)目前正悄悄地侵蚀上海高楼大厦美丽的外表，并漂洒到上海街道上，而且还流入上海排水系统中，成为这座城市的公害。　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所以说腐蚀性很强的酸性清洗剂如盐酸、氢氟酸等，犹如一把双刃剑，既可清除污垢，但又可以使基材受到损伤，使其强度、表面光洁度变差，而且氢氟酸对人体也是非常有毒的……，故根据国内外清洗的现状，需要特别注意选择合适的外墙清洗剂。　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另外清洗前，还应先用水冲洗或喷淋外墙表面，以减少清洗溶剂用量和增加使用溶剂的效果。　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化学清洗法的主要特点是适合于各种外墙污垢的清洗，并且速度很快，效果很高，一般只要清洗剂选择适当，一定清洗得很干净。不过化学药剂有一定的腐蚀性而且个别对环保有一定的影响，所以施工单位及操作人员还应选择适当的清洗剂和绿色环保药剂。　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清洗设备一般包括水喷淋设备(高压泵、水管及全部配套设备)、清洗剂喷射设备、施工设备(吊拦、吊板、机器人等)及其它防护用服，相关安全等辅助设备。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41716"/>
    <w:rsid w:val="08696369"/>
    <w:rsid w:val="0BA80483"/>
    <w:rsid w:val="14832E8D"/>
    <w:rsid w:val="2C6E6AEB"/>
    <w:rsid w:val="2F5A4377"/>
    <w:rsid w:val="4D342AEF"/>
    <w:rsid w:val="558840B8"/>
    <w:rsid w:val="57491C69"/>
    <w:rsid w:val="5C3C1D3D"/>
    <w:rsid w:val="67741716"/>
    <w:rsid w:val="67E167B9"/>
    <w:rsid w:val="6CB7337B"/>
    <w:rsid w:val="6D535020"/>
    <w:rsid w:val="7F11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2018-09-10T06:18:00Z</dcterms:created>
  <dc:creator>admin</dc:creator>
  <cp:lastModifiedBy>admin</cp:lastModifiedBy>
  <dcterms:modified xsi:type="dcterms:W3CDTF">2018-09-10T06:37:02Z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