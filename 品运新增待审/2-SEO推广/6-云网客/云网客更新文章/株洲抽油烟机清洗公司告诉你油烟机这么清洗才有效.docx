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株洲抽油烟机清洗公司告诉你油烟机这么清洗才有效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抽油烟机是厨房里必不可少的设备，它的吸油烟功能，可以让厨房的空气环境焕然一新，避免人受到油烟的危害，对于经常烹饪的厨师来说，这就是能帮上大忙的宝贝。抽油烟机虽然方便了我们的生活，可是经过长时间使用后，它的表面会附上一层厚厚的油渍，难闻的油烟味让人很不舒服。</w:t>
      </w: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那么抽油烟机怎么清洗才能干净呢？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1.扇叶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将专用清洁剂喷在扇叶上，静置3分钟；将一锅水煮至沸腾，并使水蒸气对准抽油烟口，接着打开抽油烟机，利用离心力原理，使残存在扇叶上的油污随着流入集油杯中；关掉开关，拿干净抹布擦拭，扇叶立即清洁溜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2.滤网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取下扇叶，浸泡在加有专用清洁剂的温水中，静置约10分钟；用抹布擦拭，将油污轻轻擦去；若仍有顽固的焦油黏附，可用牙刷蘸取一点强油污清洁剂再轻轻刷洗，并以清水清洗干净。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3.储油盒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发现集油杯中已有6分满，便要着手清除；将存积的废油倒掉；将集油杯浸泡在温水及清洁剂中3分钟后，用抹布便可轻松抹净；在储油盒加放小一号新的一次性油盒（超市有卖），下次清理时把一次性油盒丢弃，清理起来会更方便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4、叶轮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洗洁精，食醋浸泡法。将抽油烟面叶轮拆下，浸泡在用3---5滴洗洁精和50亳升食醋混合的一盆温水中，浸泡10--20分钟后，再用干净的抹布擦洗。外壳及其它部件也用此溶液清洗。此法对人的皮肤无损伤，对器件无腐蚀，清洗后表面仍保持原有光泽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在清洗抽油烟机的时候要注意要等油烟机晾干后再进行安装，避免出现电机短路的现象。而且</w:t>
      </w:r>
      <w:r>
        <w:rPr>
          <w:sz w:val="28"/>
          <w:szCs w:val="28"/>
        </w:rPr>
        <w:t>油烟机最好是拆洗，把油烟机的主要机件拆下，用专门的洗涤剂进行清洗。待完全晾干后，专业人员会将油烟机组装回去，并当场试用，以确保正常完好。</w:t>
      </w:r>
    </w:p>
    <w:p>
      <w:pPr>
        <w:rPr>
          <w:rFonts w:hint="eastAsia"/>
          <w:sz w:val="28"/>
          <w:szCs w:val="28"/>
          <w:lang w:val="en-US" w:eastAsia="zh-CN"/>
        </w:rPr>
      </w:pPr>
      <w:bookmarkStart w:id="0" w:name="_GoBack"/>
      <w:r>
        <w:rPr>
          <w:sz w:val="28"/>
          <w:szCs w:val="28"/>
        </w:rPr>
        <w:t>湖南保嘉绿色清洁环保科技有限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</w:p>
    <w:bookmarkEnd w:id="0"/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C2870"/>
    <w:rsid w:val="02B4407D"/>
    <w:rsid w:val="0680391A"/>
    <w:rsid w:val="06C44E76"/>
    <w:rsid w:val="15832267"/>
    <w:rsid w:val="1CC7792D"/>
    <w:rsid w:val="1D475DC9"/>
    <w:rsid w:val="2F78335F"/>
    <w:rsid w:val="373C7DA6"/>
    <w:rsid w:val="484A7C22"/>
    <w:rsid w:val="4A1C00F8"/>
    <w:rsid w:val="5E6D739D"/>
    <w:rsid w:val="63A50792"/>
    <w:rsid w:val="65D32602"/>
    <w:rsid w:val="6D535020"/>
    <w:rsid w:val="702C2870"/>
    <w:rsid w:val="704E2A21"/>
    <w:rsid w:val="73CE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2018-09-11T06:01:00Z</dcterms:created>
  <dc:creator>admin</dc:creator>
  <cp:lastModifiedBy>admin</cp:lastModifiedBy>
  <dcterms:modified xsi:type="dcterms:W3CDTF">2018-09-11T06:27:40Z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