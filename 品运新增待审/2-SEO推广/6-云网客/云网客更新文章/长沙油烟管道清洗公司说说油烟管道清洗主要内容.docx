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长沙油烟管道清洗主要内容有哪些？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油烟管道是厨房里必备的电子设备，通过它可以将厨房的油烟排出到室外，让油烟得到净化，避免了对人体造成伤害，可是油烟管道使用久了就会积满油垢，这个时候就只有通过清洗油烟管道来保证其排油烟的效果了，下面小编给大家介绍下油烟管道清洗主要内容有哪些？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>1、 烟罩及灶台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"http://www.cqcjhbgc.com/" \t "http://www.cqcjhbgc.com/content/_blank"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重庆烟道清洗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内容包含烟罩外表、烟罩内的灯罩、运水体系、防火网、排烟口、以及灶台外表。清洁的要点部位是经过排烟口与烟罩同步平行的排烟道。咱们将要点对平行烟道内部进行完全清洁。选用的首要办法是人员进入烟道内进行清洁。但咱们公司与其他公司比较，较大的优势和特点是：关于排烟口窄小，人工无法进入烟道或出于烟道本身杂乱、狭隘、人工无法进行清洗，但又存在着严重危险的，我公司可运用特别设备进行清洁，不留死角，消除客户的疑虑和忧虑，消除全部潜在的火灾危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 风机和油烟净化器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a、 风机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 咱们不但对风机外表进行清洁，并且将风机进行拆开后，对其内部进行清洗，清洗人员把握相关专业知识并且有丰厚经历的人员担任，保证清洗后风机工作正常.丈量风机工作风速.和平衡度。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B、油烟净化器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 我公司供给内置高压极片的清洗。80%左右的厨房排烟不畅，首要原因往往都是.由于长期没有对油烟净化器内置高压极片进行清洗，油污阻塞形成的，我公司运用专用高压极片清洗设备清洗。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3、 风机衔接帆布或烟道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 风机与烟道衔接的办法一般有两种状况：一种是用帆布相衔接，而另一种是直接与烟道相连的硬衔接。我公司供给替换风机衔接防火帆布的效劳。如果是烟道硬衔接，咱们将与风机衔接的烟道完全清洁。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4、烟道清洗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）外部烟道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关于距前次清洁时刻未超越一年的外部竖烟道，暂时可不必清洗，因为较轻的油烟被风吸走，较重的油烟则会沉积在横烟道的弯头处，</w:t>
      </w:r>
      <w:r>
        <w:rPr>
          <w:rFonts w:hint="eastAsia"/>
          <w:sz w:val="28"/>
          <w:szCs w:val="28"/>
          <w:lang w:eastAsia="zh-CN"/>
        </w:rPr>
        <w:t>如果要清洗竖烟道的，保嘉清洗就会根据烟道的口径大小来选择清洗烟道的方法。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）外部横烟道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一般清洗的重点就是横向烟道。可以根据厨房烟道的实际情况选择合适的清洗方法。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401DF"/>
    <w:rsid w:val="08C80B96"/>
    <w:rsid w:val="096612E9"/>
    <w:rsid w:val="30A84BE6"/>
    <w:rsid w:val="3DB401DF"/>
    <w:rsid w:val="5DAF44FC"/>
    <w:rsid w:val="6B79021E"/>
    <w:rsid w:val="6D535020"/>
    <w:rsid w:val="7365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2018-09-08T08:18:00Z</dcterms:created>
  <dc:creator>admin</dc:creator>
  <cp:lastModifiedBy>admin</cp:lastModifiedBy>
  <dcterms:modified xsi:type="dcterms:W3CDTF">2018-09-08T08:36:22Z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