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岳阳中央空调清洗加盟公司简述中央空调蒸发器清洗方法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bookmarkStart w:id="0" w:name="_GoBack"/>
      <w:bookmarkEnd w:id="0"/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中央空调在我们的生活中随处可见，它的外形美观，制冷制热效果好，备受很多用户的喜爱，也因为中央空调的出现，解决了商场购物难以忍受的购物条件，商场的生意也变得越来越好。</w:t>
      </w:r>
      <w:r>
        <w:rPr>
          <w:sz w:val="28"/>
          <w:szCs w:val="28"/>
        </w:rPr>
        <w:t>中央空调的运行需要多个部件的组合运用，而</w:t>
      </w:r>
      <w:r>
        <w:rPr>
          <w:rFonts w:hint="eastAsia"/>
          <w:sz w:val="28"/>
          <w:szCs w:val="28"/>
        </w:rPr>
        <w:t>中央空调蒸发器就起到了非常关键的作用，下面</w:t>
      </w:r>
      <w:r>
        <w:rPr>
          <w:rFonts w:hint="eastAsia"/>
          <w:sz w:val="28"/>
          <w:szCs w:val="28"/>
          <w:lang w:eastAsia="zh-CN"/>
        </w:rPr>
        <w:t>保嘉清洗</w:t>
      </w:r>
      <w:r>
        <w:rPr>
          <w:rFonts w:hint="eastAsia"/>
          <w:sz w:val="28"/>
          <w:szCs w:val="28"/>
        </w:rPr>
        <w:t>给大家来介绍一下，中央空调蒸发器的相关知识。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中央空调蒸发器是什么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信很多人对空调蒸发器都不了解，空调蒸发器它主要是在空调中起到蒸汽原理，在这个系统部件的作用下，液态性质的低温制冷剂先进行蒸发，然后就可以起到吸收热量的作用。对于达到制冷效果非常关键。蒸发器的使用需要考虑被冷却介质的类型，现在市面上主要有两种：第一种是冷却空气的蒸发器，它主要由两部分组成，分别是冷却排管、冷风机;第二种是冷却液体载冷剂的蒸发器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中央空调蒸发器清洗方法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中央空调中的蒸发器是一定要清洗的，在使用过程中，大家应该充分注重水质的影响，目的是防止水垢的形成，保证热交换效率，即便如此，我们还是应该要及时的进行污垢的处理，来解决管路堵塞造成的问题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蒸发器清洗的方法和效果，在没有硬质水垢的情况下，我们可以选择物理清洗的方法，直接使用高压水射流就可以。而化学清洗的力度就会更大一些，它运用了专业药物，所以不仅可以针对一般的污渍，还能够去除细菌和水垢，同时对机器形成防腐蚀的保护作用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3.蒸发器清洗剂的选择，采用循环清洗方法会有较高的效率，选择药剂的时候最好使用酸洗缓蚀剂，因为它考虑了化学反应因素。同时辅以固体酸洗清洗剂，这样不会对金属造成腐蚀伤害。最后可以加入泥垢剥离剂和中和钝化剂，目的是达到彻底的清洗效果，并保护金属表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40768"/>
    <w:rsid w:val="005346FC"/>
    <w:rsid w:val="01E56659"/>
    <w:rsid w:val="02B52E23"/>
    <w:rsid w:val="03FE0A6D"/>
    <w:rsid w:val="05EE4437"/>
    <w:rsid w:val="183109E6"/>
    <w:rsid w:val="1C716B11"/>
    <w:rsid w:val="220006C2"/>
    <w:rsid w:val="2C736AD0"/>
    <w:rsid w:val="35E40768"/>
    <w:rsid w:val="45671690"/>
    <w:rsid w:val="49FB12AA"/>
    <w:rsid w:val="4A8041EE"/>
    <w:rsid w:val="4B5A3A8E"/>
    <w:rsid w:val="4DDF7E66"/>
    <w:rsid w:val="4FB317F0"/>
    <w:rsid w:val="59B41CD7"/>
    <w:rsid w:val="5B2A0645"/>
    <w:rsid w:val="62E04EC2"/>
    <w:rsid w:val="6A2A6959"/>
    <w:rsid w:val="6D535020"/>
    <w:rsid w:val="6FE37987"/>
    <w:rsid w:val="708C5FD6"/>
    <w:rsid w:val="74E20275"/>
    <w:rsid w:val="77C43309"/>
    <w:rsid w:val="781334FF"/>
    <w:rsid w:val="7830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2018-10-13T03:06:00Z</dcterms:created>
  <dc:creator>admin</dc:creator>
  <cp:lastModifiedBy>admin</cp:lastModifiedBy>
  <dcterms:modified xsi:type="dcterms:W3CDTF">2018-10-13T03:43:34Z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