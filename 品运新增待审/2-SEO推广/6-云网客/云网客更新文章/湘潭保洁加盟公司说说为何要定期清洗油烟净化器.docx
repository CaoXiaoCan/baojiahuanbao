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湘潭保洁加盟公司说说为何要定期清洗油烟净化器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r>
        <w:rPr>
          <w:rFonts w:hint="eastAsia"/>
          <w:sz w:val="28"/>
          <w:szCs w:val="28"/>
          <w:lang w:eastAsia="zh-CN"/>
        </w:rPr>
        <w:t>在油烟系统中，让很多人比较看重的就是油烟净化器的作用，它可以把油烟机排出的油烟经过处理净化成污染的物质，最终排出洁净的空气，也不会给大气环境造成污染。</w:t>
      </w:r>
      <w:r>
        <w:rPr>
          <w:rFonts w:hint="eastAsia"/>
          <w:sz w:val="28"/>
          <w:szCs w:val="28"/>
        </w:rPr>
        <w:t>餐厅厨房的排烟管道经过长期使用，会在表面沉积一层</w:t>
      </w:r>
      <w:r>
        <w:rPr>
          <w:rFonts w:hint="eastAsia"/>
          <w:sz w:val="28"/>
          <w:szCs w:val="28"/>
          <w:lang w:eastAsia="zh-CN"/>
        </w:rPr>
        <w:t>油污</w:t>
      </w:r>
      <w:r>
        <w:rPr>
          <w:rFonts w:hint="eastAsia"/>
          <w:sz w:val="28"/>
          <w:szCs w:val="28"/>
        </w:rPr>
        <w:t>，内部油污会逐渐沉积，如果不定期清理轻则达不到过滤油烟的功能(还会造成厨房内有油烟)，重则烧毁油烟净化器甚至引起火灾。所以要定时把烟罩、灶台、风机、油烟净化器和烟道进行清理，以免发生危险。</w:t>
      </w:r>
      <w:r>
        <w:rPr>
          <w:rFonts w:hint="eastAsia"/>
          <w:sz w:val="28"/>
          <w:szCs w:val="28"/>
          <w:lang w:eastAsia="zh-CN"/>
        </w:rPr>
        <w:t>而在排烟不畅的问题中，清洗油烟净化器是最为必要的办法。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油烟净化器清洗保养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1、定期排出油烟净化器的油污。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2、定期进行油烟净化器清洗，否则会堵塞，特别是静电式很有可能会引起触电和引发火灾等安全问题。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设备长期闲置时，需清洗干净，保证净化器处于干燥通风良好的环境。如今市场大多使用高压静电式油烟净化器，里面有极板、过滤网等主要零部件。净化器经过长时间使用后，极板和过滤网上都会积上大量油污，致使油烟净化效果变差，通风效果受到影响。清洗油烟净化器由经验丰富的专业人员操作，使用高效除油剂浸泡，其他不同类型的油烟净化器我们有独特的方法清洗。</w:t>
      </w:r>
    </w:p>
    <w:p>
      <w:p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sz w:val="28"/>
          <w:szCs w:val="28"/>
        </w:rPr>
        <w:t>湖南保嘉绿色清洁环保科技有限公司，是一家以绿色环保为主题的新型专业清洁公司，</w:t>
      </w:r>
      <w:r>
        <w:rPr>
          <w:rFonts w:hint="eastAsia"/>
          <w:sz w:val="28"/>
          <w:szCs w:val="28"/>
          <w:lang w:eastAsia="zh-CN"/>
        </w:rPr>
        <w:t>而且有丰富的油烟管道清洗的经验，</w:t>
      </w:r>
      <w:r>
        <w:rPr>
          <w:sz w:val="28"/>
          <w:szCs w:val="28"/>
        </w:rPr>
        <w:t>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</w:p>
    <w:bookmarkEnd w:id="0"/>
    <w:p>
      <w:p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47B56"/>
    <w:rsid w:val="13184506"/>
    <w:rsid w:val="28A47B56"/>
    <w:rsid w:val="2E5F176C"/>
    <w:rsid w:val="41B809D1"/>
    <w:rsid w:val="41F309CD"/>
    <w:rsid w:val="5B19124C"/>
    <w:rsid w:val="62551628"/>
    <w:rsid w:val="62555C03"/>
    <w:rsid w:val="69DC00E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2018-09-20T02:07:00Z</dcterms:created>
  <dc:creator>admin</dc:creator>
  <cp:lastModifiedBy>admin</cp:lastModifiedBy>
  <dcterms:modified xsi:type="dcterms:W3CDTF">2018-09-20T02:29:10Z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