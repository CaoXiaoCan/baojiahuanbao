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湘潭大型油烟机清洗公司说说油烟机清洗小窍门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跟随着快速的城市化发展，油烟机也悄然来到了我们身边，它解决了厨房的油烟问题，净化了厨房的环境，是我们生活中的小能手，也正因为有了油烟机，才有效的防止了油污</w:t>
      </w:r>
      <w:r>
        <w:rPr>
          <w:sz w:val="28"/>
          <w:szCs w:val="28"/>
        </w:rPr>
        <w:t>沾染在</w:t>
      </w:r>
      <w:r>
        <w:rPr>
          <w:rFonts w:hint="eastAsia"/>
          <w:sz w:val="28"/>
          <w:szCs w:val="28"/>
          <w:lang w:eastAsia="zh-CN"/>
        </w:rPr>
        <w:t>厨房的</w:t>
      </w:r>
      <w:r>
        <w:rPr>
          <w:sz w:val="28"/>
          <w:szCs w:val="28"/>
        </w:rPr>
        <w:t>天花板和墙壁上</w:t>
      </w:r>
      <w:r>
        <w:rPr>
          <w:rFonts w:hint="eastAsia"/>
          <w:sz w:val="28"/>
          <w:szCs w:val="28"/>
          <w:lang w:eastAsia="zh-CN"/>
        </w:rPr>
        <w:t>，既然这么多人爱上了油烟机，自然就会经常使用油烟机，</w:t>
      </w: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  <w:lang w:eastAsia="zh-CN"/>
        </w:rPr>
        <w:t>经</w:t>
      </w:r>
      <w:r>
        <w:rPr>
          <w:sz w:val="28"/>
          <w:szCs w:val="28"/>
        </w:rPr>
        <w:t>长时间运行之后，</w:t>
      </w:r>
      <w:r>
        <w:rPr>
          <w:rFonts w:hint="eastAsia"/>
          <w:sz w:val="28"/>
          <w:szCs w:val="28"/>
          <w:lang w:eastAsia="zh-CN"/>
        </w:rPr>
        <w:t>就会堆积很多油污</w:t>
      </w:r>
      <w:r>
        <w:rPr>
          <w:sz w:val="28"/>
          <w:szCs w:val="28"/>
        </w:rPr>
        <w:t>，因此油烟机清洗也十分的重要。</w:t>
      </w:r>
      <w:r>
        <w:rPr>
          <w:rFonts w:hint="eastAsia"/>
          <w:sz w:val="28"/>
          <w:szCs w:val="28"/>
          <w:lang w:eastAsia="zh-CN"/>
        </w:rPr>
        <w:t>那么</w:t>
      </w:r>
      <w:r>
        <w:rPr>
          <w:sz w:val="28"/>
          <w:szCs w:val="28"/>
        </w:rPr>
        <w:t>油烟机清洗小窍门有哪些</w:t>
      </w:r>
      <w:r>
        <w:rPr>
          <w:rFonts w:hint="eastAsia"/>
          <w:sz w:val="28"/>
          <w:szCs w:val="28"/>
          <w:lang w:eastAsia="zh-CN"/>
        </w:rPr>
        <w:t>？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b/>
          <w:bCs/>
          <w:sz w:val="28"/>
          <w:szCs w:val="28"/>
        </w:rPr>
        <w:t>油烟机清洗小窍门</w:t>
      </w:r>
      <w:r>
        <w:rPr>
          <w:sz w:val="28"/>
          <w:szCs w:val="28"/>
        </w:rPr>
        <w:t xml:space="preserve"> 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1、取一个塑料瓶(能够用手捏扁的各种饮料瓶都可以)，用缝衣针在盖上戳10余个小孔，然后，装入适量的清洁精，再加满温热水摇动均匀。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2、启动抽油烟机，用盛满清洁精的塑料瓶朝待洗部位喷射清洗液，此时可见油污及脏水一道流入储油斗中，随满随倒。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3、瓶内的清洗液用完之后，继续配制，重复清洗。直至流出的脏水变清为止，视积垢程度，一般清洗3遍就可冲洗干净。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4、如扇叶外装有网罩，宜先将网罩拿下以加强洗涤效果。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5、用抹布揩净吸气口周围、机壳表面及灯罩等处。不过呢，就算是再干净的厨房，也有个别人会忽略一个地方，于是，它，就成为了你厨房卫生中的小死角儿——油烟机盒。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但凡沾上油的东西都不大好清理，更别说这个装废油的盒子啦。时间长了，更是难以还原其本来面貌。分享个轻松的小方法吧，让我们把“工作”做在“使用”之前：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首先呢，在干净的油烟机盒儿内倒入一层洗洁精，洗洁精的用量，大约是油烟机盒的1/3。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然后再用沾有洗洁精的手指把油烟机盒的四周都涂满洗洁精，然后装到抽油烟机上即可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b/>
          <w:bCs/>
          <w:sz w:val="28"/>
          <w:szCs w:val="28"/>
        </w:rPr>
        <w:t>油烟机保养有诀窍 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清洁抽油烟机“防”比“治”重要。就像健康问题永远是“防”比“治”重要一样，清洁油烟机的很好方法也是一个“防”字。买回来的新油烟机在启前用，先在两只储油盒里撒上薄薄一层肥皂粉，再注入约三分之一的水，这样，回收下来的油就飘在水面上，而不是死死凝结在盒壁上了，等废油将满，倒掉后再如法炮制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在启用前，我们可以用微湿的抹布蘸上洗碗用的洗洁剂（不要兑水</w:t>
      </w:r>
      <w:bookmarkStart w:id="0" w:name="_GoBack"/>
      <w:bookmarkEnd w:id="0"/>
      <w:r>
        <w:rPr>
          <w:rFonts w:hint="eastAsia"/>
          <w:sz w:val="28"/>
          <w:szCs w:val="28"/>
        </w:rPr>
        <w:t>）擦拭机身，扇叶上也尽可能擦到，等自然干透后，防止油烟黏附的'洗洁剂涂层'就做好了。一段时间之后，如果机身摸上去手感发黏，那就是到了要清洁机身的时候了。由于油污与机身之间已作过“防护涂层”，因此，用80℃的热水直接清洗机身，油污就会先洗下来。清洁工作结束后，不要忘了再涂一遍洗洁剂在机身上，要涂得稍厚，湿度控制在'不滴挂'即可，然后再在开关键上覆盖保鲜膜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抽油烟机是厨房里油烟*重的地方。平日的简单保养可以省却年终大扫除时的麻烦。没次煮完菜后，先让抽油烟机继续运转30秒-1分钟，将残留在空气中的油烟水气及未燃烧的一氧化碳抽出屋外，降低主妇得肺癌的机率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趁着抽油烟机上还有余热，用抹布将表面略为擦拭一遍，就可以轻松擦去沾在抽油烟机上的油渍，常保干净不油腻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6072FD"/>
    <w:rsid w:val="052602D7"/>
    <w:rsid w:val="0564124A"/>
    <w:rsid w:val="09EF55FF"/>
    <w:rsid w:val="23316211"/>
    <w:rsid w:val="25156BD9"/>
    <w:rsid w:val="2CE028FD"/>
    <w:rsid w:val="2F6C71EE"/>
    <w:rsid w:val="308B7697"/>
    <w:rsid w:val="333D02D1"/>
    <w:rsid w:val="376072FD"/>
    <w:rsid w:val="38D3318B"/>
    <w:rsid w:val="50FC41D0"/>
    <w:rsid w:val="5D0A50DD"/>
    <w:rsid w:val="5E9B2DC9"/>
    <w:rsid w:val="639E2096"/>
    <w:rsid w:val="63A02223"/>
    <w:rsid w:val="6D535020"/>
    <w:rsid w:val="7467267F"/>
    <w:rsid w:val="7A0D45C9"/>
    <w:rsid w:val="7BAF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2018-09-14T07:58:00Z</dcterms:created>
  <dc:creator>admin</dc:creator>
  <cp:lastModifiedBy>admin</cp:lastModifiedBy>
  <dcterms:modified xsi:type="dcterms:W3CDTF">2018-09-14T08:22:20Z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