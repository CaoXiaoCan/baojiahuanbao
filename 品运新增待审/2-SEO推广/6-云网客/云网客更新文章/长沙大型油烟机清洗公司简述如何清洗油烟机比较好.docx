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长沙大型油烟机清洗公司简述如何清洗油烟机比较好？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油烟机是我们日常生活中经常使用到的厨房设备，它可以给厨房营造一个健康舒适的环境，是生活中的好帮手。为了很好的清洗掉油烟机上的油污，建议可以学习一些关于清洗油烟机的方法，如果油烟管道也一并要清洗的，找专业的清洗公司比较合适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在油烟机的使用过程中，油烟对人的身心有哪些伤害呢？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   </w:t>
      </w:r>
      <w:r>
        <w:rPr>
          <w:rFonts w:hint="eastAsia"/>
          <w:sz w:val="28"/>
          <w:szCs w:val="28"/>
          <w:lang w:val="en-US" w:eastAsia="zh-CN"/>
        </w:rPr>
        <w:t>有过烹厨经验的人应该都知道</w:t>
      </w:r>
      <w:r>
        <w:rPr>
          <w:rFonts w:hint="eastAsia"/>
          <w:sz w:val="28"/>
          <w:szCs w:val="28"/>
        </w:rPr>
        <w:t>用油量越大，火势越猛，时间越长，扰动越剧烈，翻炒越频繁，油烟的产生量越多。大家有没有发现，我们每次用大火烧菜的时候，产生的油烟量特别多，经常是把我们呛得眼泪直流，要知道烟雾对呼吸道刺激可引起咳嗽、咳痰、喘；刺激眼睛引起流泪、结膜炎等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为了清洗</w:t>
      </w:r>
      <w:r>
        <w:rPr>
          <w:sz w:val="28"/>
          <w:szCs w:val="28"/>
        </w:rPr>
        <w:t>沾满油污和尘埃</w:t>
      </w:r>
      <w:r>
        <w:rPr>
          <w:rFonts w:hint="eastAsia"/>
          <w:sz w:val="28"/>
          <w:szCs w:val="28"/>
          <w:lang w:val="en-US" w:eastAsia="zh-CN"/>
        </w:rPr>
        <w:t>的油烟机，</w:t>
      </w:r>
      <w:r>
        <w:rPr>
          <w:sz w:val="28"/>
          <w:szCs w:val="28"/>
        </w:rPr>
        <w:t>必须经常用干布或沾有中性清洁剂的软布擦试外壳等，以坚持其干净卫生，延伸运用寿命。做清洁作业时，一定要先断开电源再拆下油烟罩，油杯按顺时针方向旋下；拆扇叶时，先顺时针方向旋下风叶帽，然后十分小心地将扇叶拆下，留意轻拿轻放，避免用力过度产生变形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　　油烟机运用一段时间后，将会沾满油污和尘埃，因此必须经常用干布或沾有中性清洁剂的软布擦试外壳等，以坚持其干净卫生，经常</w:t>
      </w: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"http://www.cscjqx.com/" \t "http://www.cscjqx.com/news/_self" </w:instrText>
      </w:r>
      <w:r>
        <w:rPr>
          <w:rFonts w:hint="default"/>
          <w:sz w:val="28"/>
          <w:szCs w:val="28"/>
        </w:rPr>
        <w:fldChar w:fldCharType="separate"/>
      </w:r>
      <w:r>
        <w:rPr>
          <w:rFonts w:hint="default"/>
          <w:sz w:val="28"/>
          <w:szCs w:val="28"/>
        </w:rPr>
        <w:t>油烟管道清洗</w:t>
      </w:r>
      <w:r>
        <w:rPr>
          <w:rFonts w:hint="default"/>
          <w:sz w:val="28"/>
          <w:szCs w:val="28"/>
        </w:rPr>
        <w:fldChar w:fldCharType="end"/>
      </w:r>
      <w:r>
        <w:rPr>
          <w:rFonts w:hint="default"/>
          <w:sz w:val="28"/>
          <w:szCs w:val="28"/>
        </w:rPr>
        <w:t>、洗延伸运用寿命。做清洁作业时，一定要先断开电源再拆下油烟罩，油杯按顺时针方向旋下；拆扇叶时，先顺时针方向旋下风叶帽，然后十分小心地将扇叶拆下，留意轻拿轻放，避免用力过度产生变形。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　　</w:t>
      </w:r>
      <w:r>
        <w:rPr>
          <w:rFonts w:hint="eastAsia"/>
          <w:sz w:val="28"/>
          <w:szCs w:val="28"/>
          <w:lang w:eastAsia="zh-CN"/>
        </w:rPr>
        <w:t>油烟机</w:t>
      </w:r>
      <w:r>
        <w:rPr>
          <w:rFonts w:hint="default"/>
          <w:sz w:val="28"/>
          <w:szCs w:val="28"/>
        </w:rPr>
        <w:t>的外壳、油烟罩、扇叶等部件的油污，可以用棉纱或软布蘸碱水、油烟管道清洗，也可用手抓锯木屑擦洗，直至将油污洗净擦清，然后用清水冲洗各部件上的溶液或残留的木屑、棉纱等。各部件必须用干的软布擦干后，再按拆开时相反的步骤拼装，就洁净如新了。在电机加油孔注入20号机油或缝纫机油数滴。必须留意，在清洗油污时，应尽量避免对电机、接线盒、电器部件等沾上水和清洁剂，避免降低</w:t>
      </w:r>
      <w:r>
        <w:rPr>
          <w:rFonts w:hint="eastAsia"/>
          <w:sz w:val="28"/>
          <w:szCs w:val="28"/>
          <w:lang w:eastAsia="zh-CN"/>
        </w:rPr>
        <w:t>油烟机</w:t>
      </w:r>
      <w:r>
        <w:rPr>
          <w:rFonts w:hint="default"/>
          <w:sz w:val="28"/>
          <w:szCs w:val="28"/>
        </w:rPr>
        <w:t>的电气</w:t>
      </w:r>
      <w:bookmarkStart w:id="0" w:name="_GoBack"/>
      <w:bookmarkEnd w:id="0"/>
      <w:r>
        <w:rPr>
          <w:rFonts w:hint="default"/>
          <w:sz w:val="28"/>
          <w:szCs w:val="28"/>
        </w:rPr>
        <w:t>绝缘性能，引起漏电。更不行擅自更动电气线路。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146BDC"/>
    <w:rsid w:val="290D591D"/>
    <w:rsid w:val="2F370DBF"/>
    <w:rsid w:val="39146BDC"/>
    <w:rsid w:val="6400108E"/>
    <w:rsid w:val="68EB093F"/>
    <w:rsid w:val="6D535020"/>
    <w:rsid w:val="6EDC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2018-08-22T01:40:00Z</dcterms:created>
  <dc:creator>Administrator</dc:creator>
  <cp:lastModifiedBy>Administrator</cp:lastModifiedBy>
  <dcterms:modified xsi:type="dcterms:W3CDTF">2018-08-22T02:00:57Z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