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湘潭专业的空调清洗公司浅谈清洗空调对于空调的使用有什么效果？</w:t>
      </w:r>
    </w:p>
    <w:p>
      <w:pPr>
        <w:rPr>
          <w:rFonts w:hint="eastAsia"/>
          <w:b/>
          <w:bCs/>
          <w:sz w:val="28"/>
          <w:szCs w:val="28"/>
          <w:lang w:val="en-US" w:eastAsia="zh-CN"/>
        </w:rPr>
      </w:pPr>
    </w:p>
    <w:p>
      <w:pPr>
        <w:rPr>
          <w:sz w:val="28"/>
          <w:szCs w:val="28"/>
        </w:rPr>
      </w:pPr>
      <w:r>
        <w:rPr>
          <w:rFonts w:hint="eastAsia"/>
          <w:b w:val="0"/>
          <w:bCs w:val="0"/>
          <w:sz w:val="28"/>
          <w:szCs w:val="28"/>
          <w:lang w:val="en-US" w:eastAsia="zh-CN"/>
        </w:rPr>
        <w:t>随着科技日新月异的变化，我们享受到了科技带来的方便与舒适。就好比空调，能够很好的调节人们舒适的生活和工作环境，也可以说空调的发明本身就是为了迎合人健康的身体需求，是一个对人体有益的电子产品</w:t>
      </w:r>
      <w:r>
        <w:rPr>
          <w:rFonts w:hint="eastAsia"/>
          <w:sz w:val="28"/>
          <w:szCs w:val="28"/>
          <w:lang w:val="en-US" w:eastAsia="zh-CN"/>
        </w:rPr>
        <w:t>，</w:t>
      </w:r>
      <w:r>
        <w:rPr>
          <w:sz w:val="28"/>
          <w:szCs w:val="28"/>
        </w:rPr>
        <w:t>但是，空调也不是能够一直持续保持着最初的使用状态，它还是需要一定的维护和保养工作来进行着它的各种功能的使用情况，所以就有了空调清洗服务这一个工作项目的出现。</w:t>
      </w:r>
    </w:p>
    <w:p>
      <w:pPr>
        <w:rPr>
          <w:rFonts w:hint="eastAsia"/>
          <w:sz w:val="28"/>
          <w:szCs w:val="28"/>
          <w:lang w:val="en-US" w:eastAsia="zh-CN"/>
        </w:rPr>
      </w:pPr>
      <w:r>
        <w:rPr>
          <w:rFonts w:hint="eastAsia"/>
          <w:sz w:val="28"/>
          <w:szCs w:val="28"/>
          <w:lang w:val="en-US" w:eastAsia="zh-CN"/>
        </w:rPr>
        <w:t>空调因长时间的使用，我们慢慢发现效果没有之前那么好了，而且在吹空调后会患上现在频发的“空调病”，很多人不知道怎么解决这样的问题，而小编建议的是通过找专业的空调清洗公司来清洗空调是再合适不过了，因为这样才能健康的享受空调带来的舒爽。</w:t>
      </w:r>
    </w:p>
    <w:p>
      <w:pPr>
        <w:rPr>
          <w:rFonts w:hint="eastAsia"/>
          <w:sz w:val="28"/>
          <w:szCs w:val="28"/>
          <w:lang w:val="en-US" w:eastAsia="zh-CN"/>
        </w:rPr>
      </w:pPr>
      <w:r>
        <w:rPr>
          <w:rFonts w:hint="eastAsia"/>
          <w:sz w:val="28"/>
          <w:szCs w:val="28"/>
          <w:lang w:val="en-US" w:eastAsia="zh-CN"/>
        </w:rPr>
        <w:t>那么空调经过专业的清洗后会有什么样的使用效果呢？</w:t>
      </w:r>
    </w:p>
    <w:p>
      <w:pPr>
        <w:rPr>
          <w:sz w:val="28"/>
          <w:szCs w:val="28"/>
        </w:rPr>
      </w:pPr>
      <w:r>
        <w:rPr>
          <w:rFonts w:hint="default"/>
          <w:sz w:val="28"/>
          <w:szCs w:val="28"/>
          <w:lang w:val="en-US" w:eastAsia="zh-CN"/>
        </w:rPr>
        <w:t>1、空调清洗服务是对空调机器的维护，同时也是进行空调保养的关键，对于空调进行清洗，可以将空调内部所存在的各种杂物清理出来，为空调进行一个干净的内部环境，不会导致杂物或灰尘阻碍到空调的使用状态。</w:t>
      </w:r>
    </w:p>
    <w:p>
      <w:pPr>
        <w:rPr>
          <w:rFonts w:hint="default"/>
          <w:sz w:val="28"/>
          <w:szCs w:val="28"/>
        </w:rPr>
      </w:pPr>
      <w:r>
        <w:rPr>
          <w:rFonts w:hint="default"/>
          <w:sz w:val="28"/>
          <w:szCs w:val="28"/>
          <w:lang w:val="en-US" w:eastAsia="zh-CN"/>
        </w:rPr>
        <w:t>2、进行了空调的清洗，可以提高空调的制冷制热的效果，使得空调在进行工作的时候可以有着更好的状态，让我们可以享受到更多的效果。</w:t>
      </w:r>
    </w:p>
    <w:p>
      <w:pPr>
        <w:rPr>
          <w:rFonts w:hint="default"/>
          <w:sz w:val="28"/>
          <w:szCs w:val="28"/>
        </w:rPr>
      </w:pPr>
      <w:r>
        <w:rPr>
          <w:rFonts w:hint="default"/>
          <w:sz w:val="28"/>
          <w:szCs w:val="28"/>
          <w:lang w:val="en-US" w:eastAsia="zh-CN"/>
        </w:rPr>
        <w:t>3、空调清洗服务可以为空调延长使用的寿命，使得我们可以使用更长时间的空调，可以说，空调清洗服务是合理使用空调，加强空调使用的一个重要的步骤。</w:t>
      </w:r>
    </w:p>
    <w:p>
      <w:pPr>
        <w:rPr>
          <w:rFonts w:hint="default"/>
          <w:sz w:val="28"/>
          <w:szCs w:val="28"/>
        </w:rPr>
      </w:pPr>
      <w:r>
        <w:rPr>
          <w:rFonts w:hint="default"/>
          <w:sz w:val="28"/>
          <w:szCs w:val="28"/>
          <w:lang w:val="en-US" w:eastAsia="zh-CN"/>
        </w:rPr>
        <w:t>4、空调在经过长期的使用，不仅是外表会变得脏乱，内部也会有着许多的灰尘和污垢，这些物质使得空调在进行工作的时候，都不会有着好的好的状态的展现，所以，为了保证空调的最佳状态的展现，空调清洗服务就是必需进行的一个步骤工序，为空调进行一次全面的清洗，使得空调可以以最好的状态来进行工作。</w:t>
      </w:r>
    </w:p>
    <w:p>
      <w:pPr>
        <w:rPr>
          <w:rFonts w:hint="eastAsia"/>
          <w:sz w:val="28"/>
          <w:szCs w:val="28"/>
          <w:lang w:val="en-US" w:eastAsia="zh-CN"/>
        </w:rPr>
      </w:pPr>
      <w:bookmarkStart w:id="0" w:name="_GoBack"/>
      <w:r>
        <w:rPr>
          <w:sz w:val="28"/>
          <w:szCs w:val="28"/>
        </w:rPr>
        <w:t>湖南保嘉绿色清洁环保科技有限公司，以现代化的管理模式、以人为本的服务理念、诚信守诺的服务宗旨、强烈的责任感和良好的职业道德，为您提供满意的服务。打造中国一流绿色清洁环保企业！服务社会！保嘉人，不单是清洁工，更是健康的传播者！愿保嘉人的服务给你带去洁净的环境，健康的身体和快乐的心情！同时，我们愿将经验、技术与有志之士共同分享。</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305FF"/>
    <w:rsid w:val="0E776E6E"/>
    <w:rsid w:val="196F62C1"/>
    <w:rsid w:val="1EBC0201"/>
    <w:rsid w:val="34415CB3"/>
    <w:rsid w:val="3FAA1DA2"/>
    <w:rsid w:val="40D51403"/>
    <w:rsid w:val="47C94CAF"/>
    <w:rsid w:val="546305FF"/>
    <w:rsid w:val="596D7BFD"/>
    <w:rsid w:val="66D031F4"/>
    <w:rsid w:val="6D535020"/>
    <w:rsid w:val="7FF0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2018-08-20T02:42:00Z</dcterms:created>
  <dc:creator>Administrator</dc:creator>
  <cp:lastModifiedBy>Administrator</cp:lastModifiedBy>
  <dcterms:modified xsi:type="dcterms:W3CDTF">2018-08-20T03:09:51Z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