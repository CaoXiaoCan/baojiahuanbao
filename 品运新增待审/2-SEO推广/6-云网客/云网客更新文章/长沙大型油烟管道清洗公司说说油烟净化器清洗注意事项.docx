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eastAsia="zh-CN"/>
        </w:rPr>
        <w:t>大型油烟管道清洗公司说说油烟净化器清洗注意事项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随着经济的快速开展，人民生活水平的不断提高，第三产业中的餐饮业开展更是迅猛。人们日益注重餐饮油烟净化的问题，环保</w:t>
      </w:r>
      <w:r>
        <w:rPr>
          <w:rFonts w:hint="eastAsia"/>
          <w:sz w:val="28"/>
          <w:szCs w:val="28"/>
          <w:lang w:eastAsia="zh-CN"/>
        </w:rPr>
        <w:t>部门</w:t>
      </w:r>
      <w:r>
        <w:rPr>
          <w:sz w:val="28"/>
          <w:szCs w:val="28"/>
        </w:rPr>
        <w:t>严厉检查，督促餐饮业、酒店、餐馆等安装</w:t>
      </w:r>
      <w:r>
        <w:rPr>
          <w:rFonts w:hint="eastAsia"/>
          <w:sz w:val="28"/>
          <w:szCs w:val="28"/>
          <w:lang w:eastAsia="zh-CN"/>
        </w:rPr>
        <w:t>油烟净化器</w:t>
      </w:r>
      <w:r>
        <w:rPr>
          <w:rFonts w:hint="eastAsia"/>
          <w:sz w:val="28"/>
          <w:szCs w:val="28"/>
        </w:rPr>
        <w:t>，吸附、净化油烟，减轻环境污染。</w:t>
      </w:r>
      <w:r>
        <w:rPr>
          <w:rFonts w:hint="eastAsia"/>
          <w:sz w:val="28"/>
          <w:szCs w:val="28"/>
          <w:lang w:eastAsia="zh-CN"/>
        </w:rPr>
        <w:t>就这一现象我们可以发现，油烟管道清洗保养已经成为了酒店和饭店必不可少的课程，为了保障消费者能享用更加健康的饮食，也为了保护空气环境，对油烟管道定期清洗是一个需要坚定的要求。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在清洗油烟管道的时候，油烟净化器是重中之重，一般情况是</w:t>
      </w:r>
      <w:r>
        <w:rPr>
          <w:rFonts w:hint="eastAsia"/>
          <w:sz w:val="28"/>
          <w:szCs w:val="28"/>
          <w:lang w:val="en-US" w:eastAsia="zh-CN"/>
        </w:rPr>
        <w:t>1-3个月就清洗一次，这得根据使用的情况来定，</w:t>
      </w:r>
      <w:r>
        <w:rPr>
          <w:sz w:val="28"/>
          <w:szCs w:val="28"/>
        </w:rPr>
        <w:t>油烟净化器清洗的注意事项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1、打开设备的检修门后，抽出电场之前要先将电场残余电荷进行放电，应先用</w:t>
      </w:r>
      <w:r>
        <w:rPr>
          <w:rFonts w:hint="eastAsia"/>
          <w:sz w:val="28"/>
          <w:szCs w:val="28"/>
          <w:lang w:eastAsia="zh-CN"/>
        </w:rPr>
        <w:t>螺丝刀</w:t>
      </w:r>
      <w:r>
        <w:rPr>
          <w:rFonts w:hint="eastAsia"/>
          <w:sz w:val="28"/>
          <w:szCs w:val="28"/>
        </w:rPr>
        <w:t>泄放电场中残留电荷。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2、清洗电场的一起，有必要严厉准时对机箱内部油污进行清洗，根绝繁殖火灾危险。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3、确保电源已经断开的情况下，拧下固定用的</w:t>
      </w:r>
      <w:r>
        <w:rPr>
          <w:rFonts w:hint="eastAsia"/>
          <w:sz w:val="28"/>
          <w:szCs w:val="28"/>
          <w:lang w:eastAsia="zh-CN"/>
        </w:rPr>
        <w:t>螺栓</w:t>
      </w:r>
      <w:r>
        <w:rPr>
          <w:rFonts w:hint="eastAsia"/>
          <w:sz w:val="28"/>
          <w:szCs w:val="28"/>
        </w:rPr>
        <w:t>，打开保护门，再用手抽拉电场两边，在电场行将抽出时，末端用手扶住，避免突然掉落，使电场受损。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4、要把绝缘子拆下，一起分开阴极针和阳极圆筒便利进一步清洗。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5、用一个</w:t>
      </w:r>
      <w:r>
        <w:rPr>
          <w:rFonts w:hint="eastAsia"/>
          <w:sz w:val="28"/>
          <w:szCs w:val="28"/>
          <w:lang w:eastAsia="zh-CN"/>
        </w:rPr>
        <w:t>不锈钢</w:t>
      </w:r>
      <w:r>
        <w:rPr>
          <w:rFonts w:hint="eastAsia"/>
          <w:sz w:val="28"/>
          <w:szCs w:val="28"/>
        </w:rPr>
        <w:t>或塑料清洗槽容器，外形大于电场外形尺寸就可。避免清洗时弄脏地板，故将油烟净化器包裹起来，然后在容器中拆掉包裹袋。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6、找专业的环保公司进行清洗，专业的人员熟练操作，会在取出电场时比较谨慎，避免电场的变形，然后确保设备的正常运行。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354C8"/>
    <w:rsid w:val="09F73FE3"/>
    <w:rsid w:val="0B1E1147"/>
    <w:rsid w:val="0E7006B7"/>
    <w:rsid w:val="10197A02"/>
    <w:rsid w:val="101F07DC"/>
    <w:rsid w:val="158E0ACD"/>
    <w:rsid w:val="1EDD429C"/>
    <w:rsid w:val="23B07B15"/>
    <w:rsid w:val="26932887"/>
    <w:rsid w:val="2B3F35D6"/>
    <w:rsid w:val="2CD80E3F"/>
    <w:rsid w:val="2D3317D0"/>
    <w:rsid w:val="380D2D08"/>
    <w:rsid w:val="3E2354C8"/>
    <w:rsid w:val="4180334C"/>
    <w:rsid w:val="44174314"/>
    <w:rsid w:val="45575DD8"/>
    <w:rsid w:val="48CA1B02"/>
    <w:rsid w:val="4A060B88"/>
    <w:rsid w:val="4B8F314B"/>
    <w:rsid w:val="513A4C66"/>
    <w:rsid w:val="5A7D6CE7"/>
    <w:rsid w:val="5BC578A1"/>
    <w:rsid w:val="5EB32F8C"/>
    <w:rsid w:val="5F83602E"/>
    <w:rsid w:val="62CF5F2B"/>
    <w:rsid w:val="62E67F07"/>
    <w:rsid w:val="639655D6"/>
    <w:rsid w:val="6D225CFF"/>
    <w:rsid w:val="6D535020"/>
    <w:rsid w:val="6F0A4BE2"/>
    <w:rsid w:val="708F4153"/>
    <w:rsid w:val="711B5B6C"/>
    <w:rsid w:val="76482190"/>
    <w:rsid w:val="77DF0689"/>
    <w:rsid w:val="7972129E"/>
    <w:rsid w:val="7FE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2018-09-12T03:57:00Z</dcterms:created>
  <dc:creator>admin</dc:creator>
  <cp:lastModifiedBy>admin</cp:lastModifiedBy>
  <dcterms:modified xsi:type="dcterms:W3CDTF">2018-09-12T07:01:57Z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