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株洲饭店油烟管道清洗公司教您正确清洗油烟机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饭店油烟管道是一个特别容易脏的地方，厨师每天的工作就是和厨房里的这些设备打交道，烹饪的时候产生的油烟经过油烟管道可以排出，从而达到净化厨房空气的目的。而有些有丰富经验的厨师，每天需要做各种口味的菜肴，比如</w:t>
      </w:r>
      <w:r>
        <w:rPr>
          <w:sz w:val="28"/>
          <w:szCs w:val="28"/>
        </w:rPr>
        <w:t>湘菜、川菜、烧烤</w:t>
      </w:r>
      <w:r>
        <w:rPr>
          <w:rFonts w:hint="eastAsia"/>
          <w:sz w:val="28"/>
          <w:szCs w:val="28"/>
          <w:lang w:eastAsia="zh-CN"/>
        </w:rPr>
        <w:t>等，很容易产生大量的油污，大多数都积累在油烟管道里，为了保证油烟管道正常功能，很有必要对满是油污的油烟管道进行定期清洗。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如何正确清洗饭店油烟机？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饭店的油烟机清洗包括排烟罩清洗，导油板清洗，运水眼罩和风轮清洗，油烟管道清洗，油烟净化器清洗等等。饭店长时间积累的重油污一般方法是清洗不了的，需要专业人员才能清理。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第一步：工作人员清理、布置现场，包括把一些不相干的东西清走，一些不能进水的开关，用防水胶卷处理密封，对于需要切断电源的地方切断电源。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第二步：现场烧制开水，泡备油烟催化剂，高压水枪接通电源。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第三步：拆卸导油板，运水烟罩，导油风轮，以及拆卸净化器芯片。这些课拆卸的部分拆卸结束统一放置，由专门的师傅浸泡处理。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第四步：分工合作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一组师傅开始清理烟罩的油污，包括烟罩内部导油槽内部的油污；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二组师傅携带工具，油铲，垃圾桶，硬纸壳，照明灯进入管道内部，对管道内部顽固油污进行人工铲除。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三组师傅进入净化器和风机内部，多净化器和风机内部的油污清理铲除，并由垃圾袋带出。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如果客户要求清洗竖管道，还需要安排四组师傅，从管道顶部开口，用安全绳吊住，蜘蛛人清洗法，清洗竖管道内的油污。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第五步：二次清洗，第一次的清洗过程中用到一些油烟催化剂，需要彻底清除的，在顽固油污处理干净之后，需要第五步二次清洗，用高压水枪进项强力冲洗，包烟罩，导油板净化器芯片等等。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第六步：安装还原，整体清洗干净之后，导油板，净化器，风机等等需要安装还原。</w:t>
      </w: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05C39"/>
    <w:rsid w:val="01394F8B"/>
    <w:rsid w:val="09B22B18"/>
    <w:rsid w:val="1CC973CE"/>
    <w:rsid w:val="206E2958"/>
    <w:rsid w:val="263D2B41"/>
    <w:rsid w:val="3173160A"/>
    <w:rsid w:val="419A2305"/>
    <w:rsid w:val="426D0585"/>
    <w:rsid w:val="42FD04BA"/>
    <w:rsid w:val="58EB0A0F"/>
    <w:rsid w:val="59437BAE"/>
    <w:rsid w:val="63FF4176"/>
    <w:rsid w:val="6D535020"/>
    <w:rsid w:val="74005C39"/>
    <w:rsid w:val="7D5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2018-09-06T06:24:00Z</dcterms:created>
  <dc:creator>admin</dc:creator>
  <cp:lastModifiedBy>admin</cp:lastModifiedBy>
  <dcterms:modified xsi:type="dcterms:W3CDTF">2018-09-06T06:44:07Z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