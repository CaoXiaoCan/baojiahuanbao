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酒店油烟机清洗公司浅谈定期清洗油烟机的原因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油烟机一直是酒店厨房清洁的小能手，通过油烟机能将厨房内的空气焕然一新，让厨师更有积极的心态去炒菜，而且避免了身心被油烟伤害到。是一个不可多得的好工具。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对油烟机长期的使用过程中，会出现吸油烟效果的严重降低，这个时候很多酒店会选择对油烟机进行大规模的清洗，来恢复它的吸烟效果，酒店这么做的原因不仅是为了避免酒店油烟机产生的火灾隐患，给厨房一个干净安全的环境，而且清洗油烟机相比引发一次火灾的损失要小得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酒店选择对厨房的油烟机进行清洗，还有一个重要的原因就是油烟对人身体的伤害太大，大家都知道，油烟里蕴含的有害物质很多，如果被人吸入身体里，会引发</w:t>
      </w:r>
      <w:r>
        <w:rPr>
          <w:sz w:val="28"/>
          <w:szCs w:val="28"/>
        </w:rPr>
        <w:t>心脑血管疾病。长期</w:t>
      </w:r>
      <w:r>
        <w:rPr>
          <w:rFonts w:hint="eastAsia"/>
          <w:sz w:val="28"/>
          <w:szCs w:val="28"/>
          <w:lang w:val="en-US" w:eastAsia="zh-CN"/>
        </w:rPr>
        <w:t>呆在有油烟的厨房中，还</w:t>
      </w:r>
      <w:r>
        <w:rPr>
          <w:sz w:val="28"/>
          <w:szCs w:val="28"/>
        </w:rPr>
        <w:t>会影响皮肤健康，引发肺部疾病，在这个时候油烟机的作用就显现出来了，能够抽取有害油烟，给家人一个良好的烹饪环境。但是油烟机再给我们提供便利的同时，使用久了，也需要给油烟机清洗保养，否则容易出现漏油、抖动和磨擦声等现象等带来很多</w:t>
      </w:r>
      <w:r>
        <w:rPr>
          <w:rFonts w:hint="eastAsia"/>
          <w:sz w:val="28"/>
          <w:szCs w:val="28"/>
          <w:lang w:val="en-US" w:eastAsia="zh-CN"/>
        </w:rPr>
        <w:t>安全的隐患。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10421"/>
    <w:rsid w:val="03E34DCC"/>
    <w:rsid w:val="0B850E89"/>
    <w:rsid w:val="11450C2C"/>
    <w:rsid w:val="15C41A69"/>
    <w:rsid w:val="19E43E4C"/>
    <w:rsid w:val="1D4620EB"/>
    <w:rsid w:val="1F2D735C"/>
    <w:rsid w:val="285562C0"/>
    <w:rsid w:val="2BC62018"/>
    <w:rsid w:val="30F71E30"/>
    <w:rsid w:val="331D458C"/>
    <w:rsid w:val="3A310421"/>
    <w:rsid w:val="3E5E43BE"/>
    <w:rsid w:val="453F13E6"/>
    <w:rsid w:val="587F63FE"/>
    <w:rsid w:val="6D535020"/>
    <w:rsid w:val="7733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2018-08-29T06:38:00Z</dcterms:created>
  <dc:creator>Administrator</dc:creator>
  <cp:lastModifiedBy>Administrator</cp:lastModifiedBy>
  <dcterms:modified xsi:type="dcterms:W3CDTF">2018-08-29T07:18:37Z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