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湘潭油烟管道清洗加盟公司浅谈油烟机清洗注意事项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众所周知，油烟机在所有家电中使用频率较高的家电之一，我们几乎一日三餐都离不开它，也确实很大程度上提高了人们的生活质量。然而，很多油烟吸附在油烟机上也非常难清理干净。长期不清洗油烟机的话也会给人们的生活带来很大弊端和隐患。有关专家指出，长期不清洗的油烟机，在开机时电流是正常值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倍左右，这容易导致电机烧坏，</w:t>
      </w:r>
      <w:r>
        <w:rPr>
          <w:rFonts w:hint="eastAsia"/>
          <w:sz w:val="28"/>
          <w:szCs w:val="28"/>
          <w:lang w:eastAsia="zh-CN"/>
        </w:rPr>
        <w:t>减短</w:t>
      </w:r>
      <w:r>
        <w:rPr>
          <w:rFonts w:hint="eastAsia"/>
          <w:sz w:val="28"/>
          <w:szCs w:val="28"/>
        </w:rPr>
        <w:t>油烟机的使用寿命。长期不清洗油烟机会导致油烟机内部积聚油烟，影响油烟机的排烟效率，内部积聚的油烟也会慢慢腐蚀油烟机零件，导致油烟机故障等问题。油烟机内部的废油产生的气味有致癌作用，所以说定期清洗油烟机尤为重要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油烟机清洗注意事项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一、改变认识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了避免油烟机嗓音或震动过大、滴油、漏油等情况的发生，我们应定时对油烟机进行清洗，以免电机、涡轮及油烟机内表粘油过多。在使用抽油烟机的时候要保持厨房内的空气流通，这样能防止厨房内的空气形成负压，保证油烟机的抽吸能力。最好不要擅自拆开油烟机进行清洗，因为电机一旦没装好就不能保证吸烟效果，且会增大噪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二、油烟机清洗人员的选择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清洗吸油烟机最好找厂家的专业服务人员，尽量不要选择马路清洗人员，以免上当。吸油烟机安装位置、高度及出风管的走向的选择好坏，可以直观的影响吸油烟机的吸油烟效果。要获得较好的吸油烟效果，安装时可以参照以下标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1、吸油烟机应安装在燃气灶具中心点正上方位置上，其底平面与燃气灶具之间的距离应在650mm—750mm范围内。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2、尽量不要把吸油烟机安装在门窗等空气对流较强的位置附近，以免影响吸油烟效果。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3、出风管不宜太长，最好不要超过2米，而且尽量减少折弯，避免多个90度折弯，否则会影响吸油烟效果。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31CCB"/>
    <w:rsid w:val="40431CCB"/>
    <w:rsid w:val="408B75DD"/>
    <w:rsid w:val="659F5620"/>
    <w:rsid w:val="66ED7212"/>
    <w:rsid w:val="6D535020"/>
    <w:rsid w:val="749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2018-10-16T02:16:00Z</dcterms:created>
  <dc:creator>admin</dc:creator>
  <cp:lastModifiedBy>admin</cp:lastModifiedBy>
  <dcterms:modified xsi:type="dcterms:W3CDTF">2018-10-16T03:32:35Z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