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株洲大型水箱清洗公司简述水箱清洗、消毒的操作流程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bookmarkStart w:id="0" w:name="_GoBack"/>
      <w:r>
        <w:rPr>
          <w:rFonts w:hint="eastAsia"/>
          <w:sz w:val="28"/>
          <w:szCs w:val="28"/>
          <w:lang w:eastAsia="zh-CN"/>
        </w:rPr>
        <w:t>保嘉清洗</w:t>
      </w:r>
      <w:r>
        <w:rPr>
          <w:sz w:val="28"/>
          <w:szCs w:val="28"/>
        </w:rPr>
        <w:t>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</w:p>
    <w:bookmarkEnd w:id="0"/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随着生活质量的不断提高，人们对于食物、生活用水的要求也越来越高了，比如为了不喝到不健康的饮用水，生活在小区的业主就会非常在意二次供水的品质问题，也是这个原因，二次供水公司就需要定期的对水箱进行清洗、消毒工作，来维护小区用水用户的健康利益。下面保嘉清洗给大家说说</w:t>
      </w:r>
      <w:r>
        <w:rPr>
          <w:rFonts w:hint="eastAsia"/>
          <w:b/>
          <w:bCs/>
          <w:sz w:val="28"/>
          <w:szCs w:val="28"/>
          <w:lang w:eastAsia="zh-CN"/>
        </w:rPr>
        <w:t>水箱清洗、消毒的操作流程。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 w:eastAsia="zh-CN"/>
        </w:rPr>
        <w:t>清洗水箱</w:t>
      </w:r>
      <w:r>
        <w:rPr>
          <w:rFonts w:hint="eastAsia"/>
          <w:b/>
          <w:bCs/>
          <w:sz w:val="28"/>
          <w:szCs w:val="28"/>
          <w:lang w:val="en-US" w:eastAsia="zh-CN"/>
        </w:rPr>
        <w:t>工作要求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一、水箱清洗消毒人员(包括专职配药人员)须经卫生防疫部门每年体格检查合格领取体检合格证，并经培训合格后，方能上岗。发现“五病”患者立即调离岗位。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二、清洗消毒时工作人员穿戴好清洁的工作衣，长靴、橡胶手套，并备有照明用具及清扫专用工具，(必须清洗、消毒后)带入箱池。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三、水箱清洗、消毒水箱(池)的步骤；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1．事先发告示，使居民有所准备。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2．关闭进出水、阀门。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3．打开排水阀或启动潜水泵，使水位下降至30cm左右，关闭排水阀或潜水泵，并堵塞出水口，防止污物进入。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4．水箱清洗人员携带专用工具和水笼头进水箱进行清扫和冲刷，先</w:t>
      </w:r>
      <w:r>
        <w:rPr>
          <w:rFonts w:hint="eastAsia"/>
          <w:sz w:val="28"/>
          <w:szCs w:val="28"/>
          <w:lang w:eastAsia="zh-CN"/>
        </w:rPr>
        <w:t>水箱</w:t>
      </w:r>
      <w:r>
        <w:rPr>
          <w:rFonts w:hint="eastAsia"/>
          <w:sz w:val="28"/>
          <w:szCs w:val="28"/>
        </w:rPr>
        <w:t>顶，后底，由里向外依次进行，如有损坏处应及时修补。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5．洗刷和检查完毕，开排水阀或启动潜水泵，排尽污水并用清水冲清，关闭排水阀或潜水泵。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6．用已配成消毒液对内壁自上而下，由里向外，均匀地喷涂箱(池)壁表面，可涂刷至入孔口，退出箱(池)，盖上孔盖。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7．30分钟后打开进水阀，待水箱满后，开排水阀或启动潜水泵排水后，恢复供水。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8．恢复供水时应采样送卫生防疫站作水质检测，合格后方可使用。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四、水箱清洗各种配件检修：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1．箱(池)盖要求防雨密封，材料耐腐、坚固、轻便。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2．溢水孔上应加上网罩，缺损即修补。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3．入孔盖或通道门加锁。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4．维修作好记录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五、</w:t>
      </w:r>
      <w:r>
        <w:rPr>
          <w:rFonts w:hint="eastAsia"/>
          <w:sz w:val="28"/>
          <w:szCs w:val="28"/>
          <w:lang w:eastAsia="zh-CN"/>
        </w:rPr>
        <w:t>水</w:t>
      </w:r>
      <w:r>
        <w:rPr>
          <w:rFonts w:hint="eastAsia"/>
          <w:sz w:val="28"/>
          <w:szCs w:val="28"/>
        </w:rPr>
        <w:t>箱周围环境卫生要求整洁，不得堆放杂物、垃圾，如</w:t>
      </w:r>
      <w:r>
        <w:rPr>
          <w:rFonts w:hint="eastAsia"/>
          <w:sz w:val="28"/>
          <w:szCs w:val="28"/>
          <w:lang w:eastAsia="zh-CN"/>
        </w:rPr>
        <w:t>水</w:t>
      </w:r>
      <w:r>
        <w:rPr>
          <w:rFonts w:hint="eastAsia"/>
          <w:sz w:val="28"/>
          <w:szCs w:val="28"/>
        </w:rPr>
        <w:t>箱上覆土不得施肥，防止污水渗入</w:t>
      </w:r>
      <w:r>
        <w:rPr>
          <w:rFonts w:hint="eastAsia"/>
          <w:sz w:val="28"/>
          <w:szCs w:val="28"/>
          <w:lang w:eastAsia="zh-CN"/>
        </w:rPr>
        <w:t>水箱</w:t>
      </w:r>
      <w:r>
        <w:rPr>
          <w:rFonts w:hint="eastAsia"/>
          <w:sz w:val="28"/>
          <w:szCs w:val="28"/>
        </w:rPr>
        <w:t>内。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77EE9"/>
    <w:rsid w:val="0AF81A02"/>
    <w:rsid w:val="13D46039"/>
    <w:rsid w:val="50433257"/>
    <w:rsid w:val="52687338"/>
    <w:rsid w:val="6BA77EE9"/>
    <w:rsid w:val="6D535020"/>
    <w:rsid w:val="716F03FF"/>
    <w:rsid w:val="748F246C"/>
    <w:rsid w:val="74DB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2018-10-25T07:23:00Z</dcterms:created>
  <dc:creator>admin</dc:creator>
  <cp:lastModifiedBy>admin</cp:lastModifiedBy>
  <dcterms:modified xsi:type="dcterms:W3CDTF">2018-10-25T07:36:06Z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