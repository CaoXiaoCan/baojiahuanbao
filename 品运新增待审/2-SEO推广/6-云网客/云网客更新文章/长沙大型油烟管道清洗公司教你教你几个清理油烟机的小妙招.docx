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长沙大型油烟管道清洗公司教你几个清理油烟机的小妙招！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对于会做饭的人来说，油烟机是非常熟悉的一个厨房工具，由于长时间对油烟机的使用，发现油烟管道和油烟机上面都是油油腻腻的，让人感觉很不舒服。就更别说做美味佳肴啦。下面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就教大家几个清理油烟机的小妙招，方便不会清理油烟机的小伙伴们学习一下。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sz w:val="28"/>
          <w:szCs w:val="28"/>
        </w:rPr>
        <w:t>高压锅蒸汽冲洗法。把高压锅内的冷水烧沸，待有蒸汽不断排出时取下限压阀，打开抽油烟机，将蒸汽水柱对准旋转扇叶。由于高热水蒸汽不断冲入扇叶等部件，油污水会逐渐流入储油盒里，直到油盒里没有油为止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2.洗洁精、食醋浸泡法。将抽油烟机的扇叶拆下，浸泡在用3~5滴洗洁精和50亳升食醋混合而成的一盆温水中，浸泡10~20分钟后，再用干净的抹布擦洗。外壳及其他部件也可用此溶液清洗。此法对人的皮肤无损伤，对器材无腐蚀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3.番笕糊涂改法。将碎番笕块加水制成糊状，然后涂改在扇叶等部件外表，抽油烟机用过一段时刻后，拆下扇叶等部件，用湿抹布一擦，油污就掉了。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4.在抽油烟机的储油盒里放一个空的果冻盒，抽油烟机运用一段时刻后，果冻盒内的油差不多满了，就换一个新的果冻盒。这样，抽油烟机的储油盒就会一向干净如新。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当然这只是简单的清洗油烟机的方法，方便生活中日常清洗维护，而大型的油烟管道清洗还是找专业的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清洗比较好。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湖南保嘉绿色清洁环保科技有限公司，以现代化的管理模式、以人为本的服务理念、诚信守诺的服务宗旨、强烈的责任感和良好的职业道德，为您提供满意的服务。打造中国一流绿色清洁环保企业！服务社会！保嘉人，不单是清洁工，更是健康的传播者！愿保嘉人的服务给你带去洁净的环境，健康的身体和快乐的心情！同时，我们愿将经验、技术与有志之士共同分享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公司拥有多种专业的清洁设备，保洁用品、专业清洁剂等，引进美国、意大利等国的先进技术、设备，追求品质一流，服务一流，为客户提供物美价廉的清洁产品与设备。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98C79"/>
    <w:multiLevelType w:val="singleLevel"/>
    <w:tmpl w:val="53998C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27F8E"/>
    <w:rsid w:val="18227F8E"/>
    <w:rsid w:val="49615F2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2018-08-17T06:22:00Z</dcterms:created>
  <dc:creator>Administrator</dc:creator>
  <cp:lastModifiedBy>Administrator</cp:lastModifiedBy>
  <dcterms:modified xsi:type="dcterms:W3CDTF">2018-08-17T06:37:18Z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