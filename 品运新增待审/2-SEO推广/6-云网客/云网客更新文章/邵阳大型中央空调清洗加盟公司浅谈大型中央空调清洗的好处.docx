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邵阳大型中央空调清洗加盟公司浅谈大型中央空调清洗的好处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大型中央空调需要定时清洗这是很多人耳熟能详的事情，这是因为中央</w:t>
      </w:r>
      <w:r>
        <w:rPr>
          <w:rFonts w:hint="eastAsia"/>
          <w:sz w:val="28"/>
          <w:szCs w:val="28"/>
        </w:rPr>
        <w:t>空调在使用一段时间后，过滤网和散热片上会积聚大量灰尘、污垢、胺、碱、病毒等有害物质。加上冷凝水充斥在过滤网散片等处。并且，安装</w:t>
      </w:r>
      <w:r>
        <w:rPr>
          <w:rFonts w:hint="eastAsia"/>
          <w:sz w:val="28"/>
          <w:szCs w:val="28"/>
          <w:lang w:eastAsia="zh-CN"/>
        </w:rPr>
        <w:t>中央</w:t>
      </w:r>
      <w:r>
        <w:rPr>
          <w:rFonts w:hint="eastAsia"/>
          <w:sz w:val="28"/>
          <w:szCs w:val="28"/>
        </w:rPr>
        <w:t>空调的房间又很少开窗换气，这给同时又给螨虫提供了</w:t>
      </w:r>
      <w:r>
        <w:rPr>
          <w:rFonts w:hint="eastAsia"/>
          <w:sz w:val="28"/>
          <w:szCs w:val="28"/>
          <w:lang w:eastAsia="zh-CN"/>
        </w:rPr>
        <w:t>适宜</w:t>
      </w:r>
      <w:r>
        <w:rPr>
          <w:rFonts w:hint="eastAsia"/>
          <w:sz w:val="28"/>
          <w:szCs w:val="28"/>
        </w:rPr>
        <w:t>的生长环境。当空调停机后，温度恢复会使螨虫、细菌繁殖，霉变，并产生异味，这样会直接影响到空调使用者的身体健康，引发呼吸道疾病，皮肤病等。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同时，这些污垢使循环受阻，最终导致制冷系统工作压力升高、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"https://product.pconline.com.cn/itbk/jd/fridge/1201/2653877.html" \t "https://product.pconline.com.cn/itbk/jd/ac/1712/_blank"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压缩机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运转负荷增大，表现为制冷、制热率下降，增加电耗和油耗，以及噪音增大，甚至损坏空调而加上细菌和病毒污染空气、传播疾病，严重危害人体的身心健康。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清洗中央空调的好处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清洗中央空调有利节能：据调查，按照国际惯例，中央空调每年都必须科学清洗保养一次，否则就会出现生物黏泥堵塞，从而影响中央空调制冷效果，浪费能源，增加维修费用。根据日本栗田水处理公司提供的资料，生垢0.2—0.5mm厚度，换热效率降低33%，中央空调运行耗能平均增加20%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定期清洗有利空调“延寿”：中央空调定期清洗可以延长使用寿命。这是因为定期清洗中央空调，能降低设备的故障率。冷水管道中的藻泥和水垢等积累下来，会导致设备和管道传输不畅、传热不爽，往往造成空调主机高压运行，引发故障停机，严重时甚至引发主机腐蚀穿孔等故障，其损失不可避免。尤其严重的是，这种故障，还会危及设备的安全运行，其后果就不堪设想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更省电：如果空调在使用一年后没有清洗，工作电流就要比干净的空调高出10%左右。以一匹的空调为例，功率700W，一天平均用8小时，使用6个月就要多交近200度的电费。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对健康有益：经常清洗空调可以保持室内空气的卫生洁净，让您和家人享受高质量的空气环境;专用清洗剂清洗后，不但大大减少“空调综合症”的发病机率，还净化了室内空气，除去空调产生的怪味。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3838"/>
    <w:rsid w:val="047B4A58"/>
    <w:rsid w:val="058539AC"/>
    <w:rsid w:val="06CB1E3A"/>
    <w:rsid w:val="091673EF"/>
    <w:rsid w:val="0D3B7FE1"/>
    <w:rsid w:val="18730932"/>
    <w:rsid w:val="18BE0FAB"/>
    <w:rsid w:val="19A2475F"/>
    <w:rsid w:val="1FCC6C1F"/>
    <w:rsid w:val="24D912F5"/>
    <w:rsid w:val="256D0A69"/>
    <w:rsid w:val="32095077"/>
    <w:rsid w:val="35F8712F"/>
    <w:rsid w:val="361A2985"/>
    <w:rsid w:val="3668200B"/>
    <w:rsid w:val="388A3818"/>
    <w:rsid w:val="3FC131E4"/>
    <w:rsid w:val="43AD7012"/>
    <w:rsid w:val="480A094F"/>
    <w:rsid w:val="4A766CC9"/>
    <w:rsid w:val="4AF12B09"/>
    <w:rsid w:val="4EA0269C"/>
    <w:rsid w:val="4F3064ED"/>
    <w:rsid w:val="50F05EA0"/>
    <w:rsid w:val="53BE6C2B"/>
    <w:rsid w:val="58154CEF"/>
    <w:rsid w:val="5C0A46B3"/>
    <w:rsid w:val="5F654840"/>
    <w:rsid w:val="60CC1E75"/>
    <w:rsid w:val="60D41DD4"/>
    <w:rsid w:val="63995832"/>
    <w:rsid w:val="65F33838"/>
    <w:rsid w:val="68B242EE"/>
    <w:rsid w:val="68C419F3"/>
    <w:rsid w:val="6D535020"/>
    <w:rsid w:val="725457DA"/>
    <w:rsid w:val="72602AAF"/>
    <w:rsid w:val="78D549DE"/>
    <w:rsid w:val="791150BE"/>
    <w:rsid w:val="7BC774CD"/>
    <w:rsid w:val="7BEA758F"/>
    <w:rsid w:val="7E63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2018-10-22T08:15:00Z</dcterms:created>
  <dc:creator>admin</dc:creator>
  <cp:lastModifiedBy>admin</cp:lastModifiedBy>
  <dcterms:modified xsi:type="dcterms:W3CDTF">2018-10-22T08:28:46Z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