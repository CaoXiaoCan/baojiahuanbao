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岳阳中央空调清洗加盟公司浅谈中央空调的必要性</w:t>
      </w:r>
    </w:p>
    <w:p/>
    <w:p>
      <w:pPr>
        <w:rPr>
          <w:rFonts w:hint="eastAsia"/>
          <w:sz w:val="28"/>
          <w:szCs w:val="28"/>
          <w:lang w:val="en-US" w:eastAsia="zh-CN"/>
        </w:rPr>
      </w:pPr>
      <w:bookmarkStart w:id="0" w:name="_GoBack"/>
      <w:bookmarkEnd w:id="0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1、中央空调定期清洗可以延长使用寿命。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这是因为定期清洗中央空调，能降低设备的故障率。冷水管道中的藻泥和水垢等积累下来，会导致设备和管道传输不畅、传热不爽，往往造成空调主机高压运行，引发故障停机，严重时甚至引发主机腐蚀穿孔等故障，其损失不可避免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尤其严重的是，这种故障，还会危及设备的安全运行，其后果就不堪设想了。而清洗后，中央空调的锈蚀、水垢、微生物污染现象可以得到有效清除和控制，各部分换热铜管可以保持洁净，处于最佳热交换状态，减少管道堵塞，避免故障发生。同时还可以减少维修费用，保证机组良性运转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2、中央空调细菌超标严重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由于中央空调主宰着现代楼宇内部空气的新陈代谢，被人们形象地称为现代楼宇之“肺”。肺叶娇嫩，易被邪侵，故又称“娇脏”，同样的道理，中央空调也很容易被污垢细菌侵入。中央空调机组长期运行，通风系统极易污染，加之清洁不及时等原因，使管道中存留了大量尘土沙砾、炭类物质、结晶体等。一旦这些灰尘当中附着有细菌、真菌、酵母等微生物时，很容易使人患过敏或是呼吸系统疾病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3、风管积尘极易传播病菌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常见的中央空调主要由空气处理装置和冷热送风管两大部分组成。空气处理装置负责对空气进行冷热处理，处理过的空气则通过风管送到各个房间，由于风管四壁湿度比较大，空气中的颗粒物很容易黏附在这里，日积月累形成很厚的积尘。这些积尘成为病菌滋生的乐土，因为这里有它们生存需要的营养、适宜的温度和湿度，病菌会很乐意在这里生活、繁殖和传播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4、清洗中央空调有利节能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据调查，按照国际惯例，中央空调每年都必须科学清洗保养一次，否则就会出现生物黏泥堵塞，从而影响中央空调制冷效果，浪费能源，增加维修费用。据资料显示，生垢0.2—0.5mm厚度，换热效率降低33%，中央空调运行耗能平均增加20%左右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4E2E40"/>
    <w:rsid w:val="156A71DE"/>
    <w:rsid w:val="230707C6"/>
    <w:rsid w:val="2AB04C76"/>
    <w:rsid w:val="45FB5668"/>
    <w:rsid w:val="4F4E2E40"/>
    <w:rsid w:val="65E367B2"/>
    <w:rsid w:val="6C5171D7"/>
    <w:rsid w:val="6D535020"/>
    <w:rsid w:val="6F325E92"/>
    <w:rsid w:val="73436A88"/>
    <w:rsid w:val="73CC4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2018-10-13T05:56:00Z</dcterms:created>
  <dc:creator>admin</dc:creator>
  <cp:lastModifiedBy>admin</cp:lastModifiedBy>
  <dcterms:modified xsi:type="dcterms:W3CDTF">2018-10-13T06:04:59Z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