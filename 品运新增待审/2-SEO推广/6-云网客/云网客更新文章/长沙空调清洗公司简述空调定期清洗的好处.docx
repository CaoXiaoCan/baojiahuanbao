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长沙空调清洗公司简述定期清洗空调的好处</w:t>
      </w:r>
    </w:p>
    <w:p>
      <w:pPr>
        <w:rPr>
          <w:rFonts w:hint="eastAsia"/>
          <w:b/>
          <w:bCs/>
          <w:sz w:val="28"/>
          <w:szCs w:val="28"/>
          <w:lang w:val="en-US" w:eastAsia="zh-CN"/>
        </w:rPr>
      </w:pPr>
    </w:p>
    <w:p>
      <w:pPr>
        <w:rPr>
          <w:rFonts w:hint="eastAsia"/>
          <w:b w:val="0"/>
          <w:bCs w:val="0"/>
          <w:sz w:val="28"/>
          <w:szCs w:val="28"/>
          <w:lang w:val="en-US" w:eastAsia="zh-CN"/>
        </w:rPr>
      </w:pPr>
      <w:r>
        <w:rPr>
          <w:rFonts w:hint="eastAsia"/>
          <w:b w:val="0"/>
          <w:bCs w:val="0"/>
          <w:sz w:val="28"/>
          <w:szCs w:val="28"/>
          <w:lang w:val="en-US" w:eastAsia="zh-CN"/>
        </w:rPr>
        <w:t>空调总是能在最需要的时刻带给我们舒适的体验，它能调节室内的温度，改变我们生活和工作的环境，让人的身体处于一个健康的空间里，但是空调经过长时间的使用后，由于没有对其进行清洗，会导致空调的效果下降，而且里面包含的灰尘和污垢，很容易引发人体的各种疾病。所以很有必要找专业的空调清洗公司来定期清洗空调，这样才更有利于人的身体健康。</w:t>
      </w:r>
    </w:p>
    <w:p>
      <w:pPr>
        <w:rPr>
          <w:rFonts w:hint="eastAsia"/>
          <w:b w:val="0"/>
          <w:bCs w:val="0"/>
          <w:sz w:val="28"/>
          <w:szCs w:val="28"/>
          <w:lang w:val="en-US" w:eastAsia="zh-CN"/>
        </w:rPr>
      </w:pPr>
      <w:r>
        <w:rPr>
          <w:rFonts w:hint="eastAsia"/>
          <w:b w:val="0"/>
          <w:bCs w:val="0"/>
          <w:sz w:val="28"/>
          <w:szCs w:val="28"/>
          <w:lang w:val="en-US" w:eastAsia="zh-CN"/>
        </w:rPr>
        <w:t>其实定期清洗空调还是有很多好处的</w:t>
      </w:r>
    </w:p>
    <w:p>
      <w:pPr>
        <w:numPr>
          <w:ilvl w:val="0"/>
          <w:numId w:val="1"/>
        </w:numPr>
        <w:rPr>
          <w:sz w:val="28"/>
          <w:szCs w:val="28"/>
        </w:rPr>
      </w:pPr>
      <w:r>
        <w:rPr>
          <w:sz w:val="28"/>
          <w:szCs w:val="28"/>
        </w:rPr>
        <w:t>延长空调寿命；因为空调在使用一段时间过后，静电作用与空气反复循环、使滤光板、散热器等表面积聚了大量的灰尘以及污垢，增加耗电量，噪音，严重损坏了压缩，增大故障率，降低空调的使用寿命。中央空调清洗保养可以使中央空调的灰尘、污垢、水垢等得到有效清除和控制，各部分部件保持清洁，处于较佳热交换状态，减少堵塞，避免故障发生，延长空调的使用寿命。</w:t>
      </w:r>
    </w:p>
    <w:p>
      <w:pPr>
        <w:numPr>
          <w:ilvl w:val="0"/>
          <w:numId w:val="1"/>
        </w:numPr>
        <w:rPr>
          <w:rFonts w:hint="eastAsia"/>
          <w:sz w:val="28"/>
          <w:szCs w:val="28"/>
          <w:lang w:val="en-US" w:eastAsia="zh-CN"/>
        </w:rPr>
      </w:pPr>
      <w:r>
        <w:rPr>
          <w:rFonts w:hint="eastAsia"/>
          <w:sz w:val="28"/>
          <w:szCs w:val="28"/>
        </w:rPr>
        <w:t>减少空调能耗；空调在无数次的重复运行中，空气中夹杂的大量尘埃和液态烟雾就会层层包裹散热片，并严重堵塞散热片之间微小空隙，影响散热片的散热，从而导致冷凝器压力升高，压缩机马达电流增大，运行时间成倍延长，耗电量显著增加。时不时的对中央空调进行清洗保养可使空调恢复正常制冷效果，缩短压缩时间，有效节约用电</w:t>
      </w:r>
      <w:r>
        <w:rPr>
          <w:rFonts w:hint="eastAsia"/>
          <w:sz w:val="28"/>
          <w:szCs w:val="28"/>
          <w:lang w:eastAsia="zh-CN"/>
        </w:rPr>
        <w:t>。</w:t>
      </w:r>
    </w:p>
    <w:p>
      <w:pPr>
        <w:numPr>
          <w:ilvl w:val="0"/>
          <w:numId w:val="1"/>
        </w:numPr>
        <w:rPr>
          <w:rFonts w:hint="eastAsia"/>
          <w:sz w:val="28"/>
          <w:szCs w:val="28"/>
          <w:lang w:val="en-US" w:eastAsia="zh-CN"/>
        </w:rPr>
      </w:pPr>
      <w:r>
        <w:rPr>
          <w:rFonts w:hint="eastAsia"/>
          <w:sz w:val="28"/>
          <w:szCs w:val="28"/>
        </w:rPr>
        <w:t>保证运行安全；中央空调机器要安全使用的话，定期的电子部品的点检，检漏的点检安全装置的动作的确认都是非常重要的。空调线路的老化及电线的连接方法不当是造成中央空调事故的较大隐患，定期的维修保养能较大限度的排除这些故障隐患所在，让中央空调器正常安全的运行。</w:t>
      </w:r>
    </w:p>
    <w:p>
      <w:pPr>
        <w:numPr>
          <w:ilvl w:val="0"/>
          <w:numId w:val="1"/>
        </w:numPr>
        <w:rPr>
          <w:rFonts w:hint="eastAsia"/>
          <w:sz w:val="28"/>
          <w:szCs w:val="28"/>
          <w:lang w:val="en-US" w:eastAsia="zh-CN"/>
        </w:rPr>
      </w:pPr>
      <w:r>
        <w:rPr>
          <w:rFonts w:hint="eastAsia"/>
          <w:sz w:val="28"/>
          <w:szCs w:val="28"/>
        </w:rPr>
        <w:t>节约维修费；未经处理的中央空调，则会出现管道堵塞、结垢、腐蚀，超压停机直至发生事故，如主机因腐蚀泄漏、溶液污染，则需更换铜管，更换溶液，维修主机。而经过处理后，可节约维修费用，为业主减少损失。</w:t>
      </w:r>
    </w:p>
    <w:p>
      <w:pPr>
        <w:numPr>
          <w:ilvl w:val="0"/>
          <w:numId w:val="1"/>
        </w:numPr>
        <w:rPr>
          <w:rFonts w:hint="eastAsia"/>
          <w:sz w:val="28"/>
          <w:szCs w:val="28"/>
          <w:lang w:val="en-US" w:eastAsia="zh-CN"/>
        </w:rPr>
      </w:pPr>
      <w:bookmarkStart w:id="0" w:name="_GoBack"/>
      <w:bookmarkEnd w:id="0"/>
      <w:r>
        <w:rPr>
          <w:rFonts w:hint="eastAsia"/>
          <w:sz w:val="28"/>
          <w:szCs w:val="28"/>
        </w:rPr>
        <w:t>有利于用户健康；空调室内机经过1-2年的使用，产生的部分冷凝水会在阴暗潮湿水盘里存留，导致产生粘稠状的液体，有利于各种病菌的滋生，产生各种异味，同时粘稠物会堵塞冷凝水排水管，冷凝水就会从滴水盘中溢出，造成天花板泡顶损失。经过保养后的室内机能将冷凝水盘内的病毒，细菌，真菌，军团菌，冠状病毒等有害微生物彻底杀灭，使风机盘管出风口空气清新优质，有利于用户的身体健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AC9B1"/>
    <w:multiLevelType w:val="singleLevel"/>
    <w:tmpl w:val="537AC9B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027B4D"/>
    <w:rsid w:val="018F5981"/>
    <w:rsid w:val="08027B4D"/>
    <w:rsid w:val="0C564C41"/>
    <w:rsid w:val="171A55B6"/>
    <w:rsid w:val="21557907"/>
    <w:rsid w:val="2DAE75BA"/>
    <w:rsid w:val="3BD32608"/>
    <w:rsid w:val="48EA786F"/>
    <w:rsid w:val="4D1C0C8D"/>
    <w:rsid w:val="515646FB"/>
    <w:rsid w:val="5BF02E43"/>
    <w:rsid w:val="6CA00B3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2018-08-20T05:48:00Z</dcterms:created>
  <dc:creator>Administrator</dc:creator>
  <cp:lastModifiedBy>Administrator</cp:lastModifiedBy>
  <dcterms:modified xsi:type="dcterms:W3CDTF">2018-08-20T06:06:02Z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