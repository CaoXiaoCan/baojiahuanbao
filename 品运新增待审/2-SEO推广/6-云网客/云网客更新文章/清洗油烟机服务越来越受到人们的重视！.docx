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清洗油烟机服务越来越受到人们的重视！</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在很长一段时间里，人们对于清洗油烟机的服务一直处于随性的态度，比如某某家的油烟机两年没洗了，既然还用得好好的，孰不知这种用了两年的油烟机到底还有没有吸油烟的效果就不得而知了，在之前的低经济水平社会就很多人有这样的态度，觉得清洗油烟机太频繁了没必要。</w:t>
      </w:r>
    </w:p>
    <w:p>
      <w:pPr>
        <w:rPr>
          <w:rFonts w:hint="eastAsia"/>
          <w:sz w:val="28"/>
          <w:szCs w:val="28"/>
          <w:lang w:val="en-US" w:eastAsia="zh-CN"/>
        </w:rPr>
      </w:pPr>
      <w:r>
        <w:rPr>
          <w:rFonts w:hint="eastAsia"/>
          <w:sz w:val="28"/>
          <w:szCs w:val="28"/>
          <w:lang w:val="en-US" w:eastAsia="zh-CN"/>
        </w:rPr>
        <w:t>虽然之前的人没有清洗油烟机的意识，但是在</w:t>
      </w:r>
      <w:r>
        <w:rPr>
          <w:rFonts w:hint="eastAsia"/>
          <w:sz w:val="28"/>
          <w:szCs w:val="28"/>
        </w:rPr>
        <w:t>今天，相比之前</w:t>
      </w:r>
      <w:r>
        <w:rPr>
          <w:rFonts w:hint="eastAsia"/>
          <w:sz w:val="28"/>
          <w:szCs w:val="28"/>
          <w:lang w:val="en-US" w:eastAsia="zh-CN"/>
        </w:rPr>
        <w:t>的人们</w:t>
      </w:r>
      <w:r>
        <w:rPr>
          <w:rFonts w:hint="eastAsia"/>
          <w:sz w:val="28"/>
          <w:szCs w:val="28"/>
        </w:rPr>
        <w:t>对清洁理念的认识已经有了很大的改观。这意味着，人们更关注自已的生活环境、健康状况。</w:t>
      </w:r>
      <w:r>
        <w:rPr>
          <w:rFonts w:hint="eastAsia"/>
          <w:sz w:val="28"/>
          <w:szCs w:val="28"/>
          <w:lang w:val="en-US" w:eastAsia="zh-CN"/>
        </w:rPr>
        <w:t>在这个物资丰富的社会，人们渐渐打开了自己的思维，觉得健康才是让自己更持久留在这个美好世界的唯一途径。</w:t>
      </w:r>
    </w:p>
    <w:p>
      <w:pPr>
        <w:rPr>
          <w:rFonts w:hint="eastAsia"/>
          <w:sz w:val="28"/>
          <w:szCs w:val="28"/>
          <w:lang w:val="en-US" w:eastAsia="zh-CN"/>
        </w:rPr>
      </w:pPr>
      <w:r>
        <w:rPr>
          <w:rFonts w:hint="eastAsia"/>
          <w:sz w:val="28"/>
          <w:szCs w:val="28"/>
          <w:lang w:val="en-US" w:eastAsia="zh-CN"/>
        </w:rPr>
        <w:t>面对这样的思维，清洗油烟机就显而易见的被人们重视，想想要是自己每天面对满是油污的油烟机或是充满异味的油烟管道，吸进去都是浑浊的空气，肯定会很不舒服，而且这种不舒服严重影响到了自身的健康。可以说不清洗油烟机就是再拿自己的健康开玩笑。</w:t>
      </w:r>
    </w:p>
    <w:p>
      <w:pPr>
        <w:rPr>
          <w:sz w:val="28"/>
          <w:szCs w:val="28"/>
        </w:rPr>
      </w:pPr>
      <w:r>
        <w:rPr>
          <w:rFonts w:hint="eastAsia"/>
          <w:sz w:val="28"/>
          <w:szCs w:val="28"/>
          <w:lang w:val="en-US" w:eastAsia="zh-CN"/>
        </w:rPr>
        <w:t>油烟中</w:t>
      </w:r>
      <w:r>
        <w:rPr>
          <w:sz w:val="28"/>
          <w:szCs w:val="28"/>
        </w:rPr>
        <w:t>主要有醛、酮、醇等，其中包括苯并芘、挥发性亚硝胺、杂环胺等已知高致癌物。每天闻到油烟的人比没闻到油烟的人要容易得心脑血管疾病，因为油烟中含大量胆固醇可造成心脑血管疾病。长期在厨房油烟中的脂肪氧化物会引发心血管、脑血管疾病，尤其是老年人更容易患心脑血管疾病。</w:t>
      </w:r>
    </w:p>
    <w:p>
      <w:pPr>
        <w:rPr>
          <w:rFonts w:hint="eastAsia"/>
          <w:sz w:val="28"/>
          <w:szCs w:val="28"/>
          <w:lang w:val="en-US" w:eastAsia="zh-CN"/>
        </w:rPr>
      </w:pPr>
      <w:r>
        <w:rPr>
          <w:rFonts w:hint="eastAsia"/>
          <w:sz w:val="28"/>
          <w:szCs w:val="28"/>
          <w:lang w:val="en-US" w:eastAsia="zh-CN"/>
        </w:rPr>
        <w:t>另外油烟机清洗之后，工作的性能虽然不可以恢复到刚买时的状态，但是也足以给自己创造一个良好的室内烹饪环境，保障自己的健康。</w:t>
      </w:r>
    </w:p>
    <w:p>
      <w:pPr>
        <w:rPr>
          <w:sz w:val="28"/>
          <w:szCs w:val="28"/>
        </w:rPr>
      </w:pPr>
      <w:r>
        <w:rPr>
          <w:sz w:val="28"/>
          <w:szCs w:val="28"/>
        </w:rPr>
        <w:t>为了避免厨房油烟给人的身体造成巨大的伤害，所以油烟机</w:t>
      </w:r>
      <w:r>
        <w:rPr>
          <w:rFonts w:hint="eastAsia"/>
          <w:sz w:val="28"/>
          <w:szCs w:val="28"/>
          <w:lang w:val="en-US" w:eastAsia="zh-CN"/>
        </w:rPr>
        <w:t>最好是</w:t>
      </w:r>
      <w:r>
        <w:rPr>
          <w:sz w:val="28"/>
          <w:szCs w:val="28"/>
        </w:rPr>
        <w:t>经常清洗，</w:t>
      </w:r>
      <w:r>
        <w:rPr>
          <w:rFonts w:hint="eastAsia"/>
          <w:sz w:val="28"/>
          <w:szCs w:val="28"/>
          <w:lang w:val="en-US" w:eastAsia="zh-CN"/>
        </w:rPr>
        <w:t>要是自己觉得</w:t>
      </w:r>
      <w:r>
        <w:rPr>
          <w:sz w:val="28"/>
          <w:szCs w:val="28"/>
        </w:rPr>
        <w:t>油烟机清洗非常困难，</w:t>
      </w:r>
      <w:r>
        <w:rPr>
          <w:rFonts w:hint="eastAsia"/>
          <w:sz w:val="28"/>
          <w:szCs w:val="28"/>
          <w:lang w:val="en-US" w:eastAsia="zh-CN"/>
        </w:rPr>
        <w:t>就可以找专业的油烟机清洗公司</w:t>
      </w:r>
      <w:r>
        <w:rPr>
          <w:sz w:val="28"/>
          <w:szCs w:val="28"/>
        </w:rPr>
        <w:t>完成，如果是不专业的家电清洗机构进行清洗，清洗后效果反而更差，费时又费力。所以在油烟机清洗时，要选择专业的来进行清洗，不然既浪费了金钱又浪费了时间</w:t>
      </w:r>
      <w:r>
        <w:rPr>
          <w:rFonts w:hint="eastAsia"/>
          <w:sz w:val="28"/>
          <w:szCs w:val="28"/>
          <w:lang w:eastAsia="zh-CN"/>
        </w:rPr>
        <w:t>，</w:t>
      </w:r>
      <w:r>
        <w:rPr>
          <w:rFonts w:hint="eastAsia"/>
          <w:sz w:val="28"/>
          <w:szCs w:val="28"/>
          <w:lang w:val="en-US" w:eastAsia="zh-CN"/>
        </w:rPr>
        <w:t>保嘉清洗</w:t>
      </w:r>
      <w:r>
        <w:rPr>
          <w:sz w:val="28"/>
          <w:szCs w:val="28"/>
        </w:rPr>
        <w:t>真诚希望能够为广大业主朋友提供更全面，更快捷、更专业、更贴心的上门服务，让您的生活更健康更美好！</w:t>
      </w:r>
    </w:p>
    <w:p>
      <w:pPr>
        <w:rPr>
          <w:rFonts w:hint="eastAsia"/>
          <w:sz w:val="28"/>
          <w:szCs w:val="28"/>
          <w:lang w:val="en-US" w:eastAsia="zh-CN"/>
        </w:rPr>
      </w:pPr>
      <w:bookmarkStart w:id="0" w:name="_GoBack"/>
      <w:r>
        <w:rPr>
          <w:rFonts w:hint="eastAsia"/>
          <w:sz w:val="28"/>
          <w:szCs w:val="28"/>
          <w:lang w:val="en-US" w:eastAsia="zh-CN"/>
        </w:rPr>
        <w:t>保嘉清洗</w:t>
      </w:r>
      <w:r>
        <w:rPr>
          <w:sz w:val="28"/>
          <w:szCs w:val="28"/>
        </w:rPr>
        <w:t>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33F04"/>
    <w:rsid w:val="008C2140"/>
    <w:rsid w:val="03867218"/>
    <w:rsid w:val="0BFF423A"/>
    <w:rsid w:val="127A088B"/>
    <w:rsid w:val="18670298"/>
    <w:rsid w:val="1D0932A7"/>
    <w:rsid w:val="1E0B7BB5"/>
    <w:rsid w:val="1F6D7BEE"/>
    <w:rsid w:val="1F737C72"/>
    <w:rsid w:val="29121FC0"/>
    <w:rsid w:val="2F8F3B84"/>
    <w:rsid w:val="313B4463"/>
    <w:rsid w:val="333C2D3F"/>
    <w:rsid w:val="3A7F666F"/>
    <w:rsid w:val="3B0F18E0"/>
    <w:rsid w:val="3BA104FE"/>
    <w:rsid w:val="433B00B0"/>
    <w:rsid w:val="43B96310"/>
    <w:rsid w:val="44B3647A"/>
    <w:rsid w:val="462F6E67"/>
    <w:rsid w:val="4EB01C6A"/>
    <w:rsid w:val="64CA5E34"/>
    <w:rsid w:val="66AF25FC"/>
    <w:rsid w:val="678C1099"/>
    <w:rsid w:val="6C8F7280"/>
    <w:rsid w:val="6D535020"/>
    <w:rsid w:val="6F7A4629"/>
    <w:rsid w:val="71533F04"/>
    <w:rsid w:val="7AFF6138"/>
    <w:rsid w:val="7BE3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2018-08-29T02:23:00Z</dcterms:created>
  <dc:creator>Administrator</dc:creator>
  <cp:lastModifiedBy>Administrator</cp:lastModifiedBy>
  <dcterms:modified xsi:type="dcterms:W3CDTF">2018-08-29T03:20:54Z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