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岳阳中央空调清洗加盟公司简述为什么要清洗中央空调水系统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湖南保嘉绿色清洁环保科技有限</w:t>
      </w:r>
      <w:r>
        <w:rPr>
          <w:rFonts w:hint="eastAsia"/>
          <w:sz w:val="28"/>
          <w:szCs w:val="28"/>
          <w:lang w:eastAsia="zh-CN"/>
        </w:rPr>
        <w:t>公司</w:t>
      </w:r>
      <w:bookmarkStart w:id="0" w:name="_GoBack"/>
      <w:bookmarkEnd w:id="0"/>
      <w:r>
        <w:rPr>
          <w:sz w:val="28"/>
          <w:szCs w:val="28"/>
        </w:rPr>
        <w:t>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  </w:t>
      </w:r>
      <w:r>
        <w:rPr>
          <w:rFonts w:hint="eastAsia"/>
          <w:sz w:val="28"/>
          <w:szCs w:val="28"/>
          <w:lang w:eastAsia="zh-CN"/>
        </w:rPr>
        <w:t>保嘉清洁</w:t>
      </w:r>
      <w:r>
        <w:rPr>
          <w:rFonts w:hint="eastAsia"/>
          <w:sz w:val="28"/>
          <w:szCs w:val="28"/>
        </w:rPr>
        <w:t>以现代化的管理模式、以人为本的服务理念、诚信守诺的服务宗旨、强烈的责任感和良好的职业道德，为您提供满意的服务。打造中国一流绿色清洁环保企业！服务社会！保嘉人，不单是清洁工，更是健康的传播者！愿保嘉人的服务给你带去洁净的环境，健康的身体和快乐的心情！同时，我们愿将经验、技术与有志之士共同分享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在中央空调</w:t>
      </w:r>
      <w:r>
        <w:rPr>
          <w:rFonts w:hint="eastAsia"/>
          <w:sz w:val="28"/>
          <w:szCs w:val="28"/>
          <w:lang w:eastAsia="zh-CN"/>
        </w:rPr>
        <w:t>水系统</w:t>
      </w:r>
      <w:r>
        <w:rPr>
          <w:sz w:val="28"/>
          <w:szCs w:val="28"/>
        </w:rPr>
        <w:t>的使用过程中，水质的优劣直接影响到传热设备的使用效果和使用寿命，清洗的不及时，就会出现管道结垢、堵塞、腐蚀、泄漏、管道变形、效率降低等一系列问题。</w:t>
      </w:r>
    </w:p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为什么要清洗中央空调水系统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.空调冷冻水系统为闭式循环水，由于国内自来水水质较差，容易出现生锈、腐蚀、结垢等现象，系统管道及设备内壁常因腐蚀造成锈渣脱落，甚至穿孔，脱落的锈渣会堵塞过滤器或风机盘管，使空调换热效率下降，同时腐蚀的存在使设备的使用寿命大为缩短 ;当结垢产生和严重时，会引起设备换热效率下降，不仅使能耗增加，更甚者会出现高压跳机现象。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空调冷却水系统为开式或闭式循环水、会出现生锈、腐蚀、结垢等现象外，并且由于冷却塔与外界充分接触，空气中各种灰尘、徽生物等都会进入塔体内，在太阳光的光合作用下，细菌、藻类等微生物及其分泌物会形成生物粘泥，生物粘泥一旦随水流进入管道内，会造成管路堵塞，影响热交换效率，严重时造成超压停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为提高换热效率，防止或减少腐蚀，中央空调的冷却水系统和冷冻水系统都应定期进行清洗，以除去金属表面上的沉积物和杀灭微生物。冷却水及冷冻水系统往往也需要清洗。</w:t>
      </w:r>
    </w:p>
    <w:p>
      <w:pPr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AF4E53"/>
    <w:rsid w:val="0B440DCD"/>
    <w:rsid w:val="0FBD6059"/>
    <w:rsid w:val="153377ED"/>
    <w:rsid w:val="46544D42"/>
    <w:rsid w:val="47207C6C"/>
    <w:rsid w:val="6D535020"/>
    <w:rsid w:val="71AF4E53"/>
    <w:rsid w:val="76EE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2018-10-12T08:31:00Z</dcterms:created>
  <dc:creator>admin</dc:creator>
  <cp:lastModifiedBy>admin</cp:lastModifiedBy>
  <dcterms:modified xsi:type="dcterms:W3CDTF">2018-10-12T08:37:58Z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