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株洲中央空调清洗加盟公司浅谈中央空调保养方法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bookmarkEnd w:id="0"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中央空调能给人们带来舒适的生活，而且节能环保，成为了很多商场用来吸引顾客的工具，而且吸引顾客前来消费的效果非常明显，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那么问题来了，中央空调经过长时间使用后，就需要进行正常的清洗保养，下面保嘉清洗给大家说说</w:t>
      </w:r>
      <w:r>
        <w:rPr>
          <w:rFonts w:hint="eastAsia"/>
          <w:b/>
          <w:bCs/>
          <w:sz w:val="28"/>
          <w:szCs w:val="28"/>
          <w:lang w:eastAsia="zh-CN"/>
        </w:rPr>
        <w:t>中央空调清洗保养方法吧。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1、通过在中央空调中加入杀菌灭藻药剂，来清除循环水中的各种细菌和藻类。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2、采用生物剥离剂，将空调管道中的生物粘泥剥离脱落，同时通过循环将粘泥清洗出来。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化学清洗：化学清洗主要是使用综合性的化学清洗剂进行清理，这一种化学清洗剂具有着缓蚀、分散、除垢的作用，对水的循环系统进行着处理，这样处理之后不仅能够将管道中的锈垢、油污进行分散，同时还能防止清洗剂对系统的装置和管路的危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4、在对中央空调保养时，在空调中投入预膜药剂，它就能在空调金属表面形成致密的聚合高分子保护膜，起到防腐蚀的作用。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日常养护。对空调进行日常的养护主要是加入综合性的日常养护处理剂，它有着缓蚀、避免金属生锈的作用。在日常养护剂中它含有的高分子络合阻垢剂，能够防止钙镁离子洁净沉淀，延长机组的使用寿命，提高制冷的效率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B58D7"/>
    <w:rsid w:val="1F4B58D7"/>
    <w:rsid w:val="29017102"/>
    <w:rsid w:val="33565C4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2018-10-26T07:38:00Z</dcterms:created>
  <dc:creator>admin</dc:creator>
  <cp:lastModifiedBy>admin</cp:lastModifiedBy>
  <dcterms:modified xsi:type="dcterms:W3CDTF">2018-10-26T07:57:42Z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