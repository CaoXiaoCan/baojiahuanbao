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长沙中央空调清洗加盟公司浅谈教你如何加盟一家赚钱的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物资丰富的时代，人们对于生活的品质有了一定的高度，就比如有些人家里配置了中央空调，买了抽油烟机等各种各样的电器，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为了分享这块大蛋糕，许多创业人士都会选择投资空调清洗这个项目，一时间市场上出现了许多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"http://www.yaxin-cs.com/index.php/list/index/id/68.html" \t "http://www.yaxin-cs.com/index.php/new/index/id/_blank"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中央空调清洗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项目加盟公司，由于中央空调系统复杂，技术含量高，其清洗专业性强，也有一些入门门槛，要如何选择一家有实力的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"http://www.yaxinshiye.com/join.html" \t "http://www.yaxin-cs.com/index.php/new/index/id/_blank"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中央空调清洗加盟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公司来合作尤为重要。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那么究竟要如何考察一个中央空调连锁品牌是否适合自己，摸清这个品牌的实力呢？下面小欣给出几点建议：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1、加盟品牌知名度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品牌知名度常常是消费者决定购买的重要动力。可以说，一个品牌的知名度越高，品牌能够带来的效益就越高，加盟者拓展市场时才更省心省力。因此，创业者在加盟时，一定要摸清品牌情况，选择一家有着较高知名度的品牌，才能利用品牌已有优势减少创业风险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2、加盟的规模控制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好品牌会合理地控制加盟连锁布点的密度，给予加盟商区域保护，避免因密度过高导致的业务冲突。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3、加盟后期服务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正如买一个产品，一般好的公司都是会提供良好的售后服务的。那么加盟也是一样的道理。好的加盟总部，往往都有完备的后续服务机制，这为加盟店的长足发展提供有力保障。比如定期去各个加盟店进行巡查，给予一些经营的建议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4、完善有效的培训体系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总部给予加盟商的培训支持，是连锁加盟正常运转的核心要素之一。因为培训可以促进加盟商与总部之间的相互了解，提高加盟店成功的机率。对于投资新手来说，如何进行人员招聘，如何进行店面的日常管理，如何开拓业务、洽谈业务、签订合同、项目施工、项目管理等等，都是迫切需要学习的内容。只有真正好的品牌，才拥有一套完善和有效的培训体系，为加盟商扫清障碍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5、企业标准化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企业在服务形象、服务理念、服务流程、服务标准以及企业管理等方面的标准化也是很重要的考察点，这些标准化内容可以让你的加盟店经营起来更容易上手。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进入中央空调清洗行业有一定的门槛，创业者如果不了解清楚就贸然涉足，失败的可能性较大，因此选择加盟一个企业时，需要尽可能多的了解清楚企业情况，如经营年限、技术实力、平台搭建、行业资源、合作客户、荣誉资质也是考察时需要着重考虑的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十七年的品牌沉淀，齐全的行业资质，标准化的服务技术，先进的管理理念，丰富的工程案例。携手亚欣，资源共享，合作共赢！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23700"/>
    <w:rsid w:val="07A23700"/>
    <w:rsid w:val="08E07C97"/>
    <w:rsid w:val="0A3D26A4"/>
    <w:rsid w:val="0CE63F09"/>
    <w:rsid w:val="22F518F3"/>
    <w:rsid w:val="27764AF5"/>
    <w:rsid w:val="297222FF"/>
    <w:rsid w:val="31ED61FA"/>
    <w:rsid w:val="42454052"/>
    <w:rsid w:val="6C7E3C4A"/>
    <w:rsid w:val="6D535020"/>
    <w:rsid w:val="7A5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2018-09-26T06:52:00Z</dcterms:created>
  <dc:creator>admin</dc:creator>
  <cp:lastModifiedBy>admin</cp:lastModifiedBy>
  <dcterms:modified xsi:type="dcterms:W3CDTF">2018-09-26T07:02:08Z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