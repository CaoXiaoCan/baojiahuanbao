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岳阳大型油烟机清洗加盟公司浅谈大型吸油烟机清洗注意事项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</w:t>
      </w:r>
      <w:r>
        <w:rPr>
          <w:rFonts w:hint="eastAsia"/>
          <w:sz w:val="28"/>
          <w:szCs w:val="28"/>
          <w:lang w:eastAsia="zh-CN"/>
        </w:rPr>
        <w:t>。</w:t>
      </w:r>
    </w:p>
    <w:bookmarkEnd w:id="0"/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在酒店或是饭店我们会经常看到大型的油烟机，对于厨房的空气洁净有很大的帮助，也为酒店和饭店带来了很大的效益。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由于酒店或饭店的</w:t>
      </w:r>
      <w:r>
        <w:rPr>
          <w:rFonts w:hint="eastAsia"/>
          <w:sz w:val="28"/>
          <w:szCs w:val="28"/>
        </w:rPr>
        <w:t>油烟机</w:t>
      </w:r>
      <w:r>
        <w:rPr>
          <w:rFonts w:hint="eastAsia"/>
          <w:sz w:val="28"/>
          <w:szCs w:val="28"/>
          <w:lang w:eastAsia="zh-CN"/>
        </w:rPr>
        <w:t>体积比较大</w:t>
      </w:r>
      <w:r>
        <w:rPr>
          <w:rFonts w:hint="eastAsia"/>
          <w:sz w:val="28"/>
          <w:szCs w:val="28"/>
        </w:rPr>
        <w:t>，它本身就可以有很强的储存空间和一定的吸附功率，但是也正因为是大型的吸油烟机，它的缺点就体现在十分不好清洗，</w:t>
      </w:r>
      <w:r>
        <w:rPr>
          <w:rFonts w:hint="eastAsia"/>
          <w:sz w:val="28"/>
          <w:szCs w:val="28"/>
          <w:lang w:eastAsia="zh-CN"/>
        </w:rPr>
        <w:t>下面保嘉清洗给</w:t>
      </w:r>
      <w:r>
        <w:rPr>
          <w:rFonts w:hint="eastAsia"/>
          <w:sz w:val="28"/>
          <w:szCs w:val="28"/>
        </w:rPr>
        <w:t>大家</w:t>
      </w:r>
      <w:r>
        <w:rPr>
          <w:rFonts w:hint="eastAsia"/>
          <w:sz w:val="28"/>
          <w:szCs w:val="28"/>
          <w:lang w:eastAsia="zh-CN"/>
        </w:rPr>
        <w:t>说说</w:t>
      </w:r>
      <w:r>
        <w:rPr>
          <w:rFonts w:hint="eastAsia"/>
          <w:sz w:val="28"/>
          <w:szCs w:val="28"/>
        </w:rPr>
        <w:t>在清洗大型吸油烟机时需要注意的事项。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将大型吸油烟机扇叶小心拆下，浸泡在用2毫升洗洁精和50ml食醋混合的一盆热水中，浸泡约15分钟后，再用干净的抹布擦洗。大型吸油烟机的机身也用此溶液清洗，要注意将溶液湿度保持在60℃左右，去污力才好。这种自行调配的清洗液被证明对手部皮肤和眼内黏膜无刺激，对吸油烟机无腐蚀，清洗后表面仍保持原有光泽。高压锅内放半锅冷水，烧沸，待有蒸汽不断排出时取下限压阀，打开吸油烟机将蒸汽水柱对准旋转着的扇叶，由于高热水蒸汽不断冲淋扇叶，油污水就会循着排油槽流入废油盒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在大型吸油烟机盒内贴上一层保鲜膜，保鲜膜要有一部分超出储油盒外，完全盖住原有的盒内表面，让油烟吸附在保鲜膜上，每隔一段时间抽起置换即可。或者是利用吃完的塑胶布丁杯或纸杯代替原本的储油盒也可以，只要定期抽换就可省去清洗又不易洗净的麻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大型吸油烟机必须按时清洗叶轮和其他部位的油污和积垢，在擦洗油烟机时，务必拔掉电源插头，并戴上橡胶手套。为保护烟机表面涂层，要经常擦洗干净，擦洗时要用肥皂液或中性洗涤剂。不能用水或清洗液直接喷淋机体，在清洗大型吸油烟机时应注意不要让水或清洗液流渗到电机、灯座、开关等电器部件上，以免造成漏电危险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628A8"/>
    <w:rsid w:val="06A927CF"/>
    <w:rsid w:val="06F1279C"/>
    <w:rsid w:val="0AFE32B7"/>
    <w:rsid w:val="13D42FA1"/>
    <w:rsid w:val="185139BB"/>
    <w:rsid w:val="1BB02806"/>
    <w:rsid w:val="1D417348"/>
    <w:rsid w:val="24C80D13"/>
    <w:rsid w:val="255B44FF"/>
    <w:rsid w:val="2743483E"/>
    <w:rsid w:val="2DCA2BB3"/>
    <w:rsid w:val="305B46B2"/>
    <w:rsid w:val="32882669"/>
    <w:rsid w:val="38963D4C"/>
    <w:rsid w:val="478104F2"/>
    <w:rsid w:val="47820DA1"/>
    <w:rsid w:val="49440504"/>
    <w:rsid w:val="506C3596"/>
    <w:rsid w:val="546A6B61"/>
    <w:rsid w:val="588E4D26"/>
    <w:rsid w:val="589822C5"/>
    <w:rsid w:val="5B0C122B"/>
    <w:rsid w:val="5C8A25DC"/>
    <w:rsid w:val="607B7E14"/>
    <w:rsid w:val="622B46AC"/>
    <w:rsid w:val="64366D3E"/>
    <w:rsid w:val="664E34F3"/>
    <w:rsid w:val="66BD2C24"/>
    <w:rsid w:val="6AE779FC"/>
    <w:rsid w:val="6D535020"/>
    <w:rsid w:val="6DAB76C0"/>
    <w:rsid w:val="6E45191B"/>
    <w:rsid w:val="6E705ED2"/>
    <w:rsid w:val="6F1C52AC"/>
    <w:rsid w:val="72300613"/>
    <w:rsid w:val="753628A8"/>
    <w:rsid w:val="77E44537"/>
    <w:rsid w:val="7DA8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2018-10-22T07:59:00Z</dcterms:created>
  <dc:creator>admin</dc:creator>
  <cp:lastModifiedBy>admin</cp:lastModifiedBy>
  <dcterms:modified xsi:type="dcterms:W3CDTF">2018-10-22T08:12:23Z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