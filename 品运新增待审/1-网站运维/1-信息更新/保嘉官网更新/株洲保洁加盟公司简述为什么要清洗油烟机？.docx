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株洲保洁加盟公司简述为什么要清洗油烟机？</w:t>
      </w:r>
    </w:p>
    <w:p>
      <w:pPr>
        <w:rPr>
          <w:rFonts w:hint="eastAsia"/>
          <w:b/>
          <w:bCs/>
          <w:sz w:val="28"/>
          <w:szCs w:val="28"/>
          <w:lang w:eastAsia="zh-CN"/>
        </w:rPr>
      </w:pPr>
    </w:p>
    <w:p>
      <w:pPr>
        <w:rPr>
          <w:rFonts w:hint="eastAsia"/>
          <w:b w:val="0"/>
          <w:bCs w:val="0"/>
          <w:sz w:val="28"/>
          <w:szCs w:val="28"/>
          <w:lang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在众多酒店和饭店老板的眼中，厨房的油烟机就是盈利的神器，一般饭店和酒店都会有专业的清洗公司进行定期的油烟机清洗服务，让酒店和饭店的厨房环境焕然一新，而且清洗后厨师炒出来的美味佳肴干净清洁，味道自然是深得人们的喜爱。生意火爆的场面让老板很是开心。</w:t>
      </w:r>
      <w:bookmarkStart w:id="0" w:name="_GoBack"/>
      <w:bookmarkEnd w:id="0"/>
    </w:p>
    <w:p>
      <w:pPr>
        <w:rPr>
          <w:rFonts w:hint="eastAsia"/>
          <w:sz w:val="28"/>
          <w:szCs w:val="28"/>
          <w:lang w:eastAsia="zh-CN"/>
        </w:rPr>
      </w:pPr>
      <w:r>
        <w:rPr>
          <w:b/>
          <w:bCs/>
          <w:sz w:val="28"/>
          <w:szCs w:val="28"/>
        </w:rPr>
        <w:t>油烟机为什么需要清洗</w:t>
      </w:r>
      <w:r>
        <w:rPr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油烟机清洗不及时燃烧的火苗会诱发油烟机上的油渍，频频 引发火灾。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抽油烟机使用一段时间后会附着很多油垢，这时如果清洗方法不得当，可能会造成继续使用时增加耗电量。中国节能产品认证中心主任李铁男：频繁拆洗抽油烟机会导致零件变形，从而增加阻力，增加电能消耗。其实油烟一般是不会进入电机的，建议擦洗表面就可以了。</w:t>
      </w:r>
      <w:r>
        <w:rPr>
          <w:rFonts w:hint="eastAsia"/>
          <w:sz w:val="28"/>
          <w:szCs w:val="28"/>
        </w:rPr>
        <w:br w:type="textWrapping"/>
      </w:r>
      <w:r>
        <w:rPr>
          <w:rFonts w:hint="eastAsia"/>
          <w:sz w:val="28"/>
          <w:szCs w:val="28"/>
        </w:rPr>
        <w:t>长期使用的油烟机，烟道不经常清洗，会有很多油渍残留在烟机上和烟道表面，时间久了会形成油垢，简单清洗是处理不掉的，这样会影响油烟机、烟道的使用，使烟流不易排除。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F8C56AA"/>
    <w:rsid w:val="147828EE"/>
    <w:rsid w:val="15DC14AC"/>
    <w:rsid w:val="1C711906"/>
    <w:rsid w:val="3B2427F7"/>
    <w:rsid w:val="42FC3943"/>
    <w:rsid w:val="4DBC12CC"/>
    <w:rsid w:val="4F8C56AA"/>
    <w:rsid w:val="5B6E49A6"/>
    <w:rsid w:val="6D535020"/>
    <w:rsid w:val="71D20B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2018-10-08T08:23:00Z</dcterms:created>
  <dc:creator>admin</dc:creator>
  <cp:lastModifiedBy>admin</cp:lastModifiedBy>
  <dcterms:modified xsi:type="dcterms:W3CDTF">2018-10-08T08:36:30Z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