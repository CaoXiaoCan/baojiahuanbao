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株洲中央空调清洗加盟公司浅谈风机清洗的必要性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风机盘管是</w:t>
      </w:r>
      <w:r>
        <w:rPr>
          <w:rFonts w:hint="eastAsia"/>
          <w:sz w:val="28"/>
          <w:szCs w:val="28"/>
        </w:rPr>
        <w:t>主机末端设备的一部分，风机盘管通常直接安装在空调房间内，其质量和运行状态将影响到室内的噪声水平和空气质量。因此风机盘管的日常维护保养不可少，这样能保证风机盘管正常发挥作用。 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风机盘管清洗的必要性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央空调风机盘管使用一段时间后，翅片与叶轮上会积有灰尘与病菌，当灰尘达到一定厚度时，翅片散热效果将会受到影响，从而导致房间温度达不到要求。此外，长期不清洗的风机盘管会滋生多种病菌，这些病菌会引起人体呼吸道疾病，所以</w:t>
      </w:r>
      <w:r>
        <w:rPr>
          <w:rFonts w:hint="eastAsia"/>
          <w:sz w:val="28"/>
          <w:szCs w:val="28"/>
          <w:lang w:eastAsia="zh-CN"/>
        </w:rPr>
        <w:t>保嘉清洗</w:t>
      </w:r>
      <w:r>
        <w:rPr>
          <w:rFonts w:hint="eastAsia"/>
          <w:sz w:val="28"/>
          <w:szCs w:val="28"/>
        </w:rPr>
        <w:t>建议定期清洗风机盘管。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 </w:t>
      </w:r>
      <w:r>
        <w:rPr>
          <w:rFonts w:hint="eastAsia"/>
          <w:b/>
          <w:bCs/>
          <w:sz w:val="28"/>
          <w:szCs w:val="28"/>
          <w:lang w:eastAsia="zh-CN"/>
        </w:rPr>
        <w:t>风</w:t>
      </w:r>
      <w:r>
        <w:rPr>
          <w:rFonts w:hint="eastAsia"/>
          <w:b/>
          <w:bCs/>
          <w:sz w:val="28"/>
          <w:szCs w:val="28"/>
        </w:rPr>
        <w:t>机盘管清洗的好处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风机盘管系统的清洗是管道清洗的其中一部分，包括回风，送风以及小翅片等部件。清洗风机盘管的益处如下：清除送、回风系统中细菌、灰尘，改善室内空气质量；降低变风量空调机组的风阻，提高热交换效率，增加送风量，节省能源；降低运行成本，提升资产价值；定期对风机盘管系统维护，延长机组使用寿命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 风机盘管清洗的方法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风机盘管的清洗方法一般分为干式清洗法和湿式清洗法：干式清洗法主要通过吸尘清洗来维护风机盘管的清洁，清洗的周期和频率一般为每个月一次，清洗过程不使用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风机清洗</w:t>
      </w:r>
      <w:r>
        <w:rPr>
          <w:rFonts w:hint="eastAsia"/>
          <w:sz w:val="28"/>
          <w:szCs w:val="28"/>
          <w:lang w:eastAsia="zh-CN"/>
        </w:rPr>
        <w:t>内容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1. 清理风机盘管风口，过滤网。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2. 制冷盘管物理清洗。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3. 制冷盘管药剂化学清洗。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4. 化学清洗后物理冲洗。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风机盘管清洗</w:t>
      </w:r>
      <w:r>
        <w:rPr>
          <w:rFonts w:hint="eastAsia"/>
          <w:sz w:val="28"/>
          <w:szCs w:val="28"/>
          <w:lang w:eastAsia="zh-CN"/>
        </w:rPr>
        <w:t>流程</w:t>
      </w:r>
      <w:bookmarkStart w:id="0" w:name="_GoBack"/>
      <w:bookmarkEnd w:id="0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1、 把风机盘管分离。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2、拆除风机的连接线路，拆除风机箱体与旁管的固定，把风机箱体取下。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3、 清洗风机扇叶：把风机从箱体中取出，分开风机电机，清洗风桶及叶轮。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4、 风机电机润滑油充没：转动风机，看电机运转有无噪声，轴承运转情况必要时加注润滑油。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5、 盘管翅片清洗：拆除盘管固定取下盘管，用喷壶把清洗剂喷洒在翅片上，用水枪冲洗翅片。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6、 取下风口、回风过滤网，用水清洗。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7、 清洁风机盘管托盘。疏通排水管。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D62D0"/>
    <w:rsid w:val="2B2F4EA1"/>
    <w:rsid w:val="2C1E407F"/>
    <w:rsid w:val="390D62D0"/>
    <w:rsid w:val="43E972B9"/>
    <w:rsid w:val="4E4E2A50"/>
    <w:rsid w:val="629970D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2018-10-08T08:00:00Z</dcterms:created>
  <dc:creator>admin</dc:creator>
  <cp:lastModifiedBy>admin</cp:lastModifiedBy>
  <dcterms:modified xsi:type="dcterms:W3CDTF">2018-10-08T08:22:08Z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