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岳阳专业中央空调清洗公司告诉你中央空调清洗技巧，看看吧！</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有很多人说中央空调不定期清洗保养的话，很容易让人患上“空调病”，对于体弱者来说还会危害生命，如果你还在犹豫要不要对中央空调清洗？可能你就会吸入更多从中央空调里面飘来的细菌，威胁自己的健康。下面专业中央空调清洗公司保嘉清洁给大家说说一些关于中央空调清洗的基本知识。</w:t>
      </w:r>
    </w:p>
    <w:p>
      <w:pPr>
        <w:rPr>
          <w:b/>
          <w:bCs/>
          <w:sz w:val="28"/>
          <w:szCs w:val="28"/>
        </w:rPr>
      </w:pPr>
      <w:r>
        <w:rPr>
          <w:b/>
          <w:bCs/>
          <w:sz w:val="28"/>
          <w:szCs w:val="28"/>
        </w:rPr>
        <w:t>定期清洗中央空调竟然有这么多好处</w:t>
      </w:r>
    </w:p>
    <w:p>
      <w:pPr>
        <w:rPr>
          <w:sz w:val="28"/>
          <w:szCs w:val="28"/>
        </w:rPr>
      </w:pPr>
      <w:r>
        <w:rPr>
          <w:rFonts w:hint="eastAsia"/>
          <w:b/>
          <w:bCs/>
          <w:sz w:val="28"/>
          <w:szCs w:val="28"/>
        </w:rPr>
        <w:t>节能</w:t>
      </w:r>
      <w:r>
        <w:rPr>
          <w:rFonts w:hint="eastAsia"/>
          <w:sz w:val="28"/>
          <w:szCs w:val="28"/>
        </w:rPr>
        <w:t>：中央空调必须每年进行一次科学的清洁和保养，否则会堵塞污染，影响中央空调的冷却效果，浪费能源，并增加维护成本。</w:t>
      </w:r>
    </w:p>
    <w:p>
      <w:pPr>
        <w:rPr>
          <w:rFonts w:hint="eastAsia"/>
          <w:sz w:val="28"/>
          <w:szCs w:val="28"/>
        </w:rPr>
      </w:pPr>
      <w:r>
        <w:rPr>
          <w:rFonts w:hint="eastAsia"/>
          <w:sz w:val="28"/>
          <w:szCs w:val="28"/>
        </w:rPr>
        <w:t>如果中央空调的污垢厚度为0.2-0.5mm，使用效率降低了33%，中央空调运行的平均能耗增加了约20%。</w:t>
      </w:r>
    </w:p>
    <w:p>
      <w:pPr>
        <w:rPr>
          <w:rFonts w:hint="eastAsia"/>
          <w:sz w:val="28"/>
          <w:szCs w:val="28"/>
        </w:rPr>
      </w:pPr>
      <w:r>
        <w:rPr>
          <w:b/>
          <w:bCs/>
          <w:sz w:val="28"/>
          <w:szCs w:val="28"/>
        </w:rPr>
        <w:t>有利的空调“延寿”</w:t>
      </w:r>
      <w:r>
        <w:rPr>
          <w:sz w:val="28"/>
          <w:szCs w:val="28"/>
        </w:rPr>
        <w:t>：</w:t>
      </w:r>
      <w:r>
        <w:rPr>
          <w:rFonts w:hint="eastAsia"/>
          <w:sz w:val="28"/>
          <w:szCs w:val="28"/>
        </w:rPr>
        <w:t>定期清洁中央空调可延长使用寿命，在冷水管道中积聚藻泥和水垢会导致设备和管道传输不良以及传热不舒适。这通常会导致空调系统高压运行，导致故障和停机。在严重的情况下，甚至会导致主机穿孔等故障，其损失是不可避免的。尤其严重的是，这种故障也会危及设备的安全运行，其后果将是灾难性的。</w:t>
      </w:r>
    </w:p>
    <w:p>
      <w:pPr>
        <w:rPr>
          <w:b/>
          <w:bCs/>
          <w:sz w:val="28"/>
          <w:szCs w:val="28"/>
        </w:rPr>
      </w:pPr>
      <w:r>
        <w:rPr>
          <w:b/>
          <w:bCs/>
          <w:sz w:val="28"/>
          <w:szCs w:val="28"/>
        </w:rPr>
        <w:t>这样清洗中央空调更省力</w:t>
      </w:r>
    </w:p>
    <w:p>
      <w:pPr>
        <w:rPr>
          <w:rFonts w:hint="eastAsia"/>
          <w:sz w:val="28"/>
          <w:szCs w:val="28"/>
        </w:rPr>
      </w:pPr>
      <w:r>
        <w:rPr>
          <w:b/>
          <w:bCs/>
          <w:sz w:val="28"/>
          <w:szCs w:val="28"/>
        </w:rPr>
        <w:t>物理清洁</w:t>
      </w:r>
      <w:r>
        <w:rPr>
          <w:sz w:val="28"/>
          <w:szCs w:val="28"/>
        </w:rPr>
        <w:t>：</w:t>
      </w:r>
      <w:r>
        <w:rPr>
          <w:rFonts w:hint="eastAsia"/>
          <w:sz w:val="28"/>
          <w:szCs w:val="28"/>
        </w:rPr>
        <w:t>主机可以通炮，也就是压缩空气或手动通过冲头，橡皮塞，尼龙刷或圆钢工具通过热交换管，以去除沉积物或梗塞管。打开主机端盖，逐个使用炮手逐个打开枪管，清理管壁生物粘泥和锈蚀残渣。枪完成后，他们用高压水冲洗。然后将水腔侧面，端盖内壁完全铲除，完全消除防锈漆，再对防锈漆进行两次刷洗，起到除锈，防锈，除垢的作用和防垢。</w:t>
      </w:r>
    </w:p>
    <w:p>
      <w:pPr>
        <w:rPr>
          <w:rFonts w:hint="eastAsia"/>
          <w:sz w:val="28"/>
          <w:szCs w:val="28"/>
        </w:rPr>
      </w:pPr>
      <w:r>
        <w:rPr>
          <w:b/>
          <w:bCs/>
          <w:sz w:val="28"/>
          <w:szCs w:val="28"/>
        </w:rPr>
        <w:t>化学清洁</w:t>
      </w:r>
      <w:r>
        <w:rPr>
          <w:sz w:val="28"/>
          <w:szCs w:val="28"/>
        </w:rPr>
        <w:t>：</w:t>
      </w:r>
      <w:r>
        <w:rPr>
          <w:rFonts w:hint="eastAsia"/>
          <w:sz w:val="28"/>
          <w:szCs w:val="28"/>
        </w:rPr>
        <w:t>通过化学试剂的作用，溶解，松散，脱落或清除装置中的沉积物的一种清洁。常用的化学清洗方法包括酸洗，碱洗，络合剂清洗，杀菌清洗等。化学清洗通常用于去除设备，管道和接头处的硬质污垢和弯头。这个是使用比较专业的清洗方法，并且在清洗的时候也使用了有机酸加络合剂、高效的缓蚀剂等，快速除垢，除锈。清洗完成后，铜管预膜处理停止，大大延缓了设备的腐蚀速度。</w:t>
      </w:r>
    </w:p>
    <w:p>
      <w:pPr>
        <w:rPr>
          <w:rFonts w:hint="eastAsia"/>
          <w:sz w:val="28"/>
          <w:szCs w:val="28"/>
          <w:lang w:val="en-US" w:eastAsia="zh-CN"/>
        </w:rPr>
      </w:pPr>
      <w:r>
        <w:rPr>
          <w:rFonts w:hint="eastAsia"/>
          <w:b/>
          <w:bCs/>
          <w:sz w:val="28"/>
          <w:szCs w:val="28"/>
          <w:lang w:eastAsia="zh-CN"/>
        </w:rPr>
        <w:t>注意事项：</w:t>
      </w:r>
      <w:bookmarkStart w:id="0" w:name="_GoBack"/>
      <w:bookmarkEnd w:id="0"/>
      <w:r>
        <w:rPr>
          <w:sz w:val="28"/>
          <w:szCs w:val="28"/>
        </w:rPr>
        <w:t>中央空调一定要定期的清洗和保养，主要就是对于空调的本身，可以延长使用的时间，对于空调的各个配件都是有很大的好处的，对我们的身体健康也是有益处的。所以清洗空调不能忽视。然而并不是清洗的次数越多越好，而是要根据我们的使用情况进行清洗，这样才能保证使用的效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D048B"/>
    <w:rsid w:val="00BF386C"/>
    <w:rsid w:val="29262848"/>
    <w:rsid w:val="35EB7E71"/>
    <w:rsid w:val="38326CA5"/>
    <w:rsid w:val="3DF312D6"/>
    <w:rsid w:val="48DC483B"/>
    <w:rsid w:val="6D535020"/>
    <w:rsid w:val="77022A6F"/>
    <w:rsid w:val="7F5D0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2018-09-15T07:46:00Z</dcterms:created>
  <dc:creator>admin</dc:creator>
  <cp:lastModifiedBy>admin</cp:lastModifiedBy>
  <dcterms:modified xsi:type="dcterms:W3CDTF">2018-09-15T08:05:06Z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