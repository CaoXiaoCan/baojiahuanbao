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长沙中央空调清洗加盟公司保嘉简述中央空调清洗保养技巧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随着中央空调的好处不断的蔓延，让</w:t>
      </w:r>
      <w:r>
        <w:rPr>
          <w:sz w:val="28"/>
          <w:szCs w:val="28"/>
        </w:rPr>
        <w:t>现在家庭中安装使用</w:t>
      </w:r>
      <w:r>
        <w:rPr>
          <w:rFonts w:hint="eastAsia"/>
          <w:sz w:val="28"/>
          <w:szCs w:val="28"/>
          <w:lang w:eastAsia="zh-CN"/>
        </w:rPr>
        <w:t>中央空调</w:t>
      </w:r>
      <w:r>
        <w:rPr>
          <w:rFonts w:hint="eastAsia"/>
          <w:sz w:val="28"/>
          <w:szCs w:val="28"/>
        </w:rPr>
        <w:t>的越来越多，但是大家是否会定期对它进行清洗保养呢？</w:t>
      </w:r>
      <w:r>
        <w:rPr>
          <w:rFonts w:hint="eastAsia"/>
          <w:sz w:val="28"/>
          <w:szCs w:val="28"/>
          <w:lang w:eastAsia="zh-CN"/>
        </w:rPr>
        <w:t>如果没有考虑的话，可能会给身心带来不小的危害，</w:t>
      </w: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  <w:lang w:eastAsia="zh-CN"/>
        </w:rPr>
        <w:t>中央空调</w:t>
      </w:r>
      <w:r>
        <w:rPr>
          <w:rFonts w:hint="eastAsia"/>
          <w:sz w:val="28"/>
          <w:szCs w:val="28"/>
        </w:rPr>
        <w:t>长时间使用</w:t>
      </w:r>
      <w:r>
        <w:rPr>
          <w:rFonts w:hint="eastAsia"/>
          <w:sz w:val="28"/>
          <w:szCs w:val="28"/>
          <w:lang w:eastAsia="zh-CN"/>
        </w:rPr>
        <w:t>后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滤网</w:t>
      </w:r>
      <w:r>
        <w:rPr>
          <w:rFonts w:hint="eastAsia"/>
          <w:sz w:val="28"/>
          <w:szCs w:val="28"/>
        </w:rPr>
        <w:t>会出现大量的灰尘以及杂质，这些脏东西对空调的使用寿命以及使用效果都会有影响，所以，我们必须对它进行不定期的清洗</w:t>
      </w:r>
      <w:r>
        <w:rPr>
          <w:rFonts w:hint="eastAsia"/>
          <w:sz w:val="28"/>
          <w:szCs w:val="28"/>
          <w:lang w:eastAsia="zh-CN"/>
        </w:rPr>
        <w:t>保养</w:t>
      </w:r>
      <w:r>
        <w:rPr>
          <w:rFonts w:hint="eastAsia"/>
          <w:sz w:val="28"/>
          <w:szCs w:val="28"/>
        </w:rPr>
        <w:t>，今天</w:t>
      </w:r>
      <w:r>
        <w:rPr>
          <w:rFonts w:hint="eastAsia"/>
          <w:sz w:val="28"/>
          <w:szCs w:val="28"/>
          <w:lang w:eastAsia="zh-CN"/>
        </w:rPr>
        <w:t>保嘉清洗就来</w:t>
      </w:r>
      <w:r>
        <w:rPr>
          <w:rFonts w:hint="eastAsia"/>
          <w:sz w:val="28"/>
          <w:szCs w:val="28"/>
        </w:rPr>
        <w:t>教大家应该</w:t>
      </w:r>
      <w:r>
        <w:rPr>
          <w:rFonts w:hint="eastAsia"/>
          <w:sz w:val="28"/>
          <w:szCs w:val="28"/>
          <w:lang w:eastAsia="zh-CN"/>
        </w:rPr>
        <w:t>一些中央空调清洗保养技巧。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 对于家用中央空调来说，在长期使用之后，其过滤网、</w:t>
      </w:r>
      <w:r>
        <w:rPr>
          <w:rFonts w:hint="eastAsia"/>
          <w:sz w:val="28"/>
          <w:szCs w:val="28"/>
          <w:lang w:eastAsia="zh-CN"/>
        </w:rPr>
        <w:t>蒸发器</w:t>
      </w:r>
      <w:bookmarkStart w:id="0" w:name="_GoBack"/>
      <w:bookmarkEnd w:id="0"/>
      <w:r>
        <w:rPr>
          <w:rFonts w:hint="eastAsia"/>
          <w:sz w:val="28"/>
          <w:szCs w:val="28"/>
        </w:rPr>
        <w:t>和送风系统都会有大量的灰尘、污垢积聚，时间长了之后，就会产生细菌、病毒等物质，从而会存在健康隐患。另外，冷凝水充斥在过滤网散片等地方，而且在使用空调时室内很少会开窗换气，这样就会加剧中央空调的老化，使系统运作的效率越来越低。所以，对中央空调进行清洗保养是非常重要的环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1.对室内、室外换热器的表面进行清洗，除去灰尘和可繁殖的细菌等，这样可以提高换热器的效率，防止有害物质的积累。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2.对空气过滤网进行清扫和更换，空气过滤网是一种长效除臭空气滤清过滤网，它可以大大提高空调的清新空气质素，在清扫时，注意拆卸过程中不要碰到室内机组的金属部分，因为很容易对其造成损伤。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3.对排水部分的清洁，因为排水部分累积的污垢比较多，需要对其进行彻底的清扫和消毒，确保排水的畅通。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4.进行深度清洁，对中央空调的电路控制部分进行灰尘的清除，检查各接触件，确保电路控制部分的安全稳定运行；然后对主机的工作指标进行检查，对主机运转存在的隐患进行排除，对一些松动的部件进行及时的处理；最后对外壳进行清洗上蜡，使外壳保持清洁和美观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04C9D"/>
    <w:rsid w:val="05E61F81"/>
    <w:rsid w:val="08750C58"/>
    <w:rsid w:val="08F24C70"/>
    <w:rsid w:val="12BE0F52"/>
    <w:rsid w:val="17F71A80"/>
    <w:rsid w:val="18912825"/>
    <w:rsid w:val="1A7B66D9"/>
    <w:rsid w:val="1A902746"/>
    <w:rsid w:val="20A11BB9"/>
    <w:rsid w:val="22214DC7"/>
    <w:rsid w:val="255C743F"/>
    <w:rsid w:val="331F785B"/>
    <w:rsid w:val="3AE233DB"/>
    <w:rsid w:val="3BEE67B1"/>
    <w:rsid w:val="42203A22"/>
    <w:rsid w:val="47685B79"/>
    <w:rsid w:val="4D6D1986"/>
    <w:rsid w:val="525E0892"/>
    <w:rsid w:val="5BD55556"/>
    <w:rsid w:val="5D024DED"/>
    <w:rsid w:val="672C6700"/>
    <w:rsid w:val="68F85991"/>
    <w:rsid w:val="6A0F354F"/>
    <w:rsid w:val="6D535020"/>
    <w:rsid w:val="6E804C9D"/>
    <w:rsid w:val="792B6F1B"/>
    <w:rsid w:val="7D2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2018-10-18T03:26:00Z</dcterms:created>
  <dc:creator>admin</dc:creator>
  <cp:lastModifiedBy>admin</cp:lastModifiedBy>
  <dcterms:modified xsi:type="dcterms:W3CDTF">2018-10-18T03:44:34Z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