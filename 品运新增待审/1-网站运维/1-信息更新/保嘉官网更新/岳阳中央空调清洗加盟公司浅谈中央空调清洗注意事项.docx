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岳阳中央空调清洗加盟公司浅谈中央空调清洗注意事项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这个追求舒适化的时代，中央空调的清洗已经变得越来越重要了，特别是在大型的商场里，经常清洗保养中央空调能够给顾客带来舒适的购物体验，让人们更加依恋那样的环境。那么中央空调清洗又哪些注意事项呢？下面和保嘉环保清洗公司一起了解下吧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1、定期检查电源插座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时不要用水直接冲空调器，这会造成内部线路受潮短路，或发生触电。检查电源插头、插座有无漏电情况，当然有的空调就具有保护电路的功能，可以防止意外事故，即使这样也还是要经常检查电路，以确保安全。定期检查排水管，避免因堵塞或折曲而弄湿环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2、查看热交换器是否需要清洗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般使用两年保养一次，可用非易燃易爆及非腐蚀性气体吹除热交换器上的积尘。清洗时的水温不要高于40摄氏度，且不能用汽油等腐蚀性。较强的溶剂清洗。检查空调空调怎样保养器电源的线、配管隔热套、捆扎带是否有破损、松脱等现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3、清洗滤网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定期清洁滤尘网，以免因滤尘堵塞而降低气流速度、制冷及除湿。清洗的步骤：抓住滤尘网的拉手，将之拉出，然后轻轻地抹去网上的灰尘和脏物。如果太脏，可用清洁剂精洗，晾干后再装入面框。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空调需勤清洗，呼吸才会更健康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中央空调系统因相对复杂，清洗需要诸多专业工具，因此需要找专业服务人员上门清洗。因为专业的清洗公司有标准的服务流程及售后保障，能让人更加放心。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07D1A"/>
    <w:rsid w:val="091E1E80"/>
    <w:rsid w:val="13AE1A82"/>
    <w:rsid w:val="14107D1A"/>
    <w:rsid w:val="1F363F9E"/>
    <w:rsid w:val="27146901"/>
    <w:rsid w:val="27200437"/>
    <w:rsid w:val="343522FE"/>
    <w:rsid w:val="36BE335E"/>
    <w:rsid w:val="40F1638B"/>
    <w:rsid w:val="483C273F"/>
    <w:rsid w:val="4B4B7A67"/>
    <w:rsid w:val="50B42C8C"/>
    <w:rsid w:val="530F490F"/>
    <w:rsid w:val="55063807"/>
    <w:rsid w:val="5C21451C"/>
    <w:rsid w:val="61B808C1"/>
    <w:rsid w:val="62275333"/>
    <w:rsid w:val="6D535020"/>
    <w:rsid w:val="6F45086D"/>
    <w:rsid w:val="7FB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2018-09-30T06:46:00Z</dcterms:created>
  <dc:creator>admin</dc:creator>
  <cp:lastModifiedBy>admin</cp:lastModifiedBy>
  <dcterms:modified xsi:type="dcterms:W3CDTF">2018-09-30T07:25:15Z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