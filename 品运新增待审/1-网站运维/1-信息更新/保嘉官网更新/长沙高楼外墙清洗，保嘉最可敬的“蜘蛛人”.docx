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长沙高楼外墙清洗，保嘉最可敬的“蜘蛛人”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我们经常看到高楼大厦飘下来几个“蜘蛛人”，</w:t>
      </w:r>
      <w:r>
        <w:rPr>
          <w:sz w:val="28"/>
          <w:szCs w:val="28"/>
        </w:rPr>
        <w:t>一根绳索，一块木板</w:t>
      </w:r>
      <w:r>
        <w:rPr>
          <w:rFonts w:hint="eastAsia"/>
          <w:sz w:val="28"/>
          <w:szCs w:val="28"/>
          <w:lang w:eastAsia="zh-CN"/>
        </w:rPr>
        <w:t>，这就是我们需要敬畏的高楼外墙清洗工作人员，他们的生命安全就维系在那根绳索上。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几十层的高楼外墙清洗，一般人根本无法从事这种高空作业，但对于</w:t>
      </w:r>
      <w:r>
        <w:rPr>
          <w:rFonts w:hint="eastAsia"/>
          <w:sz w:val="28"/>
          <w:szCs w:val="28"/>
          <w:lang w:eastAsia="zh-CN"/>
        </w:rPr>
        <w:t>保嘉</w:t>
      </w:r>
      <w:r>
        <w:rPr>
          <w:sz w:val="28"/>
          <w:szCs w:val="28"/>
        </w:rPr>
        <w:t>的外墙清洗"蜘蛛人"来说已经驾轻就熟。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为了城市的美好环境，他们不怕辛劳与汗水，不畏严寒与酷暑，冒着生命危险只为供献自己的一份力量，体现自身的价值。在团队的努力下，将布满灰尘、污垢的大楼外墙清洗得焕然一新，用自己的辛苦换来了城市干净、整洁的新面貌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所有的高层建筑物外墙，由于常年日晒和风吹雨打，以及大气中有害的气体和油烟等污染和化学反应的侵蚀，使得建筑物外墙产生了污垢和风化，既影响了建筑物的标致和市容，又损坏了建筑物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因此，清洗建筑物的外墙，不仅美化了环境，而且起到了保护建筑物的作用。</w:t>
      </w: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-CN"/>
        </w:rPr>
        <w:t>外墙清洗的内容</w:t>
      </w:r>
      <w:r>
        <w:rPr>
          <w:sz w:val="28"/>
          <w:szCs w:val="28"/>
          <w:lang w:val="en-US" w:eastAsia="zh-CN"/>
        </w:rPr>
        <w:br w:type="textWrapping"/>
      </w:r>
      <w:r>
        <w:rPr>
          <w:sz w:val="28"/>
          <w:szCs w:val="28"/>
          <w:lang w:val="en-US" w:eastAsia="zh-CN"/>
        </w:rPr>
        <w:t>1、灰尘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是指落在物体便面上的或者飘在空气中的灰尘，两者加起来就是灰尘了。还包括了人遗留下的毛发、细菌、皮屑等。这些灰尘如果长期留在建筑物体表面的话，会影响建筑物表面的光泽柔亮度。这种清洗可以用高压水枪冲洗，除尘。</w:t>
      </w:r>
    </w:p>
    <w:p>
      <w:pPr>
        <w:rPr>
          <w:sz w:val="28"/>
          <w:szCs w:val="28"/>
        </w:rPr>
      </w:pPr>
      <w:r>
        <w:rPr>
          <w:sz w:val="28"/>
          <w:szCs w:val="28"/>
          <w:lang w:val="en-US" w:eastAsia="zh-CN"/>
        </w:rPr>
        <w:t>2、污渍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是由灰尘、水等多种成分聚在一起的混合物。如泥浆、颜料、细菌产生的痕迹。如不及时祛除会对建筑物的面积造成很大的污染。</w:t>
      </w:r>
    </w:p>
    <w:p>
      <w:pPr>
        <w:rPr>
          <w:sz w:val="28"/>
          <w:szCs w:val="28"/>
        </w:rPr>
      </w:pPr>
      <w:r>
        <w:rPr>
          <w:sz w:val="28"/>
          <w:szCs w:val="28"/>
          <w:lang w:val="en-US" w:eastAsia="zh-CN"/>
        </w:rPr>
        <w:t>3、污垢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这种是最难清理的，随着人们的生活水平越来越高，工业行业发展的最为迅速，因此产生污垢的成分也越来越复杂。污垢的清洗难度远远大于灰尘和污渍，如果不定时清理或者清理不干净会对建筑物造成永久性的伤害。永远失去建筑物本身的光泽，使整个建筑物的美观度大打折扣，也会对所在的城市的市容造成很大的损害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另外外墙清洗属于高空作业，具备一定的危险性，</w:t>
      </w:r>
      <w:r>
        <w:rPr>
          <w:sz w:val="28"/>
          <w:szCs w:val="28"/>
        </w:rPr>
        <w:t>高空作业，安全是首要问题，加强安全教育必不可少。在进行外墙清洗作业之前，</w:t>
      </w:r>
      <w:r>
        <w:rPr>
          <w:rFonts w:hint="eastAsia"/>
          <w:sz w:val="28"/>
          <w:szCs w:val="28"/>
          <w:lang w:eastAsia="zh-CN"/>
        </w:rPr>
        <w:t>保嘉清洗</w:t>
      </w:r>
      <w:r>
        <w:rPr>
          <w:sz w:val="28"/>
          <w:szCs w:val="28"/>
        </w:rPr>
        <w:t>工人们都会分析好建筑物的污染源和污染程度，制定好清洁方案，并配备公司自主研发的环保型药剂，无腐蚀性、清洁效果好。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930A4"/>
    <w:rsid w:val="053B1BF6"/>
    <w:rsid w:val="16514046"/>
    <w:rsid w:val="1D163C91"/>
    <w:rsid w:val="210964F6"/>
    <w:rsid w:val="377D34F9"/>
    <w:rsid w:val="37B930A4"/>
    <w:rsid w:val="3ECD4C42"/>
    <w:rsid w:val="42B46A5E"/>
    <w:rsid w:val="482F4376"/>
    <w:rsid w:val="4A4038A3"/>
    <w:rsid w:val="4A5108D5"/>
    <w:rsid w:val="4A77202E"/>
    <w:rsid w:val="4B4C1E70"/>
    <w:rsid w:val="4DD927F0"/>
    <w:rsid w:val="55435B57"/>
    <w:rsid w:val="6B407F3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2018-09-15T08:22:00Z</dcterms:created>
  <dc:creator>admin</dc:creator>
  <cp:lastModifiedBy>admin</cp:lastModifiedBy>
  <dcterms:modified xsi:type="dcterms:W3CDTF">2018-09-17T07:14:24Z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