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邵阳大型油烟机清洗加盟公司浅谈油烟机清洗的好方法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你有没有在做饭时，被厨房里的油烟熏得很难受，在长时间使用油烟机后，是不是感觉家里安装的油烟机没有正常的吸油烟效果，这些问题我想很多人都遇到过，可是并不是谁都知道怎么做才能恢复油烟机的使用效果，接下来保嘉清洗给大家说说油烟机清洗的好方法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首先清洗的重点就是滤网，那里面都是过滤掉的油渍，所以我们在清洗的时候要取下扇叶，然后放在有清洁剂的温水中，泡上几分钟后，拿块干净的棉布把上面的油渍轻轻擦拭掉就可以了，如果碰到有顽固油渍的时候，我们可以用刷子沾一点强力去污的清洁剂进行擦拭，用棉布蘸水清洗干净就可以了，这样的油烟机清洗方法是不是很简单呢</w:t>
      </w:r>
      <w:r>
        <w:rPr>
          <w:rFonts w:hint="eastAsia"/>
          <w:sz w:val="28"/>
          <w:szCs w:val="28"/>
          <w:lang w:eastAsia="zh-CN"/>
        </w:rPr>
        <w:t>！</w:t>
      </w:r>
      <w:r>
        <w:rPr>
          <w:rFonts w:hint="eastAsia"/>
          <w:sz w:val="28"/>
          <w:szCs w:val="28"/>
        </w:rPr>
        <w:t>然后就是清洗扇叶，一般扇叶上面的污垢都是比较顽强的，所以我们需要采用一些非手段方式，就是用水蒸气蒸扇叶，或者是用盛满清洁剂的塑料瓶(记得在瓶盖上面戳几个小孔)对住旋转的扇叶进行喷刷，这样扇叶上面的污垢就会随着水一起进入到了储油斗中，油烟机清洗方法是不是很方便呢! 最后就是清洗储油盒了，先把油盒中的污渍倒掉，然后将油盒放在放有清洁剂的温水中，泡上十分钟左右，拿出来用棉布轻松的擦拭掉上面的污渍就可以了，或者是事先在油盒中放入一个一次性的盒子，这样我们在下次油盒满的时候只需要把它拿出来扔掉就可以了，而且油盒中也会保持清洁</w:t>
      </w:r>
      <w:r>
        <w:rPr>
          <w:rFonts w:hint="eastAsia"/>
          <w:sz w:val="28"/>
          <w:szCs w:val="28"/>
          <w:lang w:eastAsia="zh-CN"/>
        </w:rPr>
        <w:t>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高压锅蒸汽冲洗法。这对于油烟机清洗</w:t>
      </w:r>
      <w:r>
        <w:rPr>
          <w:rFonts w:hint="eastAsia"/>
          <w:sz w:val="28"/>
          <w:szCs w:val="28"/>
          <w:lang w:eastAsia="zh-CN"/>
        </w:rPr>
        <w:t>是非常</w:t>
      </w:r>
      <w:r>
        <w:rPr>
          <w:rFonts w:hint="eastAsia"/>
          <w:sz w:val="28"/>
          <w:szCs w:val="28"/>
        </w:rPr>
        <w:t>好用</w:t>
      </w:r>
      <w:r>
        <w:rPr>
          <w:rFonts w:hint="eastAsia"/>
          <w:sz w:val="28"/>
          <w:szCs w:val="28"/>
          <w:lang w:eastAsia="zh-CN"/>
        </w:rPr>
        <w:t>的方法。</w:t>
      </w:r>
      <w:r>
        <w:rPr>
          <w:rFonts w:hint="eastAsia"/>
          <w:sz w:val="28"/>
          <w:szCs w:val="28"/>
        </w:rPr>
        <w:t>把高压锅内冷水烧沸，待有蒸汽不断排出时取下限压阀，打开油烟机，将蒸汽水柱对准旋转扇叶，由于高热水蒸汽不断冲入扇叶等部件，油污水就会循道流入废油杯里，直到油杯里没有油为止。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洗洁精，食醋浸泡法。在</w:t>
      </w:r>
      <w:r>
        <w:rPr>
          <w:rFonts w:hint="eastAsia"/>
          <w:sz w:val="28"/>
          <w:szCs w:val="28"/>
          <w:lang w:eastAsia="zh-CN"/>
        </w:rPr>
        <w:t>油</w:t>
      </w:r>
      <w:r>
        <w:rPr>
          <w:rFonts w:hint="eastAsia"/>
          <w:sz w:val="28"/>
          <w:szCs w:val="28"/>
        </w:rPr>
        <w:t>烟机清洗之前，先将抽油烟面叶轮拆下，浸泡在用3---5滴洗洁精和50亳升食醋混合的一盆温水中，浸泡10--20分钟后，再用干净的抹布擦洗。外壳及其它部件也用此溶液清洗。此法对人的皮肤无损伤，对器件无腐蚀，清洗后表面仍保持原有光泽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肥皂液表面涂抹法。将肥皂制成糊状，然后涂抹在叶轮等器件表面，油烟机用过一段时间后，拆下叶轮等器件，用抹布一擦，油污就掉了。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油烟机安装安装环境：油烟机安装周围应避免门窗过多，因为门窗过多时空气对流过大，使油烟上升未至250mm的有效吸力范围就已经扩散不少，吸排油烟之效果受到影响。油烟机安装：安装在产生油烟废气的正上方，高度为650~700mm较好。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油烟机排烟管安装要求：排风出口到机体的距离不宜过长，转弯半径尽可能大且少转弯，否则影响排烟效果。方太油烟机安装的排烟管伸出户外或通进共用吸冷风烟道，</w:t>
      </w: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"https://product.pconline.com.cn/itbk/jd/tv/1111/2586273.html" \t "https://product.pconline.com.cn/itbk/jd/cwjd/1803/_blank"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接口</w:t>
      </w:r>
      <w:r>
        <w:rPr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处要严密，不需将废气排到热的烟道中。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其实方太油烟机清洗是很重要的，因为油烟本身是很脏的，当方太油烟机长时间工作之后，油烟推积在方太油烟机上面，要是不清洗方太油烟机的话，对于方太油烟机的使用寿命也是会有影响的，所以大家还是要经常清洗方太油烟机。关于方太油烟机清洗小编就介绍到这里了，希望对大家会有所帮助!</w:t>
      </w: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1D2742"/>
    <w:rsid w:val="049F0B26"/>
    <w:rsid w:val="079E1207"/>
    <w:rsid w:val="0B071D7B"/>
    <w:rsid w:val="0B6631AF"/>
    <w:rsid w:val="0DC6177B"/>
    <w:rsid w:val="0E0E2B94"/>
    <w:rsid w:val="1B131533"/>
    <w:rsid w:val="1E04203D"/>
    <w:rsid w:val="201E118C"/>
    <w:rsid w:val="2032434C"/>
    <w:rsid w:val="274604E5"/>
    <w:rsid w:val="3DE8419C"/>
    <w:rsid w:val="4566589C"/>
    <w:rsid w:val="474103DD"/>
    <w:rsid w:val="4935267A"/>
    <w:rsid w:val="4FBE3C5E"/>
    <w:rsid w:val="502823DB"/>
    <w:rsid w:val="5A9F3FE2"/>
    <w:rsid w:val="65BA2591"/>
    <w:rsid w:val="6AC006BB"/>
    <w:rsid w:val="6C1D2742"/>
    <w:rsid w:val="6C413D2A"/>
    <w:rsid w:val="6D535020"/>
    <w:rsid w:val="757D5B3F"/>
    <w:rsid w:val="7BB21EFD"/>
    <w:rsid w:val="7F98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2018-10-18T03:46:00Z</dcterms:created>
  <dc:creator>admin</dc:creator>
  <cp:lastModifiedBy>admin</cp:lastModifiedBy>
  <dcterms:modified xsi:type="dcterms:W3CDTF">2018-10-18T05:44:05Z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